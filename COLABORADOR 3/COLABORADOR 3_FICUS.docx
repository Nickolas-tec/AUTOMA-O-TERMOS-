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48737508899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7949084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45915006606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