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69026407529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2891464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15387107611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