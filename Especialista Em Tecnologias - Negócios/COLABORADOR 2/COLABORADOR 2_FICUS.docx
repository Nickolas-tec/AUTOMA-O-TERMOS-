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34705203652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8112856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ESPECIALISTA EM TECNOLOGIAS / NEGÓCIOS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76060935364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