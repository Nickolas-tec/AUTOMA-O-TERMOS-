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75327862923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1075350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37668984314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