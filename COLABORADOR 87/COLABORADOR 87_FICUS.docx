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12316308270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5154395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77150033528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