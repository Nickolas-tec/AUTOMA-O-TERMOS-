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57915665377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7521932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GHI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58554051144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