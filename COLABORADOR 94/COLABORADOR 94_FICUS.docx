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32920517033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9664966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38236923825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