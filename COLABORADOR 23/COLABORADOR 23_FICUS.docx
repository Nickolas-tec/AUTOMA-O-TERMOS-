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23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colaborador23@outlook.com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44488662153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000.000.000-00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7703695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ORG4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2E787046" w:rsidR="00516048" w:rsidRDefault="00EB08FA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expedicao"/>
                  <w:enabled/>
                  <w:calcOnExit w:val="0"/>
                  <w:textInput>
                    <w:default w:val="08"/>
                    <w:maxLength w:val="2"/>
                  </w:textInput>
                </w:ffData>
              </w:fldChar>
            </w:r>
            <w:bookmarkStart w:id="6" w:name="dia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bookmarkEnd w:id="6"/>
            <w:r w:rsidR="00516048" w:rsidRPr="00875609">
              <w:t xml:space="preserve"> / </w:t>
            </w:r>
            <w:r>
              <w:fldChar w:fldCharType="begin">
                <w:ffData>
                  <w:name w:val="mes_expedicao"/>
                  <w:enabled/>
                  <w:calcOnExit w:val="0"/>
                  <w:textInput>
                    <w:default w:val="06"/>
                    <w:maxLength w:val="2"/>
                  </w:textInput>
                </w:ffData>
              </w:fldChar>
            </w:r>
            <w:bookmarkStart w:id="7" w:name="mes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bookmarkEnd w:id="7"/>
            <w:r w:rsidR="00516048" w:rsidRPr="00875609">
              <w:t xml:space="preserve"> / </w:t>
            </w:r>
            <w:r>
              <w:fldChar w:fldCharType="begin">
                <w:ffData>
                  <w:name w:val="ano_expedicao"/>
                  <w:enabled/>
                  <w:calcOnExit w:val="0"/>
                  <w:textInput>
                    <w:default w:val="2015"/>
                    <w:maxLength w:val="4"/>
                  </w:textInput>
                </w:ffData>
              </w:fldChar>
            </w:r>
            <w:bookmarkStart w:id="8" w:name="ano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2015</w:t>
            </w:r>
            <w:r>
              <w:fldChar w:fldCharType="end"/>
            </w:r>
            <w:bookmarkEnd w:id="8"/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9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9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10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0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11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11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12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ABC - SP</w:t>
            </w:r>
            <w:r>
              <w:rPr>
                <w:lang w:val="en-US"/>
              </w:rPr>
              <w:fldChar w:fldCharType="end"/>
            </w:r>
            <w:bookmarkEnd w:id="12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634625DE" w:rsidR="00516048" w:rsidRPr="00182975" w:rsidRDefault="00693021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121.44236.62.5"/>
                  </w:textInput>
                </w:ffData>
              </w:fldChar>
            </w:r>
            <w:bookmarkStart w:id="13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71407390098</w:t>
            </w:r>
            <w:r>
              <w:fldChar w:fldCharType="end"/>
            </w:r>
            <w:bookmarkEnd w:id="13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01F5E7DF" w:rsidR="00516048" w:rsidRPr="00AF414C" w:rsidRDefault="00693021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dia_nasc"/>
                  <w:enabled w:val="0"/>
                  <w:calcOnExit/>
                  <w:textInput>
                    <w:default w:val="16"/>
                    <w:maxLength w:val="2"/>
                  </w:textInput>
                </w:ffData>
              </w:fldChar>
            </w:r>
            <w:bookmarkStart w:id="14" w:name="dia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16</w:t>
            </w:r>
            <w:r>
              <w:fldChar w:fldCharType="end"/>
            </w:r>
            <w:bookmarkEnd w:id="14"/>
            <w:r w:rsidR="00516048" w:rsidRPr="00875609">
              <w:t xml:space="preserve"> / </w:t>
            </w:r>
            <w:r>
              <w:fldChar w:fldCharType="begin">
                <w:ffData>
                  <w:name w:val="mes_nasc"/>
                  <w:enabled w:val="0"/>
                  <w:calcOnExit w:val="0"/>
                  <w:textInput>
                    <w:default w:val="03"/>
                    <w:maxLength w:val="20"/>
                  </w:textInput>
                </w:ffData>
              </w:fldChar>
            </w:r>
            <w:bookmarkStart w:id="15" w:name="mes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03</w:t>
            </w:r>
            <w:r>
              <w:fldChar w:fldCharType="end"/>
            </w:r>
            <w:bookmarkEnd w:id="15"/>
            <w:r w:rsidR="00516048" w:rsidRPr="00875609">
              <w:t xml:space="preserve"> / </w:t>
            </w:r>
            <w:r>
              <w:fldChar w:fldCharType="begin">
                <w:ffData>
                  <w:name w:val="ano_nasc"/>
                  <w:enabled/>
                  <w:calcOnExit w:val="0"/>
                  <w:textInput>
                    <w:default w:val="1967"/>
                    <w:maxLength w:val="4"/>
                  </w:textInput>
                </w:ffData>
              </w:fldChar>
            </w:r>
            <w:bookmarkStart w:id="16" w:name="ano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1967</w:t>
            </w:r>
            <w:r>
              <w:fldChar w:fldCharType="end"/>
            </w:r>
            <w:bookmarkEnd w:id="16"/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7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7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8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8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9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9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20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2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2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3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3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4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24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5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5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6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6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3E2EE86A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7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7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8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8"/>
            <w:r w:rsidR="007D500A" w:rsidRPr="00875609">
              <w:t xml:space="preserve"> / </w:t>
            </w:r>
            <w:r>
              <w:fldChar w:fldCharType="begin">
                <w:ffData>
                  <w:name w:val="trein_cyber_mes2"/>
                  <w:enabled/>
                  <w:calcOnExit w:val="0"/>
                  <w:textInput>
                    <w:default w:val="SETEMBRO"/>
                    <w:maxLength w:val="20"/>
                  </w:textInput>
                </w:ffData>
              </w:fldChar>
            </w:r>
            <w:bookmarkStart w:id="29" w:name="trein_cyber_mes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SETEMBRO</w:t>
            </w:r>
            <w:r>
              <w:fldChar w:fldCharType="end"/>
            </w:r>
            <w:bookmarkEnd w:id="2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30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30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31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31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AB101F3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32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32"/>
            <w:r w:rsidR="00915FC0">
              <w:t xml:space="preserve"> / </w:t>
            </w:r>
            <w:r w:rsidR="00FE3095">
              <w:fldChar w:fldCharType="begin">
                <w:ffData>
                  <w:name w:val="mes_val_treino"/>
                  <w:enabled/>
                  <w:calcOnExit w:val="0"/>
                  <w:textInput>
                    <w:default w:val="04"/>
                    <w:maxLength w:val="2"/>
                  </w:textInput>
                </w:ffData>
              </w:fldChar>
            </w:r>
            <w:bookmarkStart w:id="33" w:name="mes_val_treino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04</w:t>
            </w:r>
            <w:r w:rsidR="00FE3095">
              <w:fldChar w:fldCharType="end"/>
            </w:r>
            <w:bookmarkEnd w:id="33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34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34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56BCA49E" w:rsidR="002778DC" w:rsidRPr="00875609" w:rsidRDefault="00402F97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>BANCO FICTICI</w:t>
      </w:r>
      <w:r w:rsidR="00B20897">
        <w:rPr>
          <w:rFonts w:cs="Arial"/>
          <w:bCs/>
        </w:rPr>
        <w:t>O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35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5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6" w:name="Texto2v003"/>
      <w:bookmarkEnd w:id="36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693021" w:rsidP="00451D61">
            <w:pPr>
              <w:tabs>
                <w:tab w:val="clear" w:pos="8505"/>
              </w:tabs>
            </w:pP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693021" w:rsidP="00451D61">
            <w:pPr>
              <w:tabs>
                <w:tab w:val="clear" w:pos="8505"/>
              </w:tabs>
            </w:pP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2"/>
        <w:gridCol w:w="1743"/>
        <w:gridCol w:w="1925"/>
        <w:gridCol w:w="1925"/>
        <w:gridCol w:w="1854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35900BD4" w:rsidR="002778DC" w:rsidRPr="00875609" w:rsidRDefault="00693021" w:rsidP="00A4229D">
            <w:pPr>
              <w:tabs>
                <w:tab w:val="clear" w:pos="8505"/>
              </w:tabs>
            </w:pPr>
            <w:fldSimple w:instr=" REF  pis_nis ">
              <w:r>
                <w:rPr>
                  <w:noProof/>
                </w:rPr>
                <w:t>121.44236.62.5</w:t>
              </w:r>
            </w:fldSimple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5C1188EA" w:rsidR="002778DC" w:rsidRPr="00875609" w:rsidRDefault="00693021" w:rsidP="00A4229D">
            <w:pPr>
              <w:tabs>
                <w:tab w:val="clear" w:pos="8505"/>
              </w:tabs>
            </w:pPr>
            <w:fldSimple w:instr=" REF  dia_nasc ">
              <w:r>
                <w:rPr>
                  <w:noProof/>
                </w:rPr>
                <w:t>16</w:t>
              </w:r>
            </w:fldSimple>
            <w:r w:rsidR="00C804F9">
              <w:t xml:space="preserve"> </w:t>
            </w:r>
            <w:r w:rsidR="002778DC" w:rsidRPr="00875609">
              <w:t xml:space="preserve">/ </w:t>
            </w:r>
            <w:fldSimple w:instr=" REF  mes_nasc ">
              <w:r>
                <w:rPr>
                  <w:noProof/>
                </w:rPr>
                <w:t>03</w:t>
              </w:r>
            </w:fldSimple>
            <w:r w:rsidR="00C804F9">
              <w:t xml:space="preserve"> </w:t>
            </w:r>
            <w:r w:rsidR="002778DC" w:rsidRPr="00875609">
              <w:t xml:space="preserve">/ </w:t>
            </w:r>
            <w:fldSimple w:instr=" REF  ano_nasc ">
              <w:r>
                <w:rPr>
                  <w:noProof/>
                </w:rPr>
                <w:t>1967</w:t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3F6F322B" w:rsidR="002778DC" w:rsidRPr="00875609" w:rsidRDefault="00693021" w:rsidP="00A4229D">
            <w:pPr>
              <w:tabs>
                <w:tab w:val="clear" w:pos="8505"/>
              </w:tabs>
            </w:pPr>
            <w:fldSimple w:instr=" REF  rg ">
              <w:r>
                <w:rPr>
                  <w:noProof/>
                </w:rPr>
                <w:t>155892186</w:t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54A6E686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>
                <w:rPr>
                  <w:noProof/>
                </w:rPr>
                <w:t>SSP SP</w:t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09449923" w:rsidR="002778DC" w:rsidRPr="00875609" w:rsidRDefault="00693021" w:rsidP="00A4229D">
            <w:pPr>
              <w:tabs>
                <w:tab w:val="clear" w:pos="8505"/>
              </w:tabs>
            </w:pPr>
            <w:fldSimple w:instr=" REF  dia_expedicao ">
              <w:r>
                <w:rPr>
                  <w:noProof/>
                </w:rPr>
                <w:t>08</w:t>
              </w:r>
            </w:fldSimple>
            <w:r w:rsidR="00C804F9">
              <w:t xml:space="preserve"> </w:t>
            </w:r>
            <w:r w:rsidR="00B421F3" w:rsidRPr="00B421F3">
              <w:t>/</w:t>
            </w:r>
            <w:r w:rsidR="00C804F9">
              <w:t xml:space="preserve"> </w:t>
            </w:r>
            <w:fldSimple w:instr=" REF  mes_expedicao ">
              <w:r>
                <w:rPr>
                  <w:noProof/>
                </w:rPr>
                <w:t>06</w:t>
              </w:r>
            </w:fldSimple>
            <w:r w:rsidR="00B421F3" w:rsidRPr="00B421F3">
              <w:t xml:space="preserve"> </w:t>
            </w:r>
            <w:r w:rsidR="00C804F9">
              <w:t xml:space="preserve"> </w:t>
            </w:r>
            <w:r w:rsidR="00B421F3" w:rsidRPr="00B421F3">
              <w:t xml:space="preserve">/ </w:t>
            </w:r>
            <w:fldSimple w:instr=" REF  ano_expedicao ">
              <w:r>
                <w:rPr>
                  <w:noProof/>
                </w:rPr>
                <w:t>2015</w:t>
              </w:r>
            </w:fldSimple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3EC99C29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402F97">
        <w:rPr>
          <w:b/>
          <w:bCs/>
        </w:rPr>
        <w:t xml:space="preserve">BANCO </w:t>
      </w:r>
      <w:proofErr w:type="spellStart"/>
      <w:r w:rsidR="00402F97">
        <w:rPr>
          <w:b/>
          <w:bCs/>
        </w:rPr>
        <w:t>FICTICIO</w:t>
      </w:r>
      <w:r w:rsidRPr="00875609">
        <w:rPr>
          <w:b/>
          <w:bCs/>
        </w:rPr>
        <w:t>ao</w:t>
      </w:r>
      <w:proofErr w:type="spell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41E39611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>Sigla do Sistema (Exemplo: SIPIS)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7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7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50F6112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402F97">
        <w:rPr>
          <w:rFonts w:cs="Arial"/>
          <w:szCs w:val="18"/>
        </w:rPr>
        <w:t>BANCO FICTICIO</w:t>
      </w:r>
      <w:r w:rsidRPr="00875609">
        <w:rPr>
          <w:rFonts w:cs="Arial"/>
          <w:szCs w:val="18"/>
        </w:rPr>
        <w:t>,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052FBB05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B20897">
              <w:t>000.000.000-00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44753AAA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402F97">
        <w:rPr>
          <w:bCs/>
        </w:rPr>
        <w:t xml:space="preserve">BANCO </w:t>
      </w:r>
      <w:proofErr w:type="spellStart"/>
      <w:r w:rsidR="00402F97">
        <w:rPr>
          <w:bCs/>
        </w:rPr>
        <w:t>FICTICIO</w:t>
      </w:r>
      <w:r w:rsidRPr="00875609">
        <w:rPr>
          <w:bCs/>
        </w:rPr>
        <w:t>ou</w:t>
      </w:r>
      <w:proofErr w:type="spellEnd"/>
      <w:r w:rsidRPr="00875609">
        <w:rPr>
          <w:bCs/>
        </w:rPr>
        <w:t xml:space="preserve">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402F97">
        <w:rPr>
          <w:bCs/>
          <w:u w:val="single"/>
        </w:rPr>
        <w:t>BANCO FICTICIO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8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8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16D7BE66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>BANCO FICTICIO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24E71FD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mediante Convênio firmado com a </w:t>
      </w:r>
      <w:r w:rsidR="00402F97">
        <w:rPr>
          <w:rFonts w:cs="Arial"/>
        </w:rPr>
        <w:t>BANCO FICTICI</w:t>
      </w:r>
      <w:r w:rsidR="00B20897">
        <w:rPr>
          <w:rFonts w:cs="Arial"/>
        </w:rPr>
        <w:t>O</w:t>
      </w:r>
      <w:r>
        <w:rPr>
          <w:rFonts w:cs="Arial"/>
        </w:rPr>
        <w:t>.</w:t>
      </w:r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0621E4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através de equipamentos operados fora de suas instalações físicas, por empregado de entidade externa que tenha firmado Convênio para acesso aos sistemas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deve</w:t>
      </w:r>
      <w:proofErr w:type="spell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3106E33E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como</w:t>
      </w:r>
      <w:proofErr w:type="spell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3B2F2B3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>,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75A249F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7B408CD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ou ao representante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designado</w:t>
      </w:r>
      <w:proofErr w:type="spellEnd"/>
      <w:r>
        <w:rPr>
          <w:rFonts w:cs="Arial"/>
        </w:rPr>
        <w:t xml:space="preserve">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51C18F7A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e</w:t>
      </w:r>
      <w:proofErr w:type="spellEnd"/>
      <w:r>
        <w:rPr>
          <w:rFonts w:cs="Arial"/>
        </w:rPr>
        <w:t xml:space="preserve">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6C9E598C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5BE6A3FB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pela</w:t>
      </w:r>
      <w:proofErr w:type="spellEnd"/>
      <w:r>
        <w:rPr>
          <w:rFonts w:cs="Arial"/>
        </w:rPr>
        <w:t xml:space="preserve">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16622234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402F97">
        <w:t>BANCO FICTICIO</w:t>
      </w:r>
      <w:r w:rsidR="006E48C4">
        <w:t>;</w:t>
      </w:r>
    </w:p>
    <w:p w14:paraId="242E6025" w14:textId="77777777" w:rsidR="006D251D" w:rsidRDefault="006D251D">
      <w:pPr>
        <w:pStyle w:val="Recuodecorpodetexto3"/>
      </w:pPr>
    </w:p>
    <w:p w14:paraId="222B4210" w14:textId="5BE090F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dos</w:t>
      </w:r>
      <w:proofErr w:type="spellEnd"/>
      <w:r>
        <w:rPr>
          <w:rFonts w:cs="Arial"/>
        </w:rPr>
        <w:t xml:space="preserve"> empregados sob sua responsabilidade, informando o código de identificação fornecido pela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</w:t>
      </w:r>
      <w:proofErr w:type="spellEnd"/>
      <w:r>
        <w:rPr>
          <w:rFonts w:cs="Arial"/>
        </w:rPr>
        <w:t xml:space="preserve">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210AB82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 xml:space="preserve">BANCO </w:t>
            </w:r>
            <w:proofErr w:type="spellStart"/>
            <w:r w:rsidR="00402F97">
              <w:rPr>
                <w:rFonts w:ascii="Swis721 Md BT" w:hAnsi="Swis721 Md BT"/>
                <w:sz w:val="26"/>
              </w:rPr>
              <w:t>FICTICIO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spell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8D1540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para</w:t>
      </w:r>
      <w:proofErr w:type="spellEnd"/>
      <w:r>
        <w:rPr>
          <w:rFonts w:cs="Arial"/>
          <w:szCs w:val="18"/>
        </w:rPr>
        <w:t xml:space="preserve">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621F2C08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troca</w:t>
      </w:r>
      <w:proofErr w:type="spellEnd"/>
      <w:r>
        <w:rPr>
          <w:rFonts w:cs="Arial"/>
          <w:szCs w:val="18"/>
        </w:rPr>
        <w:t xml:space="preserve"> ou desbloqueio de sua senha para acesso aos ambientes computacionais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.</w:t>
      </w:r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64167142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</w:t>
      </w:r>
      <w:proofErr w:type="spellEnd"/>
      <w:r>
        <w:rPr>
          <w:rFonts w:cs="Arial"/>
          <w:szCs w:val="18"/>
        </w:rPr>
        <w:t xml:space="preserve"> às cláusulas constantes no Convênio firmado com 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pela</w:t>
      </w:r>
      <w:proofErr w:type="spellEnd"/>
      <w:r>
        <w:rPr>
          <w:rFonts w:cs="Arial"/>
          <w:szCs w:val="18"/>
        </w:rPr>
        <w:t xml:space="preserve">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49127F64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9D6CAB">
        <w:rPr>
          <w:rFonts w:cs="Arial"/>
          <w:szCs w:val="18"/>
        </w:rPr>
        <w:t>atualizado</w:t>
      </w:r>
      <w:proofErr w:type="spellEnd"/>
      <w:r w:rsidRPr="009D6CAB">
        <w:rPr>
          <w:rFonts w:cs="Arial"/>
          <w:szCs w:val="18"/>
        </w:rPr>
        <w:t xml:space="preserve">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A6A6D44" w:rsidR="00226295" w:rsidRDefault="00402F97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>BANCO FICTICIO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7B09C27E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-00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23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3E07B7E1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que</w:t>
      </w:r>
      <w:proofErr w:type="spellEnd"/>
      <w:r w:rsidRPr="0046796C">
        <w:rPr>
          <w:sz w:val="20"/>
        </w:rPr>
        <w:t xml:space="preserve">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402F97">
        <w:rPr>
          <w:sz w:val="20"/>
        </w:rPr>
        <w:t>BANCO FICTICIO</w:t>
      </w:r>
      <w:r w:rsidRPr="0046796C">
        <w:rPr>
          <w:sz w:val="20"/>
        </w:rPr>
        <w:t>:</w:t>
      </w:r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3646BBDC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com</w:t>
      </w:r>
      <w:proofErr w:type="spellEnd"/>
      <w:r w:rsidRPr="0046796C">
        <w:rPr>
          <w:sz w:val="20"/>
        </w:rPr>
        <w:t xml:space="preserve">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693021" w:rsidP="00207BDA"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693021" w:rsidP="00207BDA"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5820EAB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2255CB8C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relativos</w:t>
      </w:r>
      <w:proofErr w:type="spellEnd"/>
      <w:r w:rsidRPr="00652B83">
        <w:rPr>
          <w:rFonts w:cs="Arial"/>
          <w:szCs w:val="18"/>
        </w:rPr>
        <w:t xml:space="preserve">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3C44D5CA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função das atividades por mim executadas</w:t>
      </w:r>
      <w:r>
        <w:rPr>
          <w:rFonts w:cs="Arial"/>
          <w:szCs w:val="18"/>
        </w:rPr>
        <w:t>.</w:t>
      </w:r>
    </w:p>
    <w:p w14:paraId="4D52CFD0" w14:textId="1EEDD826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,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6B02864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ou</w:t>
      </w:r>
      <w:proofErr w:type="spellEnd"/>
      <w:r w:rsidRPr="00652B83">
        <w:rPr>
          <w:rFonts w:cs="Arial"/>
          <w:szCs w:val="18"/>
        </w:rPr>
        <w:t xml:space="preserve"> por ela administrada, sem autorização específica para esse fim.</w:t>
      </w:r>
    </w:p>
    <w:p w14:paraId="0CE835B2" w14:textId="34AD5F53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402F97">
        <w:rPr>
          <w:rFonts w:cs="Arial"/>
          <w:szCs w:val="18"/>
        </w:rPr>
        <w:t>BANCO FICTICIO</w:t>
      </w:r>
      <w:r w:rsidRPr="00652B83">
        <w:rPr>
          <w:rFonts w:cs="Arial"/>
          <w:szCs w:val="18"/>
        </w:rPr>
        <w:t>.</w:t>
      </w:r>
    </w:p>
    <w:p w14:paraId="43609AEC" w14:textId="4FB3C31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269641FB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em</w:t>
      </w:r>
      <w:proofErr w:type="spellEnd"/>
      <w:r>
        <w:rPr>
          <w:rFonts w:cs="Arial"/>
          <w:szCs w:val="18"/>
        </w:rPr>
        <w:t xml:space="preserve">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2F68455E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1C4D42">
        <w:rPr>
          <w:rFonts w:cs="Arial"/>
          <w:szCs w:val="18"/>
        </w:rPr>
        <w:t>ou</w:t>
      </w:r>
      <w:proofErr w:type="spellEnd"/>
      <w:r w:rsidRPr="001C4D42">
        <w:rPr>
          <w:rFonts w:cs="Arial"/>
          <w:szCs w:val="18"/>
        </w:rPr>
        <w:t xml:space="preserve">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6E7B54F6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402F97">
        <w:rPr>
          <w:rFonts w:cs="Arial"/>
        </w:rPr>
        <w:t>BANCO FICTICIO</w:t>
      </w:r>
      <w:r>
        <w:rPr>
          <w:rFonts w:cs="Arial"/>
        </w:rPr>
        <w:t>;</w:t>
      </w:r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40DB0855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B20897">
              <w:rPr>
                <w:rFonts w:cs="Arial"/>
                <w:szCs w:val="18"/>
              </w:rPr>
              <w:t>000.000.000-00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5B87E88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430A28B3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73996E0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</w:t>
      </w:r>
      <w:proofErr w:type="spellEnd"/>
      <w:r w:rsidRPr="00E43CC7">
        <w:rPr>
          <w:sz w:val="20"/>
        </w:rPr>
        <w:t xml:space="preserve">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53C3FB4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Os dispositivos fornecidos pela empresa somente devem ser utilizados pelos usuários que atendam os contratos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no</w:t>
      </w:r>
      <w:proofErr w:type="spellEnd"/>
      <w:r w:rsidRPr="00E43CC7">
        <w:rPr>
          <w:sz w:val="20"/>
        </w:rPr>
        <w:t xml:space="preserve">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1C65DB08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reserva</w:t>
      </w:r>
      <w:proofErr w:type="spellEnd"/>
      <w:r w:rsidRPr="00E43CC7">
        <w:rPr>
          <w:sz w:val="20"/>
        </w:rPr>
        <w:t xml:space="preserve">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485CB01A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1E6A6EA4" w14:textId="7ADB9996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devem</w:t>
      </w:r>
      <w:proofErr w:type="spellEnd"/>
      <w:r w:rsidRPr="00E43CC7">
        <w:rPr>
          <w:sz w:val="20"/>
        </w:rPr>
        <w:t xml:space="preserve"> estar em conformidade com os padrões de arquitetura e segurança, previamente estabelecidos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4234824" w14:textId="76760934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7B48CBFF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é</w:t>
      </w:r>
      <w:proofErr w:type="spellEnd"/>
      <w:r w:rsidRPr="00E43CC7">
        <w:rPr>
          <w:sz w:val="20"/>
        </w:rPr>
        <w:t xml:space="preserve">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Processar, acessar, copiar ou armazenar programas de computador, jogos ou quaisquer outros materiais (músicas, fotos, </w:t>
      </w:r>
      <w:proofErr w:type="gramStart"/>
      <w:r w:rsidRPr="00E43CC7">
        <w:rPr>
          <w:sz w:val="20"/>
        </w:rPr>
        <w:t>vídeos, etc.</w:t>
      </w:r>
      <w:proofErr w:type="gramEnd"/>
      <w:r w:rsidRPr="00E43CC7">
        <w:rPr>
          <w:sz w:val="20"/>
        </w:rPr>
        <w:t>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65B35ECE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402F97">
        <w:rPr>
          <w:sz w:val="20"/>
        </w:rPr>
        <w:t>BANCO FICTICIO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64BAC928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09A1F7B" w14:textId="34FB8A0D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individual em cadastros de serviços externos não relacionados ao desempenho de suas atribuições.  </w:t>
      </w:r>
    </w:p>
    <w:p w14:paraId="63B69CAE" w14:textId="634BFD1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125CB2B0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</w:t>
      </w:r>
      <w:proofErr w:type="gramStart"/>
      <w:r w:rsidRPr="00E43CC7">
        <w:rPr>
          <w:sz w:val="20"/>
        </w:rPr>
        <w:t>da</w:t>
      </w:r>
      <w:proofErr w:type="gramEnd"/>
      <w:r w:rsidRPr="00E43CC7">
        <w:rPr>
          <w:sz w:val="20"/>
        </w:rPr>
        <w:t xml:space="preserve"> telefonia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para</w:t>
      </w:r>
      <w:proofErr w:type="spellEnd"/>
      <w:r w:rsidRPr="00E43CC7">
        <w:rPr>
          <w:sz w:val="20"/>
        </w:rPr>
        <w:t xml:space="preserve">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31893081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nos casos em que a suspeita ou ocorrência de inconformidade tenha sido praticada por outro prestador, sob pena de incorrer em corresponsabilidade por omissão ou conivência;  </w:t>
      </w:r>
    </w:p>
    <w:p w14:paraId="4281D0ED" w14:textId="3A96A845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Da mesma forma, responsabilizam-se perante 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e</w:t>
      </w:r>
      <w:proofErr w:type="spellEnd"/>
      <w:r w:rsidRPr="00E43CC7">
        <w:rPr>
          <w:sz w:val="20"/>
        </w:rPr>
        <w:t xml:space="preserve"> terceiros por quaisquer prejuízos advindos da violação dos compromissos, deveres e proibições ora estabelecidas;  </w:t>
      </w:r>
    </w:p>
    <w:p w14:paraId="0938E40D" w14:textId="744202A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 </w:t>
      </w:r>
    </w:p>
    <w:p w14:paraId="669172EE" w14:textId="0DF377C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e </w:t>
      </w:r>
    </w:p>
    <w:p w14:paraId="74F2F4BE" w14:textId="16D1C93C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dispositivos tecnológicos disponibilizados (notebook, celular, mídias </w:t>
      </w:r>
      <w:proofErr w:type="gramStart"/>
      <w:r w:rsidRPr="00E43CC7">
        <w:rPr>
          <w:sz w:val="20"/>
        </w:rPr>
        <w:t>removíveis, etc.</w:t>
      </w:r>
      <w:proofErr w:type="gramEnd"/>
      <w:r w:rsidRPr="00E43CC7">
        <w:rPr>
          <w:sz w:val="20"/>
        </w:rPr>
        <w:t>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693021" w:rsidP="00A4229D"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37019CA6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402F97">
        <w:rPr>
          <w:rFonts w:eastAsia="Calibri"/>
          <w:szCs w:val="18"/>
        </w:rPr>
        <w:t>BANCO FICTICIO</w:t>
      </w:r>
      <w:r w:rsidRPr="00F1729D">
        <w:rPr>
          <w:rFonts w:eastAsia="Calibri"/>
          <w:szCs w:val="18"/>
        </w:rPr>
        <w:t xml:space="preserve">.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47F60C61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402F97">
        <w:rPr>
          <w:rFonts w:cs="Arial"/>
          <w:sz w:val="20"/>
        </w:rPr>
        <w:t>BANCO FICTICIO</w:t>
      </w:r>
      <w:r>
        <w:rPr>
          <w:rFonts w:cs="Arial"/>
          <w:sz w:val="20"/>
        </w:rPr>
        <w:t xml:space="preserve">. </w:t>
      </w:r>
    </w:p>
    <w:p w14:paraId="5647DD6A" w14:textId="786AD20B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402F97">
        <w:rPr>
          <w:rFonts w:cs="Arial"/>
          <w:b/>
          <w:bCs/>
          <w:sz w:val="20"/>
        </w:rPr>
        <w:t>BANCO FICTICIO</w:t>
      </w:r>
      <w:r>
        <w:rPr>
          <w:rFonts w:cs="Arial"/>
          <w:sz w:val="20"/>
        </w:rPr>
        <w:t xml:space="preserve">,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316CB7DD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402F97">
        <w:rPr>
          <w:rFonts w:eastAsia="Arial" w:cs="Arial"/>
          <w:b/>
          <w:bCs/>
          <w:sz w:val="16"/>
          <w:szCs w:val="16"/>
        </w:rPr>
        <w:t xml:space="preserve">BANCO </w:t>
      </w:r>
      <w:proofErr w:type="spellStart"/>
      <w:r w:rsidR="00402F97">
        <w:rPr>
          <w:rFonts w:eastAsia="Arial" w:cs="Arial"/>
          <w:b/>
          <w:bCs/>
          <w:sz w:val="16"/>
          <w:szCs w:val="16"/>
        </w:rPr>
        <w:t>FICTICIO</w:t>
      </w:r>
      <w:r>
        <w:rPr>
          <w:rFonts w:eastAsia="Arial" w:cs="Arial"/>
          <w:sz w:val="16"/>
          <w:szCs w:val="16"/>
        </w:rPr>
        <w:t>e</w:t>
      </w:r>
      <w:proofErr w:type="spellEnd"/>
      <w:r>
        <w:rPr>
          <w:rFonts w:eastAsia="Arial" w:cs="Arial"/>
          <w:sz w:val="16"/>
          <w:szCs w:val="16"/>
        </w:rPr>
        <w:t xml:space="preserve"> que, para desempenho de suas atribuições, possui autorização para acessar sistemas e serviços informatizados da </w:t>
      </w:r>
      <w:r w:rsidR="00402F97">
        <w:rPr>
          <w:rFonts w:eastAsia="Arial" w:cs="Arial"/>
          <w:b/>
          <w:bCs/>
          <w:sz w:val="16"/>
          <w:szCs w:val="16"/>
        </w:rPr>
        <w:t>BANCO FICTICIO</w:t>
      </w:r>
      <w:r>
        <w:rPr>
          <w:rFonts w:eastAsia="Arial" w:cs="Arial"/>
          <w:sz w:val="16"/>
          <w:szCs w:val="16"/>
        </w:rPr>
        <w:t>.</w:t>
      </w:r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23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000.000.000-00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23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000.000.000-00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ORG4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66C692E9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4CFF1450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23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E272F9" w14:textId="77777777" w:rsidR="00473C80" w:rsidRDefault="00473C80">
      <w:r>
        <w:separator/>
      </w:r>
    </w:p>
  </w:endnote>
  <w:endnote w:type="continuationSeparator" w:id="0">
    <w:p w14:paraId="3E8C1B6C" w14:textId="77777777" w:rsidR="00473C80" w:rsidRDefault="00473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7586E9" w14:textId="77777777" w:rsidR="00473C80" w:rsidRDefault="00473C80">
      <w:r>
        <w:separator/>
      </w:r>
    </w:p>
  </w:footnote>
  <w:footnote w:type="continuationSeparator" w:id="0">
    <w:p w14:paraId="69D79278" w14:textId="77777777" w:rsidR="00473C80" w:rsidRDefault="00473C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9" w:name="_Toc227645172"/>
          <w:bookmarkStart w:id="40" w:name="_Toc227758887"/>
          <w:bookmarkStart w:id="41" w:name="_Toc227763569"/>
          <w:bookmarkStart w:id="42" w:name="_Toc227763589"/>
          <w:bookmarkStart w:id="43" w:name="_Toc227763609"/>
          <w:bookmarkStart w:id="44" w:name="_Toc227763629"/>
          <w:bookmarkStart w:id="45" w:name="_Toc227763649"/>
          <w:bookmarkStart w:id="46" w:name="_Toc227763669"/>
          <w:bookmarkStart w:id="47" w:name="_Toc227765346"/>
          <w:bookmarkStart w:id="48" w:name="_Toc227765366"/>
          <w:bookmarkStart w:id="49" w:name="_Toc227765409"/>
          <w:bookmarkStart w:id="50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9"/>
          <w:bookmarkEnd w:id="40"/>
          <w:bookmarkEnd w:id="41"/>
          <w:bookmarkEnd w:id="42"/>
          <w:bookmarkEnd w:id="43"/>
          <w:bookmarkEnd w:id="44"/>
          <w:bookmarkEnd w:id="45"/>
          <w:bookmarkEnd w:id="46"/>
          <w:bookmarkEnd w:id="47"/>
          <w:bookmarkEnd w:id="48"/>
          <w:bookmarkEnd w:id="49"/>
          <w:bookmarkEnd w:id="50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485F"/>
    <w:rsid w:val="00C92DBA"/>
    <w:rsid w:val="00C95504"/>
    <w:rsid w:val="00C95D7F"/>
    <w:rsid w:val="00C978FA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64184"/>
    <w:rsid w:val="00E71F39"/>
    <w:rsid w:val="00E75D0A"/>
    <w:rsid w:val="00E76BA6"/>
    <w:rsid w:val="00E8084E"/>
    <w:rsid w:val="00E828E5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F004CD"/>
    <w:rsid w:val="00F12D68"/>
    <w:rsid w:val="00F1612B"/>
    <w:rsid w:val="00F17DE3"/>
    <w:rsid w:val="00F20D2D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Externas.dot</Template>
  <TotalTime>6511</TotalTime>
  <Pages>13</Pages>
  <Words>4593</Words>
  <Characters>24803</Characters>
  <Application>Microsoft Office Word</Application>
  <DocSecurity>0</DocSecurity>
  <Lines>206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Duraes</cp:lastModifiedBy>
  <cp:revision>47</cp:revision>
  <cp:lastPrinted>2025-08-27T18:48:00Z</cp:lastPrinted>
  <dcterms:created xsi:type="dcterms:W3CDTF">2024-06-04T18:00:00Z</dcterms:created>
  <dcterms:modified xsi:type="dcterms:W3CDTF">2025-10-12T00:27:00Z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