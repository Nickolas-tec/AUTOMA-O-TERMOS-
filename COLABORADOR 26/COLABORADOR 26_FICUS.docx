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B3E522" w14:textId="7B3C3686" w:rsidR="00AF414C" w:rsidRDefault="00AF414C" w:rsidP="003B2B30">
      <w:pPr>
        <w:pStyle w:val="Normal1"/>
        <w:keepLines w:val="0"/>
        <w:tabs>
          <w:tab w:val="clear" w:pos="8505"/>
        </w:tabs>
        <w:jc w:val="center"/>
        <w:outlineLvl w:val="9"/>
        <w:rPr>
          <w:b w:val="0"/>
          <w:bCs/>
        </w:rPr>
      </w:pPr>
    </w:p>
    <w:p w14:paraId="71A14E4F" w14:textId="720BB31C" w:rsidR="00AF414C" w:rsidRPr="00AF414C" w:rsidRDefault="00AF414C" w:rsidP="00AF414C"/>
    <w:p w14:paraId="203BAE03" w14:textId="77777777" w:rsidR="00AF414C" w:rsidRPr="00AF414C" w:rsidRDefault="00AF414C" w:rsidP="00AF414C"/>
    <w:p w14:paraId="1793622A" w14:textId="77777777" w:rsidR="00AF414C" w:rsidRDefault="00AF414C" w:rsidP="00AF414C">
      <w:pPr>
        <w:rPr>
          <w:bCs/>
        </w:rPr>
      </w:pPr>
    </w:p>
    <w:p w14:paraId="3E0C6631" w14:textId="255BDE56" w:rsidR="00AF414C" w:rsidRDefault="00AF414C" w:rsidP="00AF414C">
      <w:pPr>
        <w:tabs>
          <w:tab w:val="clear" w:pos="8505"/>
          <w:tab w:val="left" w:pos="3456"/>
        </w:tabs>
        <w:rPr>
          <w:bCs/>
        </w:rPr>
      </w:pPr>
      <w:r>
        <w:rPr>
          <w:bCs/>
        </w:rPr>
        <w:tab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0"/>
        <w:gridCol w:w="6799"/>
      </w:tblGrid>
      <w:tr w:rsidR="00AF414C" w:rsidRPr="00AF414C" w14:paraId="7AA83FFD" w14:textId="77777777" w:rsidTr="00AF414C">
        <w:tc>
          <w:tcPr>
            <w:tcW w:w="2830" w:type="dxa"/>
          </w:tcPr>
          <w:p w14:paraId="191F52FB" w14:textId="5C3ADF95" w:rsidR="00AF414C" w:rsidRPr="00AF414C" w:rsidRDefault="00AF414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 w:rsidRPr="00AF414C">
              <w:rPr>
                <w:bCs/>
                <w:sz w:val="22"/>
                <w:szCs w:val="24"/>
              </w:rPr>
              <w:t>NOME COMPLETO</w:t>
            </w:r>
          </w:p>
        </w:tc>
        <w:tc>
          <w:tcPr>
            <w:tcW w:w="6799" w:type="dxa"/>
          </w:tcPr>
          <w:p w14:paraId="61BF157D" w14:textId="21670E42" w:rsidR="00AF414C" w:rsidRPr="002B63FE" w:rsidRDefault="00A831EE" w:rsidP="00516048">
            <w:pPr>
              <w:tabs>
                <w:tab w:val="clear" w:pos="8505"/>
                <w:tab w:val="left" w:pos="852"/>
                <w:tab w:val="left" w:pos="3456"/>
              </w:tabs>
              <w:spacing w:line="360" w:lineRule="auto"/>
              <w:rPr>
                <w:noProof/>
                <w:highlight w:val="yellow"/>
              </w:rPr>
            </w:pPr>
            <w:r>
              <w:fldChar w:fldCharType="begin">
                <w:ffData>
                  <w:name w:val="nome"/>
                  <w:enabled/>
                  <w:calcOnExit/>
                  <w:textInput>
                    <w:default w:val="COLABORADOR"/>
                    <w:maxLength w:val="50"/>
                  </w:textInput>
                </w:ffData>
              </w:fldChar>
            </w:r>
            <w:bookmarkStart w:id="0" w:name="nome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COLABORADOR 26</w:t>
            </w:r>
            <w:r>
              <w:fldChar w:fldCharType="end"/>
            </w:r>
            <w:bookmarkEnd w:id="0"/>
          </w:p>
        </w:tc>
      </w:tr>
      <w:tr w:rsidR="00C804F9" w:rsidRPr="00AF414C" w14:paraId="6E07EE2A" w14:textId="77777777" w:rsidTr="00AF414C">
        <w:tc>
          <w:tcPr>
            <w:tcW w:w="2830" w:type="dxa"/>
          </w:tcPr>
          <w:p w14:paraId="65DE9DFA" w14:textId="2FFDED58" w:rsidR="00C804F9" w:rsidRPr="00AF414C" w:rsidRDefault="00C804F9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E-MAIL CORPORATIVO</w:t>
            </w:r>
          </w:p>
        </w:tc>
        <w:tc>
          <w:tcPr>
            <w:tcW w:w="6799" w:type="dxa"/>
          </w:tcPr>
          <w:p w14:paraId="285F608E" w14:textId="281E0250" w:rsidR="00C804F9" w:rsidRDefault="00A73A13" w:rsidP="00516048">
            <w:pPr>
              <w:tabs>
                <w:tab w:val="clear" w:pos="8505"/>
                <w:tab w:val="left" w:pos="852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e_mail_gw"/>
                  <w:enabled w:val="0"/>
                  <w:calcOnExit w:val="0"/>
                  <w:textInput>
                    <w:default w:val="fulano@gmail.com"/>
                  </w:textInput>
                </w:ffData>
              </w:fldChar>
            </w:r>
            <w:bookmarkStart w:id="1" w:name="e_mail_gw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colaborador26@outlook.com</w:t>
            </w:r>
            <w:r>
              <w:fldChar w:fldCharType="end"/>
            </w:r>
            <w:bookmarkEnd w:id="1"/>
          </w:p>
        </w:tc>
      </w:tr>
      <w:tr w:rsidR="0016472C" w:rsidRPr="00AF414C" w14:paraId="582A43C6" w14:textId="77777777" w:rsidTr="00AF414C">
        <w:tc>
          <w:tcPr>
            <w:tcW w:w="2830" w:type="dxa"/>
          </w:tcPr>
          <w:p w14:paraId="22D0273F" w14:textId="6206E4ED" w:rsidR="0016472C" w:rsidRDefault="0016472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TELEFONE</w:t>
            </w:r>
          </w:p>
        </w:tc>
        <w:tc>
          <w:tcPr>
            <w:tcW w:w="6799" w:type="dxa"/>
          </w:tcPr>
          <w:p w14:paraId="267E5908" w14:textId="702A199E" w:rsidR="0016472C" w:rsidRDefault="00223036" w:rsidP="00516048">
            <w:pPr>
              <w:tabs>
                <w:tab w:val="clear" w:pos="8505"/>
                <w:tab w:val="left" w:pos="852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fone"/>
                  <w:enabled/>
                  <w:calcOnExit w:val="0"/>
                  <w:textInput>
                    <w:default w:val="000-000-00"/>
                  </w:textInput>
                </w:ffData>
              </w:fldChar>
            </w:r>
            <w:bookmarkStart w:id="2" w:name="fone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31079092204</w:t>
            </w:r>
            <w:r>
              <w:fldChar w:fldCharType="end"/>
            </w:r>
            <w:bookmarkEnd w:id="2"/>
          </w:p>
        </w:tc>
      </w:tr>
      <w:tr w:rsidR="00AF414C" w:rsidRPr="00AF414C" w14:paraId="09590537" w14:textId="77777777" w:rsidTr="00AF414C">
        <w:tc>
          <w:tcPr>
            <w:tcW w:w="2830" w:type="dxa"/>
          </w:tcPr>
          <w:p w14:paraId="23ABB61D" w14:textId="7A5D6CD8" w:rsidR="00AF414C" w:rsidRPr="00AF414C" w:rsidRDefault="00AF414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 w:rsidRPr="00AF414C">
              <w:rPr>
                <w:bCs/>
                <w:sz w:val="22"/>
                <w:szCs w:val="24"/>
              </w:rPr>
              <w:t>CPF</w:t>
            </w:r>
          </w:p>
        </w:tc>
        <w:tc>
          <w:tcPr>
            <w:tcW w:w="6799" w:type="dxa"/>
          </w:tcPr>
          <w:p w14:paraId="0D762AEA" w14:textId="21332673" w:rsidR="00AF414C" w:rsidRPr="00516048" w:rsidRDefault="00A831EE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noProof/>
                <w:highlight w:val="yellow"/>
              </w:rPr>
            </w:pPr>
            <w:r>
              <w:fldChar w:fldCharType="begin">
                <w:ffData>
                  <w:name w:val="cpf"/>
                  <w:enabled/>
                  <w:calcOnExit/>
                  <w:textInput>
                    <w:default w:val="000.000.000-00"/>
                    <w:maxLength w:val="14"/>
                  </w:textInput>
                </w:ffData>
              </w:fldChar>
            </w:r>
            <w:bookmarkStart w:id="3" w:name="cpf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000.000.000-00</w:t>
            </w:r>
            <w:r>
              <w:fldChar w:fldCharType="end"/>
            </w:r>
            <w:bookmarkEnd w:id="3"/>
          </w:p>
        </w:tc>
      </w:tr>
      <w:tr w:rsidR="00AF414C" w:rsidRPr="00AF414C" w14:paraId="1829A8B1" w14:textId="77777777" w:rsidTr="00AF414C">
        <w:tc>
          <w:tcPr>
            <w:tcW w:w="2830" w:type="dxa"/>
          </w:tcPr>
          <w:p w14:paraId="4F9953CE" w14:textId="16A19386" w:rsidR="00AF414C" w:rsidRPr="00AF414C" w:rsidRDefault="00AF414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RG</w:t>
            </w:r>
          </w:p>
        </w:tc>
        <w:tc>
          <w:tcPr>
            <w:tcW w:w="6799" w:type="dxa"/>
          </w:tcPr>
          <w:p w14:paraId="4830EE10" w14:textId="675E1588" w:rsidR="00AF414C" w:rsidRPr="00AF414C" w:rsidRDefault="00A831EE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noProof/>
              </w:rPr>
            </w:pPr>
            <w:r>
              <w:fldChar w:fldCharType="begin">
                <w:ffData>
                  <w:name w:val="rg"/>
                  <w:enabled/>
                  <w:calcOnExit w:val="0"/>
                  <w:textInput>
                    <w:default w:val="000000000"/>
                  </w:textInput>
                </w:ffData>
              </w:fldChar>
            </w:r>
            <w:bookmarkStart w:id="4" w:name="rg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5014020</w:t>
            </w:r>
            <w:r>
              <w:fldChar w:fldCharType="end"/>
            </w:r>
            <w:bookmarkEnd w:id="4"/>
          </w:p>
        </w:tc>
      </w:tr>
      <w:tr w:rsidR="00AF414C" w:rsidRPr="00AF414C" w14:paraId="27E03F20" w14:textId="77777777" w:rsidTr="00AF414C">
        <w:tc>
          <w:tcPr>
            <w:tcW w:w="2830" w:type="dxa"/>
          </w:tcPr>
          <w:p w14:paraId="1BA12B46" w14:textId="6001646A" w:rsidR="00AF414C" w:rsidRDefault="00AF414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ÓRGÃO EMISSOR/UF</w:t>
            </w:r>
          </w:p>
        </w:tc>
        <w:tc>
          <w:tcPr>
            <w:tcW w:w="6799" w:type="dxa"/>
          </w:tcPr>
          <w:p w14:paraId="1105D59A" w14:textId="384ABED2" w:rsidR="00AF414C" w:rsidRDefault="00EB08FA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orgao_emissor"/>
                  <w:enabled w:val="0"/>
                  <w:calcOnExit w:val="0"/>
                  <w:textInput>
                    <w:default w:val="SSP SP"/>
                  </w:textInput>
                </w:ffData>
              </w:fldChar>
            </w:r>
            <w:bookmarkStart w:id="5" w:name="orgao_emissor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ORG3</w:t>
            </w:r>
            <w:r>
              <w:fldChar w:fldCharType="end"/>
            </w:r>
            <w:bookmarkEnd w:id="5"/>
          </w:p>
        </w:tc>
      </w:tr>
      <w:tr w:rsidR="00516048" w:rsidRPr="00AF414C" w14:paraId="6CCBE362" w14:textId="77777777" w:rsidTr="00AF414C">
        <w:tc>
          <w:tcPr>
            <w:tcW w:w="2830" w:type="dxa"/>
          </w:tcPr>
          <w:p w14:paraId="388566A1" w14:textId="4477EFD5" w:rsidR="00516048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DATA DA EXPEDIÇÃO</w:t>
            </w:r>
          </w:p>
        </w:tc>
        <w:tc>
          <w:tcPr>
            <w:tcW w:w="6799" w:type="dxa"/>
          </w:tcPr>
          <w:p w14:paraId="70BF0FBE" w14:textId="2E787046" w:rsidR="00516048" w:rsidRDefault="00EB08FA" w:rsidP="00301E5E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dia_expedicao"/>
                  <w:enabled/>
                  <w:calcOnExit w:val="0"/>
                  <w:textInput>
                    <w:default w:val="08"/>
                    <w:maxLength w:val="2"/>
                  </w:textInput>
                </w:ffData>
              </w:fldChar>
            </w:r>
            <w:bookmarkStart w:id="6" w:name="dia_expedicao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08</w:t>
            </w:r>
            <w:r>
              <w:fldChar w:fldCharType="end"/>
            </w:r>
            <w:bookmarkEnd w:id="6"/>
            <w:r w:rsidR="00516048" w:rsidRPr="00875609">
              <w:t xml:space="preserve"> / </w:t>
            </w:r>
            <w:r>
              <w:fldChar w:fldCharType="begin">
                <w:ffData>
                  <w:name w:val="mes_expedicao"/>
                  <w:enabled/>
                  <w:calcOnExit w:val="0"/>
                  <w:textInput>
                    <w:default w:val="06"/>
                    <w:maxLength w:val="2"/>
                  </w:textInput>
                </w:ffData>
              </w:fldChar>
            </w:r>
            <w:bookmarkStart w:id="7" w:name="mes_expedicao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06</w:t>
            </w:r>
            <w:r>
              <w:fldChar w:fldCharType="end"/>
            </w:r>
            <w:bookmarkEnd w:id="7"/>
            <w:r w:rsidR="00516048" w:rsidRPr="00875609">
              <w:t xml:space="preserve"> / </w:t>
            </w:r>
            <w:r>
              <w:fldChar w:fldCharType="begin">
                <w:ffData>
                  <w:name w:val="ano_expedicao"/>
                  <w:enabled/>
                  <w:calcOnExit w:val="0"/>
                  <w:textInput>
                    <w:default w:val="2015"/>
                    <w:maxLength w:val="4"/>
                  </w:textInput>
                </w:ffData>
              </w:fldChar>
            </w:r>
            <w:bookmarkStart w:id="8" w:name="ano_expedicao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2015</w:t>
            </w:r>
            <w:r>
              <w:fldChar w:fldCharType="end"/>
            </w:r>
            <w:bookmarkEnd w:id="8"/>
          </w:p>
        </w:tc>
      </w:tr>
      <w:tr w:rsidR="00B421F3" w:rsidRPr="00AF414C" w14:paraId="553CDF6C" w14:textId="77777777" w:rsidTr="00AF414C">
        <w:tc>
          <w:tcPr>
            <w:tcW w:w="2830" w:type="dxa"/>
          </w:tcPr>
          <w:p w14:paraId="5F91258E" w14:textId="556F5650" w:rsidR="00B421F3" w:rsidRDefault="00B421F3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CNH (opcional)</w:t>
            </w:r>
          </w:p>
        </w:tc>
        <w:tc>
          <w:tcPr>
            <w:tcW w:w="6799" w:type="dxa"/>
          </w:tcPr>
          <w:p w14:paraId="5E5A9CC3" w14:textId="2D53C764" w:rsidR="00B421F3" w:rsidRDefault="00B421F3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CNH"/>
                  <w:enabled/>
                  <w:calcOnExit w:val="0"/>
                  <w:textInput/>
                </w:ffData>
              </w:fldChar>
            </w:r>
            <w:bookmarkStart w:id="9" w:name="CNH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9"/>
          </w:p>
        </w:tc>
      </w:tr>
      <w:tr w:rsidR="00946FA8" w:rsidRPr="00AF414C" w14:paraId="1CEE5239" w14:textId="77777777" w:rsidTr="00AF414C">
        <w:tc>
          <w:tcPr>
            <w:tcW w:w="2830" w:type="dxa"/>
          </w:tcPr>
          <w:p w14:paraId="6BC44A5A" w14:textId="28FC8720" w:rsidR="00946FA8" w:rsidRDefault="00946FA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NOME DA MÃE</w:t>
            </w:r>
          </w:p>
        </w:tc>
        <w:tc>
          <w:tcPr>
            <w:tcW w:w="6799" w:type="dxa"/>
          </w:tcPr>
          <w:p w14:paraId="64654AAA" w14:textId="09DCCC00" w:rsidR="00946FA8" w:rsidRDefault="00E2476A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nome_mae"/>
                  <w:enabled/>
                  <w:calcOnExit w:val="0"/>
                  <w:textInput/>
                </w:ffData>
              </w:fldChar>
            </w:r>
            <w:bookmarkStart w:id="10" w:name="nome_mae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10"/>
          </w:p>
        </w:tc>
      </w:tr>
      <w:tr w:rsidR="00516048" w:rsidRPr="00AF414C" w14:paraId="021DE894" w14:textId="77777777" w:rsidTr="00AF414C">
        <w:tc>
          <w:tcPr>
            <w:tcW w:w="2830" w:type="dxa"/>
          </w:tcPr>
          <w:p w14:paraId="3729B6EB" w14:textId="6AFBB48F" w:rsidR="00516048" w:rsidRPr="00AF414C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CARGO</w:t>
            </w:r>
          </w:p>
        </w:tc>
        <w:tc>
          <w:tcPr>
            <w:tcW w:w="6799" w:type="dxa"/>
          </w:tcPr>
          <w:p w14:paraId="565B2817" w14:textId="1BE8A9CE" w:rsidR="00516048" w:rsidRPr="00516048" w:rsidRDefault="00EB08FA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  <w:highlight w:val="yellow"/>
              </w:rPr>
            </w:pPr>
            <w:r>
              <w:fldChar w:fldCharType="begin">
                <w:ffData>
                  <w:name w:val="cargo"/>
                  <w:enabled/>
                  <w:calcOnExit/>
                  <w:textInput>
                    <w:default w:val="ANALISTA DEV POWER BUILDER "/>
                  </w:textInput>
                </w:ffData>
              </w:fldChar>
            </w:r>
            <w:bookmarkStart w:id="11" w:name="cargo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 xml:space="preserve">ANALISTA/DESENVOLVEDOR - ALTA PLATAFORMA </w:t>
            </w:r>
            <w:r>
              <w:fldChar w:fldCharType="end"/>
            </w:r>
            <w:bookmarkEnd w:id="11"/>
          </w:p>
        </w:tc>
      </w:tr>
      <w:tr w:rsidR="00B421F3" w:rsidRPr="00AF414C" w14:paraId="1FBF71ED" w14:textId="77777777" w:rsidTr="00AF414C">
        <w:tc>
          <w:tcPr>
            <w:tcW w:w="2830" w:type="dxa"/>
          </w:tcPr>
          <w:p w14:paraId="39E43A19" w14:textId="79A13808" w:rsidR="00B421F3" w:rsidRDefault="00B421F3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SIGLA(s)</w:t>
            </w:r>
          </w:p>
        </w:tc>
        <w:tc>
          <w:tcPr>
            <w:tcW w:w="6799" w:type="dxa"/>
          </w:tcPr>
          <w:p w14:paraId="0395AAA0" w14:textId="35C58BA5" w:rsidR="00B421F3" w:rsidRDefault="00A831EE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rPr>
                <w:lang w:val="en-US"/>
              </w:rPr>
              <w:fldChar w:fldCharType="begin">
                <w:ffData>
                  <w:name w:val="SIGLAS"/>
                  <w:enabled/>
                  <w:calcOnExit w:val="0"/>
                  <w:textInput>
                    <w:default w:val="ABC"/>
                  </w:textInput>
                </w:ffData>
              </w:fldChar>
            </w:r>
            <w:bookmarkStart w:id="12" w:name="SIGLAS"/>
            <w:r>
              <w:rPr>
                <w:lang w:val="en-US"/>
              </w:rPr>
              <w:instrText xml:space="preserve"> FORMTEXT </w:instrText>
            </w:r>
            <w:r>
              <w:rPr>
                <w:lang w:val="en-US"/>
              </w:rPr>
            </w:r>
            <w:r>
              <w:rPr>
                <w:lang w:val="en-US"/>
              </w:rPr>
              <w:fldChar w:fldCharType="separate"/>
            </w:r>
            <w:r>
              <w:rPr>
                <w:noProof/>
                <w:lang w:val="en-US"/>
              </w:rPr>
              <w:t>DEF</w:t>
            </w:r>
            <w:r>
              <w:rPr>
                <w:lang w:val="en-US"/>
              </w:rPr>
              <w:fldChar w:fldCharType="end"/>
            </w:r>
            <w:bookmarkEnd w:id="12"/>
          </w:p>
        </w:tc>
      </w:tr>
      <w:tr w:rsidR="00516048" w:rsidRPr="00AF414C" w14:paraId="6CD4BEBB" w14:textId="77777777" w:rsidTr="00AF414C">
        <w:tc>
          <w:tcPr>
            <w:tcW w:w="2830" w:type="dxa"/>
          </w:tcPr>
          <w:p w14:paraId="507030A9" w14:textId="51DF6F8D" w:rsidR="00516048" w:rsidRPr="00AF414C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PIS/NIS</w:t>
            </w:r>
          </w:p>
        </w:tc>
        <w:tc>
          <w:tcPr>
            <w:tcW w:w="6799" w:type="dxa"/>
          </w:tcPr>
          <w:p w14:paraId="7B079464" w14:textId="634625DE" w:rsidR="00516048" w:rsidRPr="00182975" w:rsidRDefault="00693021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fldChar w:fldCharType="begin">
                <w:ffData>
                  <w:name w:val="pis_nis"/>
                  <w:enabled/>
                  <w:calcOnExit w:val="0"/>
                  <w:textInput>
                    <w:default w:val="121.44236.62.5"/>
                  </w:textInput>
                </w:ffData>
              </w:fldChar>
            </w:r>
            <w:bookmarkStart w:id="13" w:name="pis_nis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19662789887</w:t>
            </w:r>
            <w:r>
              <w:fldChar w:fldCharType="end"/>
            </w:r>
            <w:bookmarkEnd w:id="13"/>
            <w:r w:rsidR="008A6101" w:rsidRPr="00182975">
              <w:rPr>
                <w:bCs/>
                <w:sz w:val="22"/>
                <w:szCs w:val="24"/>
              </w:rPr>
              <w:fldChar w:fldCharType="begin"/>
            </w:r>
            <w:r w:rsidR="008A6101" w:rsidRPr="00182975">
              <w:rPr>
                <w:bCs/>
                <w:sz w:val="22"/>
                <w:szCs w:val="24"/>
              </w:rPr>
              <w:instrText xml:space="preserve"> INCLUDETEXT  "NUMERO_PIS"  \* MERGEFORMAT </w:instrText>
            </w:r>
            <w:r w:rsidR="008A6101" w:rsidRPr="00182975">
              <w:rPr>
                <w:bCs/>
                <w:sz w:val="22"/>
                <w:szCs w:val="24"/>
              </w:rPr>
              <w:fldChar w:fldCharType="end"/>
            </w:r>
            <w:r w:rsidR="008A6101" w:rsidRPr="00182975">
              <w:rPr>
                <w:bCs/>
                <w:sz w:val="22"/>
                <w:szCs w:val="24"/>
              </w:rPr>
              <w:fldChar w:fldCharType="begin"/>
            </w:r>
            <w:r w:rsidR="008A6101" w:rsidRPr="00182975">
              <w:rPr>
                <w:bCs/>
                <w:sz w:val="22"/>
                <w:szCs w:val="24"/>
              </w:rPr>
              <w:instrText xml:space="preserve"> SET  pis_nis  \* MERGEFORMAT </w:instrText>
            </w:r>
            <w:r w:rsidR="008A6101" w:rsidRPr="00182975">
              <w:rPr>
                <w:bCs/>
                <w:sz w:val="22"/>
                <w:szCs w:val="24"/>
              </w:rPr>
              <w:fldChar w:fldCharType="end"/>
            </w:r>
          </w:p>
        </w:tc>
      </w:tr>
      <w:tr w:rsidR="00516048" w:rsidRPr="00AF414C" w14:paraId="5BF90326" w14:textId="77777777" w:rsidTr="00AF414C">
        <w:tc>
          <w:tcPr>
            <w:tcW w:w="2830" w:type="dxa"/>
          </w:tcPr>
          <w:p w14:paraId="38A5F642" w14:textId="64F63F45" w:rsidR="00516048" w:rsidRPr="00AF414C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DATA NASCIMENTO</w:t>
            </w:r>
          </w:p>
        </w:tc>
        <w:tc>
          <w:tcPr>
            <w:tcW w:w="6799" w:type="dxa"/>
          </w:tcPr>
          <w:p w14:paraId="51E51239" w14:textId="01F5E7DF" w:rsidR="00516048" w:rsidRPr="00AF414C" w:rsidRDefault="00693021" w:rsidP="00301E5E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fldChar w:fldCharType="begin">
                <w:ffData>
                  <w:name w:val="dia_nasc"/>
                  <w:enabled w:val="0"/>
                  <w:calcOnExit/>
                  <w:textInput>
                    <w:default w:val="16"/>
                    <w:maxLength w:val="2"/>
                  </w:textInput>
                </w:ffData>
              </w:fldChar>
            </w:r>
            <w:bookmarkStart w:id="14" w:name="dia_nasc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16</w:t>
            </w:r>
            <w:r>
              <w:fldChar w:fldCharType="end"/>
            </w:r>
            <w:bookmarkEnd w:id="14"/>
            <w:r w:rsidR="00516048" w:rsidRPr="00875609">
              <w:t xml:space="preserve"> / </w:t>
            </w:r>
            <w:r>
              <w:fldChar w:fldCharType="begin">
                <w:ffData>
                  <w:name w:val="mes_nasc"/>
                  <w:enabled w:val="0"/>
                  <w:calcOnExit w:val="0"/>
                  <w:textInput>
                    <w:default w:val="03"/>
                    <w:maxLength w:val="20"/>
                  </w:textInput>
                </w:ffData>
              </w:fldChar>
            </w:r>
            <w:bookmarkStart w:id="15" w:name="mes_nasc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03</w:t>
            </w:r>
            <w:r>
              <w:fldChar w:fldCharType="end"/>
            </w:r>
            <w:bookmarkEnd w:id="15"/>
            <w:r w:rsidR="00516048" w:rsidRPr="00875609">
              <w:t xml:space="preserve"> / </w:t>
            </w:r>
            <w:r>
              <w:fldChar w:fldCharType="begin">
                <w:ffData>
                  <w:name w:val="ano_nasc"/>
                  <w:enabled/>
                  <w:calcOnExit w:val="0"/>
                  <w:textInput>
                    <w:default w:val="1967"/>
                    <w:maxLength w:val="4"/>
                  </w:textInput>
                </w:ffData>
              </w:fldChar>
            </w:r>
            <w:bookmarkStart w:id="16" w:name="ano_nasc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1967</w:t>
            </w:r>
            <w:r>
              <w:fldChar w:fldCharType="end"/>
            </w:r>
            <w:bookmarkEnd w:id="16"/>
          </w:p>
        </w:tc>
      </w:tr>
      <w:tr w:rsidR="00516048" w:rsidRPr="00AF414C" w14:paraId="70C1B215" w14:textId="77777777" w:rsidTr="00AF414C">
        <w:tc>
          <w:tcPr>
            <w:tcW w:w="2830" w:type="dxa"/>
          </w:tcPr>
          <w:p w14:paraId="1E19F587" w14:textId="3F2B7E32" w:rsidR="00516048" w:rsidRDefault="00D1062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 w:rsidRPr="00D1062C">
              <w:rPr>
                <w:bCs/>
                <w:sz w:val="22"/>
                <w:szCs w:val="24"/>
                <w:highlight w:val="yellow"/>
              </w:rPr>
              <w:t>NÃO PREENCHER</w:t>
            </w:r>
          </w:p>
        </w:tc>
        <w:tc>
          <w:tcPr>
            <w:tcW w:w="6799" w:type="dxa"/>
          </w:tcPr>
          <w:p w14:paraId="64ECF00B" w14:textId="1E085BFE" w:rsidR="00516048" w:rsidRDefault="009F5A23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local"/>
                  <w:enabled/>
                  <w:calcOnExit/>
                  <w:textInput/>
                </w:ffData>
              </w:fldChar>
            </w:r>
            <w:bookmarkStart w:id="17" w:name="local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17"/>
          </w:p>
        </w:tc>
      </w:tr>
      <w:tr w:rsidR="00516048" w:rsidRPr="00AF414C" w14:paraId="533CBD50" w14:textId="77777777" w:rsidTr="00AF414C">
        <w:tc>
          <w:tcPr>
            <w:tcW w:w="2830" w:type="dxa"/>
          </w:tcPr>
          <w:p w14:paraId="33A840DD" w14:textId="2955E38E" w:rsidR="00516048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DATA FICUS</w:t>
            </w:r>
          </w:p>
        </w:tc>
        <w:tc>
          <w:tcPr>
            <w:tcW w:w="6799" w:type="dxa"/>
          </w:tcPr>
          <w:p w14:paraId="58CD337A" w14:textId="59917867" w:rsidR="00516048" w:rsidRDefault="00DC5C40" w:rsidP="003D6C10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dia"/>
                  <w:enabled w:val="0"/>
                  <w:calcOnExit/>
                  <w:textInput>
                    <w:default w:val="01"/>
                    <w:maxLength w:val="2"/>
                  </w:textInput>
                </w:ffData>
              </w:fldChar>
            </w:r>
            <w:bookmarkStart w:id="18" w:name="dia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18"/>
            <w:r w:rsidR="00516048">
              <w:t xml:space="preserve">  DE  </w:t>
            </w:r>
            <w:r w:rsidR="00FE3095">
              <w:fldChar w:fldCharType="begin">
                <w:ffData>
                  <w:name w:val="mes"/>
                  <w:enabled/>
                  <w:calcOnExit/>
                  <w:textInput>
                    <w:default w:val="OUTUBRO"/>
                    <w:maxLength w:val="15"/>
                  </w:textInput>
                </w:ffData>
              </w:fldChar>
            </w:r>
            <w:bookmarkStart w:id="19" w:name="mes"/>
            <w:r w:rsidR="00FE3095">
              <w:instrText xml:space="preserve"> FORMTEXT </w:instrText>
            </w:r>
            <w:r w:rsidR="00FE3095">
              <w:fldChar w:fldCharType="separate"/>
            </w:r>
            <w:r w:rsidR="00FE3095">
              <w:rPr>
                <w:noProof/>
              </w:rPr>
              <w:t>OUTUBRO</w:t>
            </w:r>
            <w:r w:rsidR="00FE3095">
              <w:fldChar w:fldCharType="end"/>
            </w:r>
            <w:bookmarkEnd w:id="19"/>
            <w:r w:rsidR="00516048">
              <w:t xml:space="preserve">  DE  </w:t>
            </w:r>
            <w:r w:rsidR="00D60927">
              <w:fldChar w:fldCharType="begin">
                <w:ffData>
                  <w:name w:val="ano"/>
                  <w:enabled/>
                  <w:calcOnExit/>
                  <w:textInput>
                    <w:default w:val="2025"/>
                    <w:maxLength w:val="5"/>
                  </w:textInput>
                </w:ffData>
              </w:fldChar>
            </w:r>
            <w:bookmarkStart w:id="20" w:name="ano"/>
            <w:r w:rsidR="00D60927">
              <w:instrText xml:space="preserve"> FORMTEXT </w:instrText>
            </w:r>
            <w:r w:rsidR="00D60927">
              <w:fldChar w:fldCharType="separate"/>
            </w:r>
            <w:r w:rsidR="00D60927">
              <w:rPr>
                <w:noProof/>
              </w:rPr>
              <w:t>2025</w:t>
            </w:r>
            <w:r w:rsidR="00D60927">
              <w:fldChar w:fldCharType="end"/>
            </w:r>
            <w:bookmarkEnd w:id="20"/>
          </w:p>
        </w:tc>
      </w:tr>
      <w:tr w:rsidR="007D500A" w:rsidRPr="00AF414C" w14:paraId="0E12D57C" w14:textId="77777777" w:rsidTr="00AF414C">
        <w:tc>
          <w:tcPr>
            <w:tcW w:w="2830" w:type="dxa"/>
          </w:tcPr>
          <w:p w14:paraId="51808BFA" w14:textId="4EF80A70" w:rsidR="007D500A" w:rsidRDefault="007D500A" w:rsidP="007D500A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TREINAMENTO CERTO</w:t>
            </w:r>
          </w:p>
        </w:tc>
        <w:tc>
          <w:tcPr>
            <w:tcW w:w="6799" w:type="dxa"/>
          </w:tcPr>
          <w:p w14:paraId="4B86D128" w14:textId="68AD9A4F" w:rsidR="007D500A" w:rsidRDefault="00DC5C40" w:rsidP="00A902E9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trein_certo_dia1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21" w:name="trein_certo_dia1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21"/>
            <w:r w:rsidR="007D500A" w:rsidRPr="00875609">
              <w:t xml:space="preserve"> / </w:t>
            </w:r>
            <w:r w:rsidR="00FE3095">
              <w:fldChar w:fldCharType="begin">
                <w:ffData>
                  <w:name w:val="trein_certo_mes1"/>
                  <w:enabled/>
                  <w:calcOnExit w:val="0"/>
                  <w:textInput>
                    <w:default w:val="10"/>
                    <w:maxLength w:val="20"/>
                  </w:textInput>
                </w:ffData>
              </w:fldChar>
            </w:r>
            <w:bookmarkStart w:id="22" w:name="trein_certo_mes1"/>
            <w:r w:rsidR="00FE3095">
              <w:instrText xml:space="preserve"> FORMTEXT </w:instrText>
            </w:r>
            <w:r w:rsidR="00FE3095">
              <w:fldChar w:fldCharType="separate"/>
            </w:r>
            <w:r w:rsidR="00FE3095">
              <w:rPr>
                <w:noProof/>
              </w:rPr>
              <w:t>10</w:t>
            </w:r>
            <w:r w:rsidR="00FE3095">
              <w:fldChar w:fldCharType="end"/>
            </w:r>
            <w:bookmarkEnd w:id="22"/>
            <w:r w:rsidR="007D500A" w:rsidRPr="00875609">
              <w:t xml:space="preserve"> / </w:t>
            </w:r>
            <w:r w:rsidR="00D60927">
              <w:fldChar w:fldCharType="begin">
                <w:ffData>
                  <w:name w:val="trein_certo_ano1"/>
                  <w:enabled/>
                  <w:calcOnExit w:val="0"/>
                  <w:textInput>
                    <w:default w:val="2025"/>
                    <w:maxLength w:val="4"/>
                  </w:textInput>
                </w:ffData>
              </w:fldChar>
            </w:r>
            <w:bookmarkStart w:id="23" w:name="trein_certo_ano1"/>
            <w:r w:rsidR="00D60927">
              <w:instrText xml:space="preserve"> FORMTEXT </w:instrText>
            </w:r>
            <w:r w:rsidR="00D60927">
              <w:fldChar w:fldCharType="separate"/>
            </w:r>
            <w:r w:rsidR="00D60927">
              <w:rPr>
                <w:noProof/>
              </w:rPr>
              <w:t>2025</w:t>
            </w:r>
            <w:r w:rsidR="00D60927">
              <w:fldChar w:fldCharType="end"/>
            </w:r>
            <w:bookmarkEnd w:id="23"/>
            <w:r w:rsidR="007D500A">
              <w:t xml:space="preserve">    A    </w:t>
            </w:r>
            <w:r w:rsidR="000A007D">
              <w:fldChar w:fldCharType="begin">
                <w:ffData>
                  <w:name w:val="trein_certo_dia2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24" w:name="trein_certo_dia2"/>
            <w:r w:rsidR="000A007D">
              <w:instrText xml:space="preserve"> FORMTEXT </w:instrText>
            </w:r>
            <w:r w:rsidR="000A007D">
              <w:fldChar w:fldCharType="separate"/>
            </w:r>
            <w:r w:rsidR="000A007D">
              <w:rPr>
                <w:noProof/>
              </w:rPr>
              <w:t>01</w:t>
            </w:r>
            <w:r w:rsidR="000A007D">
              <w:fldChar w:fldCharType="end"/>
            </w:r>
            <w:bookmarkEnd w:id="24"/>
            <w:r w:rsidR="007D500A" w:rsidRPr="00875609">
              <w:t xml:space="preserve"> / </w:t>
            </w:r>
            <w:r w:rsidR="00FE3095">
              <w:fldChar w:fldCharType="begin">
                <w:ffData>
                  <w:name w:val="trein_certo_mes2"/>
                  <w:enabled/>
                  <w:calcOnExit w:val="0"/>
                  <w:textInput>
                    <w:default w:val="10"/>
                    <w:maxLength w:val="20"/>
                  </w:textInput>
                </w:ffData>
              </w:fldChar>
            </w:r>
            <w:bookmarkStart w:id="25" w:name="trein_certo_mes2"/>
            <w:r w:rsidR="00FE3095">
              <w:instrText xml:space="preserve"> FORMTEXT </w:instrText>
            </w:r>
            <w:r w:rsidR="00FE3095">
              <w:fldChar w:fldCharType="separate"/>
            </w:r>
            <w:r w:rsidR="00FE3095">
              <w:rPr>
                <w:noProof/>
              </w:rPr>
              <w:t>10</w:t>
            </w:r>
            <w:r w:rsidR="00FE3095">
              <w:fldChar w:fldCharType="end"/>
            </w:r>
            <w:bookmarkEnd w:id="25"/>
            <w:r w:rsidR="007D500A" w:rsidRPr="00875609">
              <w:t xml:space="preserve"> / </w:t>
            </w:r>
            <w:r w:rsidR="00D60927">
              <w:fldChar w:fldCharType="begin">
                <w:ffData>
                  <w:name w:val="trein_certo_ano2"/>
                  <w:enabled/>
                  <w:calcOnExit w:val="0"/>
                  <w:textInput>
                    <w:default w:val="2025"/>
                    <w:maxLength w:val="4"/>
                  </w:textInput>
                </w:ffData>
              </w:fldChar>
            </w:r>
            <w:bookmarkStart w:id="26" w:name="trein_certo_ano2"/>
            <w:r w:rsidR="00D60927">
              <w:instrText xml:space="preserve"> FORMTEXT </w:instrText>
            </w:r>
            <w:r w:rsidR="00D60927">
              <w:fldChar w:fldCharType="separate"/>
            </w:r>
            <w:r w:rsidR="00D60927">
              <w:rPr>
                <w:noProof/>
              </w:rPr>
              <w:t>2025</w:t>
            </w:r>
            <w:r w:rsidR="00D60927">
              <w:fldChar w:fldCharType="end"/>
            </w:r>
            <w:bookmarkEnd w:id="26"/>
          </w:p>
        </w:tc>
      </w:tr>
      <w:tr w:rsidR="007D500A" w:rsidRPr="00AF414C" w14:paraId="48864F17" w14:textId="77777777" w:rsidTr="00AF414C">
        <w:tc>
          <w:tcPr>
            <w:tcW w:w="2830" w:type="dxa"/>
          </w:tcPr>
          <w:p w14:paraId="175DC7AE" w14:textId="2F4B1B09" w:rsidR="007D500A" w:rsidRDefault="007D500A" w:rsidP="007D500A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TREINAMENTO CYBER</w:t>
            </w:r>
          </w:p>
        </w:tc>
        <w:tc>
          <w:tcPr>
            <w:tcW w:w="6799" w:type="dxa"/>
          </w:tcPr>
          <w:p w14:paraId="03C21AAF" w14:textId="3E2EE86A" w:rsidR="007D500A" w:rsidRDefault="00046307" w:rsidP="00A902E9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trein_cyber_dia1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27" w:name="trein_cyber_dia1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27"/>
            <w:r w:rsidR="007D500A" w:rsidRPr="00875609">
              <w:t xml:space="preserve"> </w:t>
            </w:r>
            <w:r w:rsidR="007D500A">
              <w:t xml:space="preserve">  A   </w:t>
            </w:r>
            <w:r>
              <w:fldChar w:fldCharType="begin">
                <w:ffData>
                  <w:name w:val="trein_cyber_dia2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28" w:name="trein_cyber_dia2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28"/>
            <w:r w:rsidR="007D500A" w:rsidRPr="00875609">
              <w:t xml:space="preserve"> / </w:t>
            </w:r>
            <w:r>
              <w:fldChar w:fldCharType="begin">
                <w:ffData>
                  <w:name w:val="trein_cyber_mes2"/>
                  <w:enabled/>
                  <w:calcOnExit w:val="0"/>
                  <w:textInput>
                    <w:default w:val="SETEMBRO"/>
                    <w:maxLength w:val="20"/>
                  </w:textInput>
                </w:ffData>
              </w:fldChar>
            </w:r>
            <w:bookmarkStart w:id="29" w:name="trein_cyber_mes2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SETEMBRO</w:t>
            </w:r>
            <w:r>
              <w:fldChar w:fldCharType="end"/>
            </w:r>
            <w:bookmarkEnd w:id="29"/>
            <w:r w:rsidR="007D500A" w:rsidRPr="00875609">
              <w:t xml:space="preserve"> / </w:t>
            </w:r>
            <w:r w:rsidR="00D60927">
              <w:fldChar w:fldCharType="begin">
                <w:ffData>
                  <w:name w:val="trein_cyber_ano2"/>
                  <w:enabled/>
                  <w:calcOnExit w:val="0"/>
                  <w:textInput>
                    <w:default w:val="2025"/>
                    <w:maxLength w:val="4"/>
                  </w:textInput>
                </w:ffData>
              </w:fldChar>
            </w:r>
            <w:bookmarkStart w:id="30" w:name="trein_cyber_ano2"/>
            <w:r w:rsidR="00D60927">
              <w:instrText xml:space="preserve"> FORMTEXT </w:instrText>
            </w:r>
            <w:r w:rsidR="00D60927">
              <w:fldChar w:fldCharType="separate"/>
            </w:r>
            <w:r w:rsidR="00D60927">
              <w:rPr>
                <w:noProof/>
              </w:rPr>
              <w:t>2025</w:t>
            </w:r>
            <w:r w:rsidR="00D60927">
              <w:fldChar w:fldCharType="end"/>
            </w:r>
            <w:bookmarkEnd w:id="30"/>
          </w:p>
        </w:tc>
      </w:tr>
      <w:tr w:rsidR="00CF44AF" w:rsidRPr="00AF414C" w14:paraId="2A52BBCD" w14:textId="77777777" w:rsidTr="00AF414C">
        <w:tc>
          <w:tcPr>
            <w:tcW w:w="2830" w:type="dxa"/>
          </w:tcPr>
          <w:p w14:paraId="613F79AA" w14:textId="7AC158BA" w:rsidR="00CF44AF" w:rsidRDefault="00CF44AF" w:rsidP="007D500A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NOTA</w:t>
            </w:r>
          </w:p>
        </w:tc>
        <w:tc>
          <w:tcPr>
            <w:tcW w:w="6799" w:type="dxa"/>
          </w:tcPr>
          <w:p w14:paraId="5B2B61C5" w14:textId="41783BAB" w:rsidR="00EF393F" w:rsidRDefault="00AD0FE4" w:rsidP="00820E9A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nota"/>
                  <w:enabled/>
                  <w:calcOnExit w:val="0"/>
                  <w:textInput>
                    <w:default w:val="10"/>
                    <w:maxLength w:val="2"/>
                  </w:textInput>
                </w:ffData>
              </w:fldChar>
            </w:r>
            <w:bookmarkStart w:id="31" w:name="nota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10</w:t>
            </w:r>
            <w:r>
              <w:fldChar w:fldCharType="end"/>
            </w:r>
            <w:bookmarkEnd w:id="31"/>
          </w:p>
        </w:tc>
      </w:tr>
      <w:tr w:rsidR="00915FC0" w:rsidRPr="00AF414C" w14:paraId="6A7F2871" w14:textId="77777777" w:rsidTr="00AF414C">
        <w:tc>
          <w:tcPr>
            <w:tcW w:w="2830" w:type="dxa"/>
          </w:tcPr>
          <w:p w14:paraId="37F085C2" w14:textId="41A07702" w:rsidR="00915FC0" w:rsidRDefault="00915FC0" w:rsidP="007D500A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VALIDADE TREINO</w:t>
            </w:r>
          </w:p>
        </w:tc>
        <w:tc>
          <w:tcPr>
            <w:tcW w:w="6799" w:type="dxa"/>
          </w:tcPr>
          <w:p w14:paraId="21483753" w14:textId="7AB101F3" w:rsidR="00915FC0" w:rsidRDefault="00BD3D9C" w:rsidP="00FE72FE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dia_val_treino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32" w:name="dia_val_treino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32"/>
            <w:r w:rsidR="00915FC0">
              <w:t xml:space="preserve"> / </w:t>
            </w:r>
            <w:r w:rsidR="00FE3095">
              <w:fldChar w:fldCharType="begin">
                <w:ffData>
                  <w:name w:val="mes_val_treino"/>
                  <w:enabled/>
                  <w:calcOnExit w:val="0"/>
                  <w:textInput>
                    <w:default w:val="04"/>
                    <w:maxLength w:val="2"/>
                  </w:textInput>
                </w:ffData>
              </w:fldChar>
            </w:r>
            <w:bookmarkStart w:id="33" w:name="mes_val_treino"/>
            <w:r w:rsidR="00FE3095">
              <w:instrText xml:space="preserve"> FORMTEXT </w:instrText>
            </w:r>
            <w:r w:rsidR="00FE3095">
              <w:fldChar w:fldCharType="separate"/>
            </w:r>
            <w:r w:rsidR="00FE3095">
              <w:rPr>
                <w:noProof/>
              </w:rPr>
              <w:t>04</w:t>
            </w:r>
            <w:r w:rsidR="00FE3095">
              <w:fldChar w:fldCharType="end"/>
            </w:r>
            <w:bookmarkEnd w:id="33"/>
            <w:r w:rsidR="00915FC0">
              <w:t xml:space="preserve"> / </w:t>
            </w:r>
            <w:r w:rsidR="00693021">
              <w:fldChar w:fldCharType="begin">
                <w:ffData>
                  <w:name w:val="ano_val_treino"/>
                  <w:enabled/>
                  <w:calcOnExit w:val="0"/>
                  <w:textInput>
                    <w:default w:val="2026"/>
                    <w:maxLength w:val="4"/>
                  </w:textInput>
                </w:ffData>
              </w:fldChar>
            </w:r>
            <w:bookmarkStart w:id="34" w:name="ano_val_treino"/>
            <w:r w:rsidR="00693021">
              <w:instrText xml:space="preserve"> FORMTEXT </w:instrText>
            </w:r>
            <w:r w:rsidR="00693021">
              <w:fldChar w:fldCharType="separate"/>
            </w:r>
            <w:r w:rsidR="00693021">
              <w:rPr>
                <w:noProof/>
              </w:rPr>
              <w:t>2026</w:t>
            </w:r>
            <w:r w:rsidR="00693021">
              <w:fldChar w:fldCharType="end"/>
            </w:r>
            <w:bookmarkEnd w:id="34"/>
            <w:proofErr w:type="gramStart"/>
            <w:r w:rsidR="00915FC0">
              <w:t xml:space="preserve">   </w:t>
            </w:r>
            <w:r w:rsidR="00915FC0" w:rsidRPr="00915FC0">
              <w:rPr>
                <w:b/>
              </w:rPr>
              <w:t>(</w:t>
            </w:r>
            <w:proofErr w:type="gramEnd"/>
            <w:r w:rsidR="00915FC0" w:rsidRPr="00915FC0">
              <w:rPr>
                <w:b/>
              </w:rPr>
              <w:t>6 MESES)</w:t>
            </w:r>
          </w:p>
        </w:tc>
      </w:tr>
    </w:tbl>
    <w:p w14:paraId="32B59764" w14:textId="5D69C737" w:rsidR="00AF414C" w:rsidRDefault="00AF414C" w:rsidP="00AF414C">
      <w:pPr>
        <w:tabs>
          <w:tab w:val="clear" w:pos="8505"/>
          <w:tab w:val="left" w:pos="3456"/>
        </w:tabs>
        <w:rPr>
          <w:bCs/>
        </w:rPr>
      </w:pPr>
    </w:p>
    <w:p w14:paraId="35A47966" w14:textId="50FFE688" w:rsidR="00AF414C" w:rsidRPr="0064652C" w:rsidRDefault="00AF414C" w:rsidP="00AF414C">
      <w:pPr>
        <w:tabs>
          <w:tab w:val="clear" w:pos="8505"/>
          <w:tab w:val="left" w:pos="3456"/>
        </w:tabs>
        <w:rPr>
          <w:u w:val="single"/>
        </w:rPr>
        <w:sectPr w:rsidR="00AF414C" w:rsidRPr="0064652C" w:rsidSect="00D528ED">
          <w:headerReference w:type="default" r:id="rId8"/>
          <w:footerReference w:type="even" r:id="rId9"/>
          <w:footerReference w:type="default" r:id="rId10"/>
          <w:pgSz w:w="11907" w:h="16840" w:code="9"/>
          <w:pgMar w:top="1134" w:right="1134" w:bottom="1702" w:left="1134" w:header="851" w:footer="851" w:gutter="0"/>
          <w:pgNumType w:start="0"/>
          <w:cols w:space="720"/>
          <w:docGrid w:linePitch="245"/>
        </w:sectPr>
      </w:pPr>
      <w:r>
        <w:tab/>
      </w:r>
    </w:p>
    <w:tbl>
      <w:tblPr>
        <w:tblStyle w:val="Tabelacomgrade"/>
        <w:tblpPr w:leftFromText="141" w:rightFromText="141" w:vertAnchor="text" w:horzAnchor="margin" w:tblpXSpec="center" w:tblpY="466"/>
        <w:tblW w:w="103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8080"/>
      </w:tblGrid>
      <w:tr w:rsidR="006227B8" w14:paraId="46B49FE1" w14:textId="77777777" w:rsidTr="006227B8">
        <w:trPr>
          <w:trHeight w:val="557"/>
        </w:trPr>
        <w:tc>
          <w:tcPr>
            <w:tcW w:w="2268" w:type="dxa"/>
          </w:tcPr>
          <w:p w14:paraId="2ED17393" w14:textId="59B9B27B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</w:tc>
        <w:tc>
          <w:tcPr>
            <w:tcW w:w="8080" w:type="dxa"/>
          </w:tcPr>
          <w:p w14:paraId="344B8A6C" w14:textId="77777777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  <w:p w14:paraId="510A17AB" w14:textId="77777777" w:rsidR="006227B8" w:rsidRDefault="006227B8" w:rsidP="006227B8">
            <w:pPr>
              <w:jc w:val="both"/>
              <w:rPr>
                <w:rFonts w:ascii="Swis721 Md BT" w:hAnsi="Swis721 Md BT"/>
                <w:sz w:val="26"/>
              </w:rPr>
            </w:pPr>
            <w:r>
              <w:rPr>
                <w:rFonts w:ascii="Swis721 Md BT" w:hAnsi="Swis721 Md BT"/>
                <w:sz w:val="24"/>
              </w:rPr>
              <w:t xml:space="preserve">                 </w:t>
            </w:r>
            <w:r w:rsidRPr="00163A86">
              <w:rPr>
                <w:rFonts w:ascii="Swis721 Md BT" w:hAnsi="Swis721 Md BT"/>
                <w:sz w:val="26"/>
              </w:rPr>
              <w:t>FICUS/E – Ficha de Cadastramento de Usuário Externo</w:t>
            </w:r>
          </w:p>
          <w:p w14:paraId="0B3ACB13" w14:textId="77777777" w:rsidR="006227B8" w:rsidRDefault="006227B8" w:rsidP="006227B8">
            <w:pPr>
              <w:jc w:val="both"/>
              <w:rPr>
                <w:rFonts w:ascii="Swis721 Md BT" w:hAnsi="Swis721 Md BT"/>
                <w:sz w:val="26"/>
              </w:rPr>
            </w:pPr>
          </w:p>
          <w:p w14:paraId="698D441C" w14:textId="77777777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  <w:tbl>
            <w:tblPr>
              <w:tblpPr w:leftFromText="141" w:rightFromText="141" w:vertAnchor="text" w:horzAnchor="margin" w:tblpXSpec="right" w:tblpY="28"/>
              <w:tblOverlap w:val="never"/>
              <w:tblW w:w="141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417"/>
            </w:tblGrid>
            <w:tr w:rsidR="006227B8" w:rsidRPr="00875609" w14:paraId="35DC18D4" w14:textId="77777777" w:rsidTr="006227B8">
              <w:trPr>
                <w:trHeight w:val="457"/>
              </w:trPr>
              <w:tc>
                <w:tcPr>
                  <w:tcW w:w="1417" w:type="dxa"/>
                  <w:tcBorders>
                    <w:top w:val="nil"/>
                  </w:tcBorders>
                </w:tcPr>
                <w:p w14:paraId="6B7AC674" w14:textId="77777777" w:rsidR="006227B8" w:rsidRPr="00875609" w:rsidRDefault="006227B8" w:rsidP="006227B8">
                  <w:pPr>
                    <w:pStyle w:val="Normal1"/>
                    <w:keepLines w:val="0"/>
                    <w:tabs>
                      <w:tab w:val="clear" w:pos="8505"/>
                    </w:tabs>
                    <w:jc w:val="center"/>
                    <w:outlineLvl w:val="9"/>
                    <w:rPr>
                      <w:b w:val="0"/>
                      <w:bCs/>
                    </w:rPr>
                  </w:pPr>
                  <w:r w:rsidRPr="00875609">
                    <w:rPr>
                      <w:b w:val="0"/>
                      <w:bCs/>
                    </w:rPr>
                    <w:t>Grau de sigilo</w:t>
                  </w:r>
                </w:p>
                <w:p w14:paraId="601C39A3" w14:textId="77777777" w:rsidR="006227B8" w:rsidRPr="00875609" w:rsidRDefault="006227B8" w:rsidP="006227B8">
                  <w:pPr>
                    <w:jc w:val="center"/>
                  </w:pPr>
                  <w:r>
                    <w:t>#PÚBLICO</w:t>
                  </w:r>
                </w:p>
              </w:tc>
            </w:tr>
          </w:tbl>
          <w:p w14:paraId="57B14518" w14:textId="77777777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  <w:r>
              <w:rPr>
                <w:rFonts w:ascii="Swis721 Md BT" w:hAnsi="Swis721 Md BT"/>
                <w:sz w:val="24"/>
              </w:rPr>
              <w:t xml:space="preserve"> </w:t>
            </w:r>
          </w:p>
        </w:tc>
      </w:tr>
    </w:tbl>
    <w:p w14:paraId="47098DA0" w14:textId="093563E3" w:rsidR="002778DC" w:rsidRPr="00875609" w:rsidRDefault="002778DC" w:rsidP="002778DC">
      <w:pPr>
        <w:pStyle w:val="Normal1"/>
        <w:keepLines w:val="0"/>
        <w:tabs>
          <w:tab w:val="clear" w:pos="8505"/>
        </w:tabs>
        <w:jc w:val="center"/>
        <w:outlineLvl w:val="9"/>
        <w:rPr>
          <w:bCs/>
        </w:rPr>
      </w:pPr>
    </w:p>
    <w:p w14:paraId="0B7DBBE9" w14:textId="77777777" w:rsidR="00C311FA" w:rsidRDefault="00C311FA" w:rsidP="002778DC">
      <w:pPr>
        <w:pStyle w:val="Normal1"/>
        <w:keepLines w:val="0"/>
        <w:tabs>
          <w:tab w:val="clear" w:pos="8505"/>
        </w:tabs>
        <w:rPr>
          <w:rFonts w:cs="Arial"/>
          <w:bCs/>
        </w:rPr>
      </w:pPr>
    </w:p>
    <w:p w14:paraId="548B0F83" w14:textId="56BCA49E" w:rsidR="002778DC" w:rsidRPr="00875609" w:rsidRDefault="00402F97" w:rsidP="002778DC">
      <w:pPr>
        <w:pStyle w:val="Normal1"/>
        <w:keepLines w:val="0"/>
        <w:tabs>
          <w:tab w:val="clear" w:pos="8505"/>
        </w:tabs>
        <w:rPr>
          <w:rFonts w:cs="Arial"/>
          <w:bCs/>
        </w:rPr>
      </w:pPr>
      <w:r>
        <w:rPr>
          <w:rFonts w:cs="Arial"/>
          <w:bCs/>
        </w:rPr>
        <w:t>BANCO FICTICI</w:t>
      </w:r>
      <w:r w:rsidR="00B20897">
        <w:rPr>
          <w:rFonts w:cs="Arial"/>
          <w:bCs/>
        </w:rPr>
        <w:t>O</w:t>
      </w:r>
    </w:p>
    <w:p w14:paraId="75DEED01" w14:textId="787DE3C2" w:rsidR="002778DC" w:rsidRPr="00875609" w:rsidRDefault="00303B7A" w:rsidP="00303B7A">
      <w:pPr>
        <w:tabs>
          <w:tab w:val="clear" w:pos="8505"/>
          <w:tab w:val="left" w:pos="2004"/>
        </w:tabs>
        <w:rPr>
          <w:rFonts w:cs="Arial"/>
          <w:b/>
          <w:bCs/>
          <w:sz w:val="8"/>
        </w:rPr>
      </w:pPr>
      <w:r>
        <w:rPr>
          <w:rFonts w:cs="Arial"/>
          <w:b/>
          <w:bCs/>
          <w:sz w:val="8"/>
        </w:rPr>
        <w:tab/>
      </w:r>
    </w:p>
    <w:tbl>
      <w:tblPr>
        <w:tblW w:w="0" w:type="auto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4"/>
        <w:gridCol w:w="1551"/>
        <w:gridCol w:w="284"/>
        <w:gridCol w:w="7440"/>
      </w:tblGrid>
      <w:tr w:rsidR="002778DC" w:rsidRPr="00875609" w14:paraId="5450D1D2" w14:textId="77777777" w:rsidTr="003B2B30"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72618" w14:textId="045E8A34" w:rsidR="002778DC" w:rsidRPr="00875609" w:rsidRDefault="00196A28" w:rsidP="003B2B30">
            <w:pPr>
              <w:tabs>
                <w:tab w:val="clear" w:pos="8505"/>
              </w:tabs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X"/>
                    <w:maxLength w:val="1"/>
                    <w:format w:val="Maiúsculas"/>
                  </w:textInput>
                </w:ffData>
              </w:fldChar>
            </w:r>
            <w:r>
              <w:rPr>
                <w:rFonts w:cs="Arial"/>
                <w:b/>
                <w:bCs/>
              </w:rPr>
              <w:instrText xml:space="preserve"> FORMTEXT </w:instrText>
            </w:r>
            <w:r>
              <w:rPr>
                <w:rFonts w:cs="Arial"/>
                <w:b/>
                <w:bCs/>
              </w:rPr>
            </w:r>
            <w:r>
              <w:rPr>
                <w:rFonts w:cs="Arial"/>
                <w:b/>
                <w:bCs/>
              </w:rPr>
              <w:fldChar w:fldCharType="separate"/>
            </w:r>
            <w:r>
              <w:rPr>
                <w:rFonts w:cs="Arial"/>
                <w:b/>
                <w:bCs/>
                <w:noProof/>
              </w:rPr>
              <w:t>X</w:t>
            </w:r>
            <w:r>
              <w:rPr>
                <w:rFonts w:cs="Arial"/>
                <w:b/>
                <w:bCs/>
              </w:rPr>
              <w:fldChar w:fldCharType="end"/>
            </w:r>
          </w:p>
        </w:tc>
        <w:tc>
          <w:tcPr>
            <w:tcW w:w="155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D1B64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b/>
                <w:bCs/>
              </w:rPr>
            </w:pPr>
            <w:r w:rsidRPr="00875609">
              <w:rPr>
                <w:rFonts w:cs="Arial"/>
                <w:b/>
                <w:bCs/>
              </w:rPr>
              <w:t xml:space="preserve">Inclusão 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D0BFC4" w14:textId="6AE7674F" w:rsidR="002778DC" w:rsidRPr="00875609" w:rsidRDefault="00196A28" w:rsidP="003B2B30">
            <w:pPr>
              <w:tabs>
                <w:tab w:val="clear" w:pos="8505"/>
              </w:tabs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  <w:format w:val="Maiúsculas"/>
                  </w:textInput>
                </w:ffData>
              </w:fldChar>
            </w:r>
            <w:r>
              <w:rPr>
                <w:rFonts w:cs="Arial"/>
                <w:b/>
                <w:bCs/>
              </w:rPr>
              <w:instrText xml:space="preserve"> FORMTEXT </w:instrText>
            </w:r>
            <w:r>
              <w:rPr>
                <w:rFonts w:cs="Arial"/>
                <w:b/>
                <w:bCs/>
              </w:rPr>
            </w:r>
            <w:r>
              <w:rPr>
                <w:rFonts w:cs="Arial"/>
                <w:b/>
                <w:bCs/>
              </w:rPr>
              <w:fldChar w:fldCharType="separate"/>
            </w:r>
            <w:r>
              <w:rPr>
                <w:rFonts w:cs="Arial"/>
                <w:b/>
                <w:bCs/>
                <w:noProof/>
              </w:rPr>
              <w:t> </w:t>
            </w:r>
            <w:r>
              <w:rPr>
                <w:rFonts w:cs="Arial"/>
                <w:b/>
                <w:bCs/>
              </w:rPr>
              <w:fldChar w:fldCharType="end"/>
            </w:r>
          </w:p>
        </w:tc>
        <w:tc>
          <w:tcPr>
            <w:tcW w:w="751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59A662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b/>
                <w:bCs/>
              </w:rPr>
            </w:pPr>
            <w:r w:rsidRPr="00875609">
              <w:rPr>
                <w:rFonts w:cs="Arial"/>
                <w:b/>
                <w:bCs/>
              </w:rPr>
              <w:t xml:space="preserve">Exclusão                                    </w:t>
            </w:r>
          </w:p>
        </w:tc>
      </w:tr>
    </w:tbl>
    <w:p w14:paraId="3B8E456C" w14:textId="77777777" w:rsidR="002778DC" w:rsidRPr="00875609" w:rsidRDefault="002778DC" w:rsidP="002778DC">
      <w:pPr>
        <w:tabs>
          <w:tab w:val="clear" w:pos="8505"/>
        </w:tabs>
        <w:rPr>
          <w:rFonts w:cs="Arial"/>
          <w:b/>
          <w:bCs/>
        </w:rPr>
      </w:pPr>
    </w:p>
    <w:p w14:paraId="5C0A1BCC" w14:textId="77777777" w:rsidR="002778DC" w:rsidRPr="00875609" w:rsidRDefault="002778DC" w:rsidP="002778DC">
      <w:pPr>
        <w:tabs>
          <w:tab w:val="clear" w:pos="8505"/>
        </w:tabs>
        <w:rPr>
          <w:rFonts w:cs="Arial"/>
          <w:b/>
          <w:bCs/>
        </w:rPr>
      </w:pPr>
      <w:r w:rsidRPr="00875609">
        <w:rPr>
          <w:rFonts w:cs="Arial"/>
          <w:b/>
          <w:bCs/>
        </w:rPr>
        <w:t>1 - Dados da Entidade Externa</w:t>
      </w:r>
    </w:p>
    <w:p w14:paraId="0AD9399A" w14:textId="77777777" w:rsidR="002778DC" w:rsidRPr="00875609" w:rsidRDefault="002778DC" w:rsidP="002778DC">
      <w:pPr>
        <w:tabs>
          <w:tab w:val="clear" w:pos="8505"/>
        </w:tabs>
        <w:rPr>
          <w:rFonts w:cs="Arial"/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449"/>
        <w:gridCol w:w="2110"/>
      </w:tblGrid>
      <w:tr w:rsidR="002778DC" w:rsidRPr="00875609" w14:paraId="016496B3" w14:textId="77777777" w:rsidTr="003B2B30">
        <w:trPr>
          <w:trHeight w:val="80"/>
        </w:trPr>
        <w:tc>
          <w:tcPr>
            <w:tcW w:w="7513" w:type="dxa"/>
          </w:tcPr>
          <w:p w14:paraId="4A839047" w14:textId="6634BE40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Denominação Social</w:t>
            </w:r>
          </w:p>
        </w:tc>
        <w:tc>
          <w:tcPr>
            <w:tcW w:w="2126" w:type="dxa"/>
          </w:tcPr>
          <w:p w14:paraId="3442CAA3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CNPJ</w:t>
            </w:r>
          </w:p>
        </w:tc>
      </w:tr>
      <w:tr w:rsidR="002778DC" w:rsidRPr="00875609" w14:paraId="57B8C2B2" w14:textId="77777777" w:rsidTr="003B2B30">
        <w:tc>
          <w:tcPr>
            <w:tcW w:w="7513" w:type="dxa"/>
          </w:tcPr>
          <w:p w14:paraId="0AF60F72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  <w:tc>
          <w:tcPr>
            <w:tcW w:w="2126" w:type="dxa"/>
          </w:tcPr>
          <w:p w14:paraId="1CBB47A8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</w:tr>
      <w:tr w:rsidR="002778DC" w:rsidRPr="00875609" w14:paraId="03ADABF7" w14:textId="77777777" w:rsidTr="003B2B30">
        <w:tc>
          <w:tcPr>
            <w:tcW w:w="7513" w:type="dxa"/>
            <w:tcBorders>
              <w:bottom w:val="single" w:sz="4" w:space="0" w:color="auto"/>
            </w:tcBorders>
          </w:tcPr>
          <w:p w14:paraId="661213DF" w14:textId="7558BAB9" w:rsidR="002778DC" w:rsidRPr="00875609" w:rsidRDefault="00DD0F11" w:rsidP="009F7DD0">
            <w:pPr>
              <w:tabs>
                <w:tab w:val="clear" w:pos="8505"/>
              </w:tabs>
              <w:rPr>
                <w:rFonts w:cs="Arial"/>
              </w:rPr>
            </w:pPr>
            <w:r>
              <w:rPr>
                <w:rFonts w:cs="Arial"/>
              </w:rPr>
              <w:t>EMPRESA TERCEIRIZADA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5E913511" w14:textId="21724069" w:rsidR="002778DC" w:rsidRPr="00875609" w:rsidRDefault="00621604" w:rsidP="003B2B30">
            <w:pPr>
              <w:tabs>
                <w:tab w:val="clear" w:pos="8505"/>
              </w:tabs>
              <w:rPr>
                <w:rFonts w:cs="Arial"/>
              </w:rPr>
            </w:pPr>
            <w:r>
              <w:rPr>
                <w:rFonts w:cs="Arial"/>
              </w:rPr>
              <w:t>CNPJ</w:t>
            </w:r>
          </w:p>
        </w:tc>
      </w:tr>
    </w:tbl>
    <w:p w14:paraId="38AACD97" w14:textId="4904F23E" w:rsidR="002778DC" w:rsidRPr="00875609" w:rsidRDefault="002778DC" w:rsidP="002778DC">
      <w:pPr>
        <w:tabs>
          <w:tab w:val="clear" w:pos="8505"/>
        </w:tabs>
        <w:rPr>
          <w:rFonts w:cs="Arial"/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183"/>
        <w:gridCol w:w="3376"/>
      </w:tblGrid>
      <w:tr w:rsidR="002778DC" w:rsidRPr="00875609" w14:paraId="7743CB50" w14:textId="77777777" w:rsidTr="003B2B30">
        <w:tc>
          <w:tcPr>
            <w:tcW w:w="6237" w:type="dxa"/>
          </w:tcPr>
          <w:p w14:paraId="0B9DEFCD" w14:textId="1C01254C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Endereço completo</w:t>
            </w:r>
          </w:p>
        </w:tc>
        <w:tc>
          <w:tcPr>
            <w:tcW w:w="3402" w:type="dxa"/>
          </w:tcPr>
          <w:p w14:paraId="45054C10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Cidade</w:t>
            </w:r>
          </w:p>
        </w:tc>
      </w:tr>
      <w:tr w:rsidR="002778DC" w:rsidRPr="00875609" w14:paraId="3DC3B1BC" w14:textId="77777777" w:rsidTr="003B2B30">
        <w:tc>
          <w:tcPr>
            <w:tcW w:w="6237" w:type="dxa"/>
          </w:tcPr>
          <w:p w14:paraId="7EDBC388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  <w:tc>
          <w:tcPr>
            <w:tcW w:w="3402" w:type="dxa"/>
          </w:tcPr>
          <w:p w14:paraId="4FE921D4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</w:tr>
      <w:tr w:rsidR="002778DC" w:rsidRPr="00875609" w14:paraId="594EDA16" w14:textId="77777777" w:rsidTr="003B2B30">
        <w:tc>
          <w:tcPr>
            <w:tcW w:w="6237" w:type="dxa"/>
            <w:tcBorders>
              <w:bottom w:val="single" w:sz="4" w:space="0" w:color="auto"/>
            </w:tcBorders>
          </w:tcPr>
          <w:p w14:paraId="17864C78" w14:textId="61573E03" w:rsidR="002778DC" w:rsidRPr="00875609" w:rsidRDefault="00B20897" w:rsidP="00EB468F">
            <w:pPr>
              <w:tabs>
                <w:tab w:val="clear" w:pos="8505"/>
              </w:tabs>
              <w:rPr>
                <w:rFonts w:cs="Arial"/>
              </w:rPr>
            </w:pPr>
            <w:r>
              <w:rPr>
                <w:rFonts w:cs="Arial"/>
              </w:rPr>
              <w:t>ENDERÇO EM BRÁSILIA</w:t>
            </w:r>
          </w:p>
        </w:tc>
        <w:tc>
          <w:tcPr>
            <w:tcW w:w="3402" w:type="dxa"/>
            <w:tcBorders>
              <w:bottom w:val="single" w:sz="4" w:space="0" w:color="auto"/>
            </w:tcBorders>
          </w:tcPr>
          <w:p w14:paraId="163062E6" w14:textId="77777777" w:rsidR="002778DC" w:rsidRPr="00875609" w:rsidRDefault="00EB468F" w:rsidP="003B2B30">
            <w:pPr>
              <w:tabs>
                <w:tab w:val="clear" w:pos="8505"/>
              </w:tabs>
              <w:rPr>
                <w:rFonts w:cs="Arial"/>
              </w:rPr>
            </w:pPr>
            <w:r w:rsidRPr="00EB468F">
              <w:rPr>
                <w:rFonts w:cs="Arial"/>
              </w:rPr>
              <w:t>BRASILIA</w:t>
            </w:r>
          </w:p>
        </w:tc>
      </w:tr>
    </w:tbl>
    <w:p w14:paraId="4111513D" w14:textId="1648436F" w:rsidR="002778DC" w:rsidRPr="00875609" w:rsidRDefault="002778DC" w:rsidP="002778DC">
      <w:pPr>
        <w:rPr>
          <w:sz w:val="8"/>
        </w:rPr>
      </w:pPr>
    </w:p>
    <w:tbl>
      <w:tblPr>
        <w:tblW w:w="9639" w:type="dxa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6"/>
        <w:gridCol w:w="1559"/>
        <w:gridCol w:w="567"/>
        <w:gridCol w:w="2410"/>
        <w:gridCol w:w="1984"/>
        <w:gridCol w:w="2693"/>
      </w:tblGrid>
      <w:tr w:rsidR="002778DC" w:rsidRPr="00875609" w14:paraId="0304A815" w14:textId="77777777" w:rsidTr="003B2B30">
        <w:tc>
          <w:tcPr>
            <w:tcW w:w="426" w:type="dxa"/>
          </w:tcPr>
          <w:p w14:paraId="5066636E" w14:textId="77777777" w:rsidR="002778DC" w:rsidRPr="00875609" w:rsidRDefault="002778DC" w:rsidP="003B2B30">
            <w:r w:rsidRPr="00875609">
              <w:t>UF</w:t>
            </w:r>
          </w:p>
        </w:tc>
        <w:tc>
          <w:tcPr>
            <w:tcW w:w="1559" w:type="dxa"/>
          </w:tcPr>
          <w:p w14:paraId="03015DBD" w14:textId="77777777" w:rsidR="002778DC" w:rsidRPr="00875609" w:rsidRDefault="002778DC" w:rsidP="003B2B30">
            <w:r w:rsidRPr="00875609">
              <w:t>CEP</w:t>
            </w:r>
          </w:p>
        </w:tc>
        <w:tc>
          <w:tcPr>
            <w:tcW w:w="567" w:type="dxa"/>
          </w:tcPr>
          <w:p w14:paraId="6675C8EA" w14:textId="77777777" w:rsidR="002778DC" w:rsidRPr="00875609" w:rsidRDefault="002778DC" w:rsidP="003B2B30">
            <w:r w:rsidRPr="00875609">
              <w:rPr>
                <w:lang w:val="en-US"/>
              </w:rPr>
              <w:t>DDD</w:t>
            </w:r>
          </w:p>
        </w:tc>
        <w:tc>
          <w:tcPr>
            <w:tcW w:w="2410" w:type="dxa"/>
          </w:tcPr>
          <w:p w14:paraId="4FA9AE1F" w14:textId="77777777" w:rsidR="002778DC" w:rsidRPr="00875609" w:rsidRDefault="002778DC" w:rsidP="003B2B30">
            <w:r w:rsidRPr="00875609">
              <w:t>Telefone</w:t>
            </w:r>
          </w:p>
        </w:tc>
        <w:tc>
          <w:tcPr>
            <w:tcW w:w="1984" w:type="dxa"/>
          </w:tcPr>
          <w:p w14:paraId="3B89C86F" w14:textId="77777777" w:rsidR="002778DC" w:rsidRPr="00875609" w:rsidRDefault="002778DC" w:rsidP="003B2B30">
            <w:r w:rsidRPr="00875609">
              <w:t>Ramal</w:t>
            </w:r>
          </w:p>
        </w:tc>
        <w:tc>
          <w:tcPr>
            <w:tcW w:w="2693" w:type="dxa"/>
          </w:tcPr>
          <w:p w14:paraId="2FDB16C1" w14:textId="77777777" w:rsidR="002778DC" w:rsidRPr="00875609" w:rsidRDefault="002778DC" w:rsidP="003B2B30">
            <w:r w:rsidRPr="00875609">
              <w:t>Ramal</w:t>
            </w:r>
          </w:p>
        </w:tc>
      </w:tr>
      <w:tr w:rsidR="002778DC" w:rsidRPr="00875609" w14:paraId="0333DB84" w14:textId="77777777" w:rsidTr="003B2B30">
        <w:tc>
          <w:tcPr>
            <w:tcW w:w="426" w:type="dxa"/>
          </w:tcPr>
          <w:p w14:paraId="64B0E96B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1559" w:type="dxa"/>
          </w:tcPr>
          <w:p w14:paraId="71F7AC20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567" w:type="dxa"/>
          </w:tcPr>
          <w:p w14:paraId="45933AF1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2410" w:type="dxa"/>
          </w:tcPr>
          <w:p w14:paraId="3C48F802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1984" w:type="dxa"/>
          </w:tcPr>
          <w:p w14:paraId="565F3101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2693" w:type="dxa"/>
          </w:tcPr>
          <w:p w14:paraId="1CE7C9C2" w14:textId="77777777" w:rsidR="002778DC" w:rsidRPr="00875609" w:rsidRDefault="002778DC" w:rsidP="003B2B30">
            <w:pPr>
              <w:rPr>
                <w:sz w:val="8"/>
              </w:rPr>
            </w:pPr>
          </w:p>
        </w:tc>
      </w:tr>
      <w:tr w:rsidR="002778DC" w:rsidRPr="00875609" w14:paraId="5E6F3F2B" w14:textId="77777777" w:rsidTr="003B2B30">
        <w:tc>
          <w:tcPr>
            <w:tcW w:w="426" w:type="dxa"/>
            <w:tcBorders>
              <w:bottom w:val="single" w:sz="4" w:space="0" w:color="auto"/>
            </w:tcBorders>
          </w:tcPr>
          <w:p w14:paraId="777907BA" w14:textId="77777777" w:rsidR="002778DC" w:rsidRPr="00875609" w:rsidRDefault="00EB468F" w:rsidP="003B2B30">
            <w:r>
              <w:t>DF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792A744A" w14:textId="483D19BA" w:rsidR="002778DC" w:rsidRPr="00875609" w:rsidRDefault="00B20897" w:rsidP="003B2B30">
            <w:r>
              <w:t>CEP TERCEIRZADA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6CBC2641" w14:textId="77777777" w:rsidR="002778DC" w:rsidRPr="00875609" w:rsidRDefault="00EB468F" w:rsidP="003B2B30">
            <w:r>
              <w:t>61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14:paraId="091470B2" w14:textId="62A981BC" w:rsidR="002778DC" w:rsidRPr="00875609" w:rsidRDefault="00B20897" w:rsidP="003B2B30">
            <w:r>
              <w:t>TELL EMPRESA</w:t>
            </w:r>
          </w:p>
        </w:tc>
        <w:tc>
          <w:tcPr>
            <w:tcW w:w="1984" w:type="dxa"/>
            <w:tcBorders>
              <w:bottom w:val="single" w:sz="4" w:space="0" w:color="auto"/>
            </w:tcBorders>
          </w:tcPr>
          <w:p w14:paraId="7034117C" w14:textId="26B605EE" w:rsidR="002778DC" w:rsidRPr="00875609" w:rsidRDefault="00B20897" w:rsidP="003B2B30">
            <w:r>
              <w:t>000</w:t>
            </w:r>
          </w:p>
        </w:tc>
        <w:bookmarkStart w:id="35" w:name="Texto9"/>
        <w:tc>
          <w:tcPr>
            <w:tcW w:w="2693" w:type="dxa"/>
            <w:tcBorders>
              <w:bottom w:val="single" w:sz="4" w:space="0" w:color="auto"/>
            </w:tcBorders>
          </w:tcPr>
          <w:p w14:paraId="188FC46D" w14:textId="77777777" w:rsidR="002778DC" w:rsidRPr="00875609" w:rsidRDefault="002778DC" w:rsidP="003B2B30">
            <w:r w:rsidRPr="00875609">
              <w:fldChar w:fldCharType="begin">
                <w:ffData>
                  <w:name w:val="Texto9"/>
                  <w:enabled/>
                  <w:calcOnExit w:val="0"/>
                  <w:textInput/>
                </w:ffData>
              </w:fldChar>
            </w:r>
            <w:r w:rsidRPr="00875609">
              <w:instrText xml:space="preserve"> FORMTEXT </w:instrText>
            </w:r>
            <w:r w:rsidRPr="00875609"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 w:rsidRPr="00875609">
              <w:fldChar w:fldCharType="end"/>
            </w:r>
            <w:bookmarkEnd w:id="35"/>
          </w:p>
        </w:tc>
      </w:tr>
    </w:tbl>
    <w:p w14:paraId="6CD74FF3" w14:textId="3A44DE1E" w:rsidR="002778DC" w:rsidRPr="00875609" w:rsidRDefault="002778DC" w:rsidP="002778DC">
      <w:pPr>
        <w:rPr>
          <w:sz w:val="8"/>
        </w:rPr>
      </w:pPr>
    </w:p>
    <w:p w14:paraId="1B231CBC" w14:textId="65538312" w:rsidR="002778DC" w:rsidRPr="00875609" w:rsidRDefault="002778DC" w:rsidP="002778DC">
      <w:pPr>
        <w:tabs>
          <w:tab w:val="clear" w:pos="8505"/>
        </w:tabs>
        <w:rPr>
          <w:b/>
          <w:bCs/>
        </w:rPr>
      </w:pPr>
      <w:bookmarkStart w:id="36" w:name="Texto2v003"/>
      <w:bookmarkEnd w:id="36"/>
      <w:r w:rsidRPr="00875609">
        <w:rPr>
          <w:b/>
          <w:bCs/>
        </w:rPr>
        <w:t>2 - Dados do Usuário Externo</w:t>
      </w:r>
    </w:p>
    <w:p w14:paraId="2D120ABA" w14:textId="71D0411E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9639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60"/>
        <w:gridCol w:w="8079"/>
      </w:tblGrid>
      <w:tr w:rsidR="002778DC" w:rsidRPr="00875609" w14:paraId="1EBFC3A2" w14:textId="77777777" w:rsidTr="003B2B30">
        <w:tc>
          <w:tcPr>
            <w:tcW w:w="1560" w:type="dxa"/>
            <w:tcBorders>
              <w:top w:val="nil"/>
              <w:bottom w:val="nil"/>
            </w:tcBorders>
          </w:tcPr>
          <w:p w14:paraId="28323E6A" w14:textId="77777777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CPF</w:t>
            </w:r>
          </w:p>
        </w:tc>
        <w:tc>
          <w:tcPr>
            <w:tcW w:w="8079" w:type="dxa"/>
            <w:tcBorders>
              <w:top w:val="nil"/>
              <w:bottom w:val="nil"/>
            </w:tcBorders>
          </w:tcPr>
          <w:p w14:paraId="2A912EDE" w14:textId="160DB252" w:rsidR="002778DC" w:rsidRPr="00875609" w:rsidRDefault="002778DC" w:rsidP="003B2B30">
            <w:pPr>
              <w:tabs>
                <w:tab w:val="clear" w:pos="8505"/>
              </w:tabs>
              <w:ind w:right="-76"/>
            </w:pPr>
            <w:r w:rsidRPr="00875609">
              <w:t>Nome completo do Usuário Externo</w:t>
            </w:r>
          </w:p>
        </w:tc>
      </w:tr>
      <w:tr w:rsidR="002778DC" w:rsidRPr="00875609" w14:paraId="66E28C6B" w14:textId="77777777" w:rsidTr="003B2B30">
        <w:tc>
          <w:tcPr>
            <w:tcW w:w="1560" w:type="dxa"/>
            <w:tcBorders>
              <w:top w:val="nil"/>
            </w:tcBorders>
          </w:tcPr>
          <w:p w14:paraId="3DC0CE2E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8079" w:type="dxa"/>
            <w:tcBorders>
              <w:top w:val="nil"/>
            </w:tcBorders>
          </w:tcPr>
          <w:p w14:paraId="28B29A9F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</w:tr>
      <w:tr w:rsidR="002778DC" w:rsidRPr="00875609" w14:paraId="5CE875B3" w14:textId="77777777" w:rsidTr="003B2B30">
        <w:tc>
          <w:tcPr>
            <w:tcW w:w="1560" w:type="dxa"/>
            <w:tcBorders>
              <w:bottom w:val="single" w:sz="4" w:space="0" w:color="auto"/>
            </w:tcBorders>
          </w:tcPr>
          <w:p w14:paraId="1C31C9BA" w14:textId="2B312150" w:rsidR="002778DC" w:rsidRPr="00875609" w:rsidRDefault="00693021" w:rsidP="00451D61">
            <w:pPr>
              <w:tabs>
                <w:tab w:val="clear" w:pos="8505"/>
              </w:tabs>
            </w:pPr>
            <w:fldSimple w:instr=" REF  cpf ">
              <w:r w:rsidR="00B76FE7">
                <w:rPr>
                  <w:noProof/>
                </w:rPr>
                <w:t>000.000.000-00</w:t>
              </w:r>
            </w:fldSimple>
          </w:p>
        </w:tc>
        <w:tc>
          <w:tcPr>
            <w:tcW w:w="8079" w:type="dxa"/>
            <w:tcBorders>
              <w:bottom w:val="single" w:sz="4" w:space="0" w:color="auto"/>
            </w:tcBorders>
          </w:tcPr>
          <w:p w14:paraId="3D14AAC7" w14:textId="4D1D99B4" w:rsidR="002778DC" w:rsidRPr="00875609" w:rsidRDefault="00693021" w:rsidP="00451D61">
            <w:pPr>
              <w:tabs>
                <w:tab w:val="clear" w:pos="8505"/>
              </w:tabs>
            </w:pPr>
            <w:fldSimple w:instr=" REF  nome ">
              <w:r w:rsidR="00A831EE">
                <w:rPr>
                  <w:noProof/>
                </w:rPr>
                <w:t>COLABORADOR</w:t>
              </w:r>
            </w:fldSimple>
          </w:p>
        </w:tc>
      </w:tr>
    </w:tbl>
    <w:p w14:paraId="5CF832F6" w14:textId="77777777" w:rsidR="002778DC" w:rsidRDefault="002778DC" w:rsidP="002778DC">
      <w:pPr>
        <w:tabs>
          <w:tab w:val="clear" w:pos="8505"/>
        </w:tabs>
        <w:rPr>
          <w:sz w:val="8"/>
        </w:rPr>
      </w:pPr>
    </w:p>
    <w:p w14:paraId="38C7E687" w14:textId="77777777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9639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88"/>
        <w:gridCol w:w="2551"/>
      </w:tblGrid>
      <w:tr w:rsidR="002778DC" w:rsidRPr="00875609" w14:paraId="1EDF4809" w14:textId="77777777" w:rsidTr="003B2B30">
        <w:tc>
          <w:tcPr>
            <w:tcW w:w="7088" w:type="dxa"/>
            <w:tcBorders>
              <w:top w:val="nil"/>
              <w:bottom w:val="nil"/>
            </w:tcBorders>
          </w:tcPr>
          <w:p w14:paraId="67E396BE" w14:textId="3E04F409" w:rsidR="002778DC" w:rsidRPr="00875609" w:rsidRDefault="002778DC" w:rsidP="003B2B30">
            <w:pPr>
              <w:tabs>
                <w:tab w:val="clear" w:pos="8505"/>
              </w:tabs>
            </w:pPr>
            <w:r>
              <w:t>Cargo/Função</w:t>
            </w:r>
          </w:p>
        </w:tc>
        <w:tc>
          <w:tcPr>
            <w:tcW w:w="2551" w:type="dxa"/>
            <w:tcBorders>
              <w:top w:val="nil"/>
              <w:bottom w:val="nil"/>
            </w:tcBorders>
          </w:tcPr>
          <w:p w14:paraId="211ADEBA" w14:textId="77777777" w:rsidR="002778DC" w:rsidRPr="00875609" w:rsidRDefault="002778DC" w:rsidP="003B2B30">
            <w:pPr>
              <w:tabs>
                <w:tab w:val="clear" w:pos="8505"/>
              </w:tabs>
              <w:ind w:right="-76"/>
            </w:pPr>
            <w:r w:rsidRPr="00875609">
              <w:t>CNH (opcional)</w:t>
            </w:r>
          </w:p>
        </w:tc>
      </w:tr>
      <w:tr w:rsidR="002778DC" w:rsidRPr="00875609" w14:paraId="7D9D6176" w14:textId="77777777" w:rsidTr="003B2B30">
        <w:tc>
          <w:tcPr>
            <w:tcW w:w="7088" w:type="dxa"/>
            <w:tcBorders>
              <w:top w:val="nil"/>
            </w:tcBorders>
          </w:tcPr>
          <w:p w14:paraId="76DB392A" w14:textId="37A30F45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2551" w:type="dxa"/>
            <w:tcBorders>
              <w:top w:val="nil"/>
            </w:tcBorders>
          </w:tcPr>
          <w:p w14:paraId="532CED6D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</w:tr>
      <w:tr w:rsidR="002778DC" w:rsidRPr="00875609" w14:paraId="6CB7C982" w14:textId="77777777" w:rsidTr="003B2B30">
        <w:tc>
          <w:tcPr>
            <w:tcW w:w="7088" w:type="dxa"/>
            <w:tcBorders>
              <w:bottom w:val="single" w:sz="4" w:space="0" w:color="auto"/>
            </w:tcBorders>
          </w:tcPr>
          <w:p w14:paraId="19B0D72B" w14:textId="098FC057" w:rsidR="002778DC" w:rsidRPr="0025261C" w:rsidRDefault="00693021" w:rsidP="00451D61">
            <w:pPr>
              <w:tabs>
                <w:tab w:val="clear" w:pos="8505"/>
              </w:tabs>
            </w:pPr>
            <w:fldSimple w:instr=" REF  cargo ">
              <w:r>
                <w:rPr>
                  <w:noProof/>
                </w:rPr>
                <w:t xml:space="preserve">ANALISTA DEV POWER BUILDER </w:t>
              </w:r>
            </w:fldSimple>
          </w:p>
        </w:tc>
        <w:tc>
          <w:tcPr>
            <w:tcW w:w="2551" w:type="dxa"/>
            <w:tcBorders>
              <w:bottom w:val="single" w:sz="4" w:space="0" w:color="auto"/>
            </w:tcBorders>
          </w:tcPr>
          <w:p w14:paraId="303B444B" w14:textId="550EF75F" w:rsidR="002778DC" w:rsidRPr="00875609" w:rsidRDefault="00693021" w:rsidP="003B2B30">
            <w:pPr>
              <w:tabs>
                <w:tab w:val="clear" w:pos="8505"/>
              </w:tabs>
            </w:pPr>
            <w:fldSimple w:instr=" REF  CNH ">
              <w:r>
                <w:rPr>
                  <w:noProof/>
                </w:rPr>
                <w:t xml:space="preserve">     </w:t>
              </w:r>
            </w:fldSimple>
          </w:p>
        </w:tc>
      </w:tr>
    </w:tbl>
    <w:p w14:paraId="61BA7F61" w14:textId="77777777" w:rsidR="002778DC" w:rsidRPr="00875609" w:rsidRDefault="002778DC" w:rsidP="002778DC">
      <w:pPr>
        <w:tabs>
          <w:tab w:val="clear" w:pos="8505"/>
        </w:tabs>
        <w:rPr>
          <w:sz w:val="8"/>
        </w:rPr>
      </w:pPr>
    </w:p>
    <w:p w14:paraId="4AB58F85" w14:textId="7D2850E2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12"/>
        <w:gridCol w:w="1743"/>
        <w:gridCol w:w="1925"/>
        <w:gridCol w:w="1925"/>
        <w:gridCol w:w="1854"/>
      </w:tblGrid>
      <w:tr w:rsidR="002778DC" w:rsidRPr="00875609" w14:paraId="2117F3AA" w14:textId="77777777" w:rsidTr="003B2B30">
        <w:trPr>
          <w:cantSplit/>
        </w:trPr>
        <w:tc>
          <w:tcPr>
            <w:tcW w:w="2127" w:type="dxa"/>
          </w:tcPr>
          <w:p w14:paraId="324FAEA5" w14:textId="77777777" w:rsidR="002778DC" w:rsidRPr="00875609" w:rsidRDefault="002778DC" w:rsidP="003B2B30">
            <w:pPr>
              <w:pStyle w:val="Cabealho"/>
              <w:tabs>
                <w:tab w:val="clear" w:pos="4419"/>
                <w:tab w:val="clear" w:pos="8505"/>
                <w:tab w:val="clear" w:pos="8838"/>
              </w:tabs>
            </w:pPr>
            <w:r w:rsidRPr="00875609">
              <w:t>PIS/NIS</w:t>
            </w:r>
          </w:p>
        </w:tc>
        <w:tc>
          <w:tcPr>
            <w:tcW w:w="1756" w:type="dxa"/>
          </w:tcPr>
          <w:p w14:paraId="35EBB4CD" w14:textId="29340405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Data de nascimento</w:t>
            </w:r>
          </w:p>
        </w:tc>
        <w:tc>
          <w:tcPr>
            <w:tcW w:w="1942" w:type="dxa"/>
          </w:tcPr>
          <w:p w14:paraId="2E83F38A" w14:textId="2C5CFFF2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N° da Identidade (RG)</w:t>
            </w:r>
          </w:p>
        </w:tc>
        <w:tc>
          <w:tcPr>
            <w:tcW w:w="1942" w:type="dxa"/>
          </w:tcPr>
          <w:p w14:paraId="1722D186" w14:textId="6A5566F6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Órgão emissor/UF</w:t>
            </w:r>
          </w:p>
        </w:tc>
        <w:tc>
          <w:tcPr>
            <w:tcW w:w="1872" w:type="dxa"/>
          </w:tcPr>
          <w:p w14:paraId="2DCCB3BC" w14:textId="77777777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Data de expedição</w:t>
            </w:r>
          </w:p>
        </w:tc>
      </w:tr>
      <w:tr w:rsidR="002778DC" w:rsidRPr="00875609" w14:paraId="31788C27" w14:textId="77777777" w:rsidTr="003B2B30">
        <w:trPr>
          <w:cantSplit/>
        </w:trPr>
        <w:tc>
          <w:tcPr>
            <w:tcW w:w="2127" w:type="dxa"/>
          </w:tcPr>
          <w:p w14:paraId="2EEB755C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1756" w:type="dxa"/>
          </w:tcPr>
          <w:p w14:paraId="1A021188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1942" w:type="dxa"/>
          </w:tcPr>
          <w:p w14:paraId="5C675057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1942" w:type="dxa"/>
          </w:tcPr>
          <w:p w14:paraId="028213D1" w14:textId="3C443B90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1872" w:type="dxa"/>
          </w:tcPr>
          <w:p w14:paraId="533EF637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</w:tr>
      <w:tr w:rsidR="002778DC" w:rsidRPr="00875609" w14:paraId="7C16FE4C" w14:textId="77777777" w:rsidTr="003B2B30">
        <w:trPr>
          <w:cantSplit/>
        </w:trPr>
        <w:tc>
          <w:tcPr>
            <w:tcW w:w="2127" w:type="dxa"/>
            <w:tcBorders>
              <w:bottom w:val="single" w:sz="4" w:space="0" w:color="auto"/>
            </w:tcBorders>
          </w:tcPr>
          <w:p w14:paraId="78A57B6C" w14:textId="35900BD4" w:rsidR="002778DC" w:rsidRPr="00875609" w:rsidRDefault="00693021" w:rsidP="00A4229D">
            <w:pPr>
              <w:tabs>
                <w:tab w:val="clear" w:pos="8505"/>
              </w:tabs>
            </w:pPr>
            <w:fldSimple w:instr=" REF  pis_nis ">
              <w:r>
                <w:rPr>
                  <w:noProof/>
                </w:rPr>
                <w:t>121.44236.62.5</w:t>
              </w:r>
            </w:fldSimple>
          </w:p>
        </w:tc>
        <w:tc>
          <w:tcPr>
            <w:tcW w:w="1756" w:type="dxa"/>
            <w:tcBorders>
              <w:bottom w:val="single" w:sz="4" w:space="0" w:color="auto"/>
            </w:tcBorders>
          </w:tcPr>
          <w:p w14:paraId="7F7CD478" w14:textId="5C1188EA" w:rsidR="002778DC" w:rsidRPr="00875609" w:rsidRDefault="00693021" w:rsidP="00A4229D">
            <w:pPr>
              <w:tabs>
                <w:tab w:val="clear" w:pos="8505"/>
              </w:tabs>
            </w:pPr>
            <w:fldSimple w:instr=" REF  dia_nasc ">
              <w:r>
                <w:rPr>
                  <w:noProof/>
                </w:rPr>
                <w:t>16</w:t>
              </w:r>
            </w:fldSimple>
            <w:r w:rsidR="00C804F9">
              <w:t xml:space="preserve"> </w:t>
            </w:r>
            <w:r w:rsidR="002778DC" w:rsidRPr="00875609">
              <w:t xml:space="preserve">/ </w:t>
            </w:r>
            <w:fldSimple w:instr=" REF  mes_nasc ">
              <w:r>
                <w:rPr>
                  <w:noProof/>
                </w:rPr>
                <w:t>03</w:t>
              </w:r>
            </w:fldSimple>
            <w:r w:rsidR="00C804F9">
              <w:t xml:space="preserve"> </w:t>
            </w:r>
            <w:r w:rsidR="002778DC" w:rsidRPr="00875609">
              <w:t xml:space="preserve">/ </w:t>
            </w:r>
            <w:fldSimple w:instr=" REF  ano_nasc ">
              <w:r>
                <w:rPr>
                  <w:noProof/>
                </w:rPr>
                <w:t>1967</w:t>
              </w:r>
            </w:fldSimple>
          </w:p>
        </w:tc>
        <w:tc>
          <w:tcPr>
            <w:tcW w:w="1942" w:type="dxa"/>
            <w:tcBorders>
              <w:bottom w:val="single" w:sz="4" w:space="0" w:color="auto"/>
            </w:tcBorders>
          </w:tcPr>
          <w:p w14:paraId="72EFF1B5" w14:textId="3F6F322B" w:rsidR="002778DC" w:rsidRPr="00875609" w:rsidRDefault="00693021" w:rsidP="00A4229D">
            <w:pPr>
              <w:tabs>
                <w:tab w:val="clear" w:pos="8505"/>
              </w:tabs>
            </w:pPr>
            <w:fldSimple w:instr=" REF  rg ">
              <w:r>
                <w:rPr>
                  <w:noProof/>
                </w:rPr>
                <w:t>155892186</w:t>
              </w:r>
            </w:fldSimple>
          </w:p>
        </w:tc>
        <w:tc>
          <w:tcPr>
            <w:tcW w:w="1942" w:type="dxa"/>
            <w:tcBorders>
              <w:bottom w:val="single" w:sz="4" w:space="0" w:color="auto"/>
            </w:tcBorders>
          </w:tcPr>
          <w:p w14:paraId="7A189F2B" w14:textId="54A6E686" w:rsidR="002778DC" w:rsidRPr="00875609" w:rsidRDefault="00693021" w:rsidP="00A4229D">
            <w:pPr>
              <w:tabs>
                <w:tab w:val="clear" w:pos="8505"/>
              </w:tabs>
            </w:pPr>
            <w:fldSimple w:instr=" REF  orgao_emissor ">
              <w:r>
                <w:rPr>
                  <w:noProof/>
                </w:rPr>
                <w:t>SSP SP</w:t>
              </w:r>
            </w:fldSimple>
          </w:p>
        </w:tc>
        <w:tc>
          <w:tcPr>
            <w:tcW w:w="1872" w:type="dxa"/>
            <w:tcBorders>
              <w:bottom w:val="single" w:sz="4" w:space="0" w:color="auto"/>
            </w:tcBorders>
          </w:tcPr>
          <w:p w14:paraId="1D9F1C8D" w14:textId="09449923" w:rsidR="002778DC" w:rsidRPr="00875609" w:rsidRDefault="00693021" w:rsidP="00A4229D">
            <w:pPr>
              <w:tabs>
                <w:tab w:val="clear" w:pos="8505"/>
              </w:tabs>
            </w:pPr>
            <w:fldSimple w:instr=" REF  dia_expedicao ">
              <w:r>
                <w:rPr>
                  <w:noProof/>
                </w:rPr>
                <w:t>08</w:t>
              </w:r>
            </w:fldSimple>
            <w:r w:rsidR="00C804F9">
              <w:t xml:space="preserve"> </w:t>
            </w:r>
            <w:r w:rsidR="00B421F3" w:rsidRPr="00B421F3">
              <w:t>/</w:t>
            </w:r>
            <w:r w:rsidR="00C804F9">
              <w:t xml:space="preserve"> </w:t>
            </w:r>
            <w:fldSimple w:instr=" REF  mes_expedicao ">
              <w:r>
                <w:rPr>
                  <w:noProof/>
                </w:rPr>
                <w:t>06</w:t>
              </w:r>
            </w:fldSimple>
            <w:r w:rsidR="00B421F3" w:rsidRPr="00B421F3">
              <w:t xml:space="preserve"> </w:t>
            </w:r>
            <w:r w:rsidR="00C804F9">
              <w:t xml:space="preserve"> </w:t>
            </w:r>
            <w:r w:rsidR="00B421F3" w:rsidRPr="00B421F3">
              <w:t xml:space="preserve">/ </w:t>
            </w:r>
            <w:fldSimple w:instr=" REF  ano_expedicao ">
              <w:r>
                <w:rPr>
                  <w:noProof/>
                </w:rPr>
                <w:t>2015</w:t>
              </w:r>
            </w:fldSimple>
          </w:p>
        </w:tc>
      </w:tr>
    </w:tbl>
    <w:p w14:paraId="1926A8D7" w14:textId="77777777" w:rsidR="002778DC" w:rsidRPr="00875609" w:rsidRDefault="002778DC" w:rsidP="002778DC">
      <w:pPr>
        <w:tabs>
          <w:tab w:val="clear" w:pos="8505"/>
        </w:tabs>
        <w:rPr>
          <w:sz w:val="8"/>
        </w:rPr>
      </w:pPr>
    </w:p>
    <w:p w14:paraId="7B280410" w14:textId="5335AEE8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19"/>
        <w:gridCol w:w="4640"/>
      </w:tblGrid>
      <w:tr w:rsidR="002778DC" w:rsidRPr="00875609" w14:paraId="09AB11DD" w14:textId="77777777" w:rsidTr="003B2B30">
        <w:tc>
          <w:tcPr>
            <w:tcW w:w="4962" w:type="dxa"/>
          </w:tcPr>
          <w:p w14:paraId="4930D059" w14:textId="74825D2A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Nome da Mãe</w:t>
            </w:r>
          </w:p>
        </w:tc>
        <w:tc>
          <w:tcPr>
            <w:tcW w:w="4677" w:type="dxa"/>
          </w:tcPr>
          <w:p w14:paraId="70B5CDF5" w14:textId="60A92D79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Endereço de e-mail corporativo</w:t>
            </w:r>
          </w:p>
        </w:tc>
      </w:tr>
      <w:tr w:rsidR="002778DC" w:rsidRPr="00875609" w14:paraId="20AF864D" w14:textId="77777777" w:rsidTr="003B2B30">
        <w:tc>
          <w:tcPr>
            <w:tcW w:w="4962" w:type="dxa"/>
          </w:tcPr>
          <w:p w14:paraId="02D90775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  <w:tc>
          <w:tcPr>
            <w:tcW w:w="4677" w:type="dxa"/>
          </w:tcPr>
          <w:p w14:paraId="5AFFC182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</w:tr>
      <w:tr w:rsidR="002778DC" w:rsidRPr="00562954" w14:paraId="13A8511E" w14:textId="77777777" w:rsidTr="003B2B30">
        <w:tc>
          <w:tcPr>
            <w:tcW w:w="4962" w:type="dxa"/>
            <w:tcBorders>
              <w:bottom w:val="single" w:sz="4" w:space="0" w:color="auto"/>
            </w:tcBorders>
          </w:tcPr>
          <w:p w14:paraId="08BFFBF0" w14:textId="300E4B30" w:rsidR="002778DC" w:rsidRPr="00875609" w:rsidRDefault="002778DC" w:rsidP="00A4229D">
            <w:pPr>
              <w:tabs>
                <w:tab w:val="clear" w:pos="8505"/>
              </w:tabs>
              <w:rPr>
                <w:rFonts w:cs="Arial"/>
              </w:rPr>
            </w:pPr>
          </w:p>
        </w:tc>
        <w:tc>
          <w:tcPr>
            <w:tcW w:w="4677" w:type="dxa"/>
            <w:tcBorders>
              <w:bottom w:val="single" w:sz="4" w:space="0" w:color="auto"/>
            </w:tcBorders>
          </w:tcPr>
          <w:p w14:paraId="4830CFFF" w14:textId="2C528647" w:rsidR="002778DC" w:rsidRPr="004C7495" w:rsidRDefault="00C804F9" w:rsidP="00A4229D">
            <w:pPr>
              <w:tabs>
                <w:tab w:val="clear" w:pos="8505"/>
              </w:tabs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e_mail_gw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rFonts w:cs="Arial"/>
              </w:rPr>
              <w:fldChar w:fldCharType="end"/>
            </w:r>
          </w:p>
        </w:tc>
      </w:tr>
    </w:tbl>
    <w:p w14:paraId="3B3C9975" w14:textId="77777777" w:rsidR="002778DC" w:rsidRPr="004C7495" w:rsidRDefault="002778DC" w:rsidP="002778DC">
      <w:pPr>
        <w:tabs>
          <w:tab w:val="clear" w:pos="8505"/>
        </w:tabs>
        <w:rPr>
          <w:sz w:val="8"/>
        </w:rPr>
      </w:pPr>
    </w:p>
    <w:p w14:paraId="1ED7E1C4" w14:textId="3EC99C29" w:rsidR="002778DC" w:rsidRPr="00875609" w:rsidRDefault="002778DC" w:rsidP="002778DC">
      <w:pPr>
        <w:tabs>
          <w:tab w:val="clear" w:pos="8505"/>
        </w:tabs>
        <w:rPr>
          <w:b/>
          <w:bCs/>
        </w:rPr>
      </w:pPr>
      <w:r w:rsidRPr="00875609">
        <w:rPr>
          <w:b/>
          <w:bCs/>
        </w:rPr>
        <w:t xml:space="preserve">3 – Solicitação de Acesso (Informar os Sistemas da </w:t>
      </w:r>
      <w:r w:rsidR="00402F97">
        <w:rPr>
          <w:b/>
          <w:bCs/>
        </w:rPr>
        <w:t xml:space="preserve">BANCO </w:t>
      </w:r>
      <w:proofErr w:type="spellStart"/>
      <w:r w:rsidR="00402F97">
        <w:rPr>
          <w:b/>
          <w:bCs/>
        </w:rPr>
        <w:t>FICTICIO</w:t>
      </w:r>
      <w:r w:rsidRPr="00875609">
        <w:rPr>
          <w:b/>
          <w:bCs/>
        </w:rPr>
        <w:t>ao</w:t>
      </w:r>
      <w:proofErr w:type="spellEnd"/>
      <w:r w:rsidRPr="00875609">
        <w:rPr>
          <w:b/>
          <w:bCs/>
        </w:rPr>
        <w:t xml:space="preserve"> qual solicita acesso)</w:t>
      </w:r>
    </w:p>
    <w:p w14:paraId="5AFCE1E3" w14:textId="1816ADD6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559"/>
      </w:tblGrid>
      <w:tr w:rsidR="002778DC" w:rsidRPr="00875609" w14:paraId="714F95EB" w14:textId="77777777" w:rsidTr="003B2B30">
        <w:tc>
          <w:tcPr>
            <w:tcW w:w="9639" w:type="dxa"/>
          </w:tcPr>
          <w:p w14:paraId="32729875" w14:textId="41E39611" w:rsidR="002778DC" w:rsidRPr="00875609" w:rsidRDefault="002778DC" w:rsidP="003B2B30">
            <w:pPr>
              <w:pStyle w:val="Normal1"/>
              <w:keepLines w:val="0"/>
              <w:tabs>
                <w:tab w:val="clear" w:pos="8505"/>
              </w:tabs>
              <w:outlineLvl w:val="9"/>
              <w:rPr>
                <w:b w:val="0"/>
              </w:rPr>
            </w:pPr>
            <w:r w:rsidRPr="00875609">
              <w:rPr>
                <w:b w:val="0"/>
              </w:rPr>
              <w:t>Sigla do Sistema (Exemplo: SIPIS)</w:t>
            </w:r>
          </w:p>
        </w:tc>
      </w:tr>
      <w:tr w:rsidR="002778DC" w:rsidRPr="00875609" w14:paraId="07B54C7F" w14:textId="77777777" w:rsidTr="003B2B30">
        <w:tc>
          <w:tcPr>
            <w:tcW w:w="9639" w:type="dxa"/>
          </w:tcPr>
          <w:p w14:paraId="15375B46" w14:textId="19794C7B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</w:tr>
      <w:tr w:rsidR="002778DC" w:rsidRPr="00EB468F" w14:paraId="479F7FA9" w14:textId="77777777" w:rsidTr="003B2B30">
        <w:tc>
          <w:tcPr>
            <w:tcW w:w="9639" w:type="dxa"/>
            <w:tcBorders>
              <w:bottom w:val="single" w:sz="4" w:space="0" w:color="auto"/>
            </w:tcBorders>
          </w:tcPr>
          <w:p w14:paraId="5144633A" w14:textId="335E9322" w:rsidR="002778DC" w:rsidRPr="007B2DC8" w:rsidRDefault="00B421F3" w:rsidP="00FE604F">
            <w:pPr>
              <w:pStyle w:val="Normal1"/>
              <w:keepLines w:val="0"/>
              <w:tabs>
                <w:tab w:val="clear" w:pos="8505"/>
              </w:tabs>
              <w:outlineLvl w:val="9"/>
              <w:rPr>
                <w:b w:val="0"/>
              </w:rPr>
            </w:pPr>
            <w:r>
              <w:rPr>
                <w:lang w:val="en-US"/>
              </w:rPr>
              <w:fldChar w:fldCharType="begin"/>
            </w:r>
            <w:r w:rsidRPr="007B2DC8">
              <w:instrText xml:space="preserve"> REF  SIGLAS </w:instrText>
            </w:r>
            <w:r>
              <w:rPr>
                <w:lang w:val="en-US"/>
              </w:rPr>
              <w:fldChar w:fldCharType="separate"/>
            </w:r>
            <w:r w:rsidR="00693021" w:rsidRPr="00EE713E">
              <w:rPr>
                <w:noProof/>
              </w:rPr>
              <w:t xml:space="preserve">     </w:t>
            </w:r>
            <w:r>
              <w:rPr>
                <w:lang w:val="en-US"/>
              </w:rPr>
              <w:fldChar w:fldCharType="end"/>
            </w:r>
            <w:r w:rsidR="002778DC" w:rsidRPr="007B2DC8">
              <w:t xml:space="preserve">                                  </w:t>
            </w:r>
            <w:r w:rsidR="00FE604F" w:rsidRPr="007B2DC8">
              <w:t xml:space="preserve">                                          </w:t>
            </w:r>
          </w:p>
        </w:tc>
      </w:tr>
    </w:tbl>
    <w:p w14:paraId="4CF15D32" w14:textId="77777777" w:rsidR="002778DC" w:rsidRPr="007B2DC8" w:rsidRDefault="002778DC" w:rsidP="002778DC">
      <w:pPr>
        <w:tabs>
          <w:tab w:val="clear" w:pos="8505"/>
        </w:tabs>
        <w:rPr>
          <w:sz w:val="8"/>
        </w:rPr>
      </w:pPr>
    </w:p>
    <w:p w14:paraId="62912918" w14:textId="77777777" w:rsidR="002778DC" w:rsidRPr="007B2DC8" w:rsidRDefault="002778DC" w:rsidP="002778DC">
      <w:pPr>
        <w:tabs>
          <w:tab w:val="clear" w:pos="8505"/>
        </w:tabs>
        <w:rPr>
          <w:sz w:val="8"/>
        </w:rPr>
      </w:pPr>
    </w:p>
    <w:p w14:paraId="75E26711" w14:textId="115C103B" w:rsidR="002778DC" w:rsidRPr="00875609" w:rsidRDefault="002778DC" w:rsidP="002778DC">
      <w:pPr>
        <w:tabs>
          <w:tab w:val="clear" w:pos="8505"/>
        </w:tabs>
      </w:pPr>
      <w:r w:rsidRPr="00875609">
        <w:rPr>
          <w:b/>
          <w:bCs/>
        </w:rPr>
        <w:t>4 - Observações</w:t>
      </w: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559"/>
      </w:tblGrid>
      <w:tr w:rsidR="002778DC" w:rsidRPr="00875609" w14:paraId="48D07E98" w14:textId="77777777" w:rsidTr="003B2B30">
        <w:tc>
          <w:tcPr>
            <w:tcW w:w="9639" w:type="dxa"/>
          </w:tcPr>
          <w:p w14:paraId="0998DFDB" w14:textId="5A2C9840" w:rsidR="002778DC" w:rsidRPr="00875609" w:rsidRDefault="002778DC" w:rsidP="003B2B30">
            <w:r w:rsidRPr="00875609">
              <w:t>Informações adicionais, tais como, perfil/grupo de acesso, prazo de concessão (quando for temporário), etc.</w:t>
            </w:r>
          </w:p>
        </w:tc>
      </w:tr>
      <w:tr w:rsidR="002778DC" w:rsidRPr="00875609" w14:paraId="5B0CE2B7" w14:textId="77777777" w:rsidTr="003B2B30">
        <w:tc>
          <w:tcPr>
            <w:tcW w:w="9639" w:type="dxa"/>
          </w:tcPr>
          <w:p w14:paraId="0195633E" w14:textId="57991114" w:rsidR="002778DC" w:rsidRPr="00875609" w:rsidRDefault="002778DC" w:rsidP="003B2B30">
            <w:pPr>
              <w:rPr>
                <w:sz w:val="8"/>
              </w:rPr>
            </w:pPr>
          </w:p>
        </w:tc>
      </w:tr>
      <w:tr w:rsidR="002778DC" w:rsidRPr="00875609" w14:paraId="13C50805" w14:textId="77777777" w:rsidTr="003B2B30">
        <w:tc>
          <w:tcPr>
            <w:tcW w:w="9639" w:type="dxa"/>
          </w:tcPr>
          <w:p w14:paraId="1862723B" w14:textId="0C79DD86" w:rsidR="002778DC" w:rsidRPr="00875609" w:rsidRDefault="002778DC" w:rsidP="00446635">
            <w:pPr>
              <w:pStyle w:val="Normal1"/>
              <w:keepLines w:val="0"/>
              <w:tabs>
                <w:tab w:val="clear" w:pos="8505"/>
              </w:tabs>
              <w:outlineLvl w:val="9"/>
              <w:rPr>
                <w:b w:val="0"/>
              </w:rPr>
            </w:pPr>
          </w:p>
        </w:tc>
      </w:tr>
      <w:tr w:rsidR="002778DC" w:rsidRPr="00875609" w14:paraId="634356EF" w14:textId="77777777" w:rsidTr="003B2B30">
        <w:tc>
          <w:tcPr>
            <w:tcW w:w="9639" w:type="dxa"/>
          </w:tcPr>
          <w:p w14:paraId="08D15F58" w14:textId="77777777" w:rsidR="002778DC" w:rsidRPr="00875609" w:rsidRDefault="002778DC" w:rsidP="003B2B30">
            <w:pPr>
              <w:rPr>
                <w:sz w:val="8"/>
              </w:rPr>
            </w:pPr>
          </w:p>
        </w:tc>
      </w:tr>
      <w:tr w:rsidR="002778DC" w:rsidRPr="00875609" w14:paraId="06808705" w14:textId="77777777" w:rsidTr="003B2B30">
        <w:tc>
          <w:tcPr>
            <w:tcW w:w="9639" w:type="dxa"/>
            <w:tcBorders>
              <w:bottom w:val="single" w:sz="4" w:space="0" w:color="auto"/>
            </w:tcBorders>
          </w:tcPr>
          <w:p w14:paraId="296AEFDC" w14:textId="29BD80CD" w:rsidR="002778DC" w:rsidRPr="00875609" w:rsidRDefault="00340E59" w:rsidP="00C8485F">
            <w:pPr>
              <w:pStyle w:val="Normal1"/>
              <w:keepLines w:val="0"/>
              <w:tabs>
                <w:tab w:val="clear" w:pos="8505"/>
              </w:tabs>
              <w:outlineLvl w:val="9"/>
              <w:rPr>
                <w:b w:val="0"/>
              </w:rPr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default w:val="GRUPO 4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GRUPO 4</w:t>
            </w:r>
            <w:r>
              <w:fldChar w:fldCharType="end"/>
            </w:r>
            <w:r w:rsidR="00C8485F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bookmarkStart w:id="37" w:name="Texto15"/>
            <w:r w:rsidR="00C8485F">
              <w:instrText xml:space="preserve"> FORMTEXT </w:instrText>
            </w:r>
            <w:r w:rsidR="00C8485F">
              <w:fldChar w:fldCharType="separate"/>
            </w:r>
            <w:r w:rsidR="00C8485F">
              <w:rPr>
                <w:noProof/>
              </w:rPr>
              <w:t> </w:t>
            </w:r>
            <w:r w:rsidR="00C8485F">
              <w:rPr>
                <w:noProof/>
              </w:rPr>
              <w:t> </w:t>
            </w:r>
            <w:r w:rsidR="00C8485F">
              <w:rPr>
                <w:noProof/>
              </w:rPr>
              <w:t> </w:t>
            </w:r>
            <w:r w:rsidR="00C8485F">
              <w:rPr>
                <w:noProof/>
              </w:rPr>
              <w:t> </w:t>
            </w:r>
            <w:r w:rsidR="00C8485F">
              <w:rPr>
                <w:noProof/>
              </w:rPr>
              <w:t> </w:t>
            </w:r>
            <w:r w:rsidR="00C8485F">
              <w:fldChar w:fldCharType="end"/>
            </w:r>
            <w:bookmarkEnd w:id="37"/>
            <w:r w:rsidR="002778DC" w:rsidRPr="00875609">
              <w:t xml:space="preserve">              </w:t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t xml:space="preserve">              </w:t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t xml:space="preserve">              </w:t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t xml:space="preserve">             </w:t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t xml:space="preserve">                    </w:t>
            </w:r>
          </w:p>
        </w:tc>
      </w:tr>
    </w:tbl>
    <w:p w14:paraId="0BC871DC" w14:textId="77777777" w:rsidR="002778DC" w:rsidRPr="00875609" w:rsidRDefault="002778DC" w:rsidP="002778DC">
      <w:pPr>
        <w:tabs>
          <w:tab w:val="clear" w:pos="8505"/>
        </w:tabs>
        <w:rPr>
          <w:b/>
          <w:bCs/>
        </w:rPr>
      </w:pPr>
    </w:p>
    <w:p w14:paraId="23C4AA63" w14:textId="77777777" w:rsidR="002778DC" w:rsidRPr="00875609" w:rsidRDefault="002778DC" w:rsidP="002778DC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 w:rsidRPr="00875609">
        <w:rPr>
          <w:bCs/>
        </w:rPr>
        <w:t>5 - Termo de Responsabilidade (assinado pelo usuário e pelo Representante da Entidade Externa ou Preposto)</w:t>
      </w:r>
    </w:p>
    <w:p w14:paraId="4AC96AE9" w14:textId="77777777" w:rsidR="002778DC" w:rsidRPr="00875609" w:rsidRDefault="002778DC" w:rsidP="002778DC">
      <w:pPr>
        <w:tabs>
          <w:tab w:val="clear" w:pos="8505"/>
        </w:tabs>
        <w:rPr>
          <w:sz w:val="8"/>
        </w:rPr>
      </w:pPr>
    </w:p>
    <w:p w14:paraId="2C174968" w14:textId="550F6112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  <w:rPr>
          <w:rFonts w:cs="Arial"/>
          <w:szCs w:val="18"/>
        </w:rPr>
      </w:pPr>
      <w:r w:rsidRPr="00875609">
        <w:rPr>
          <w:szCs w:val="18"/>
        </w:rPr>
        <w:t>C</w:t>
      </w:r>
      <w:r w:rsidRPr="00875609">
        <w:rPr>
          <w:rFonts w:cs="Arial"/>
          <w:szCs w:val="18"/>
        </w:rPr>
        <w:t xml:space="preserve">omprometo-me a fazer uso dos recursos e das informações que me forem disponibilizadas, por meio do acesso concedido pela </w:t>
      </w:r>
      <w:r w:rsidR="00402F97">
        <w:rPr>
          <w:rFonts w:cs="Arial"/>
          <w:szCs w:val="18"/>
        </w:rPr>
        <w:t>BANCO FICTICIO</w:t>
      </w:r>
      <w:r w:rsidRPr="00875609">
        <w:rPr>
          <w:rFonts w:cs="Arial"/>
          <w:szCs w:val="18"/>
        </w:rPr>
        <w:t>, em estrita observância a sua Política de Segurança da informação e aos seus normativos que tratem dos recursos computacionais que me forem autorizados.</w:t>
      </w:r>
    </w:p>
    <w:p w14:paraId="1467EFAE" w14:textId="77777777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  <w:rPr>
          <w:rFonts w:cs="Arial"/>
          <w:sz w:val="20"/>
        </w:rPr>
      </w:pPr>
    </w:p>
    <w:tbl>
      <w:tblPr>
        <w:tblW w:w="0" w:type="auto"/>
        <w:tblInd w:w="8" w:type="dxa"/>
        <w:tblBorders>
          <w:right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217"/>
        <w:gridCol w:w="20"/>
        <w:gridCol w:w="720"/>
        <w:gridCol w:w="283"/>
        <w:gridCol w:w="2268"/>
        <w:gridCol w:w="284"/>
        <w:gridCol w:w="839"/>
      </w:tblGrid>
      <w:tr w:rsidR="002778DC" w:rsidRPr="00875609" w14:paraId="468BD70E" w14:textId="77777777" w:rsidTr="003B2B30">
        <w:tc>
          <w:tcPr>
            <w:tcW w:w="5217" w:type="dxa"/>
          </w:tcPr>
          <w:p w14:paraId="726291F7" w14:textId="547D5E4C" w:rsidR="002778DC" w:rsidRPr="00875609" w:rsidRDefault="00693021" w:rsidP="00A4229D">
            <w:pPr>
              <w:jc w:val="both"/>
              <w:rPr>
                <w:rFonts w:cs="Arial"/>
              </w:rPr>
            </w:pPr>
            <w:fldSimple w:instr=" REF  local ">
              <w:r>
                <w:rPr>
                  <w:noProof/>
                </w:rPr>
                <w:t xml:space="preserve">     </w:t>
              </w:r>
            </w:fldSimple>
          </w:p>
        </w:tc>
        <w:tc>
          <w:tcPr>
            <w:tcW w:w="20" w:type="dxa"/>
          </w:tcPr>
          <w:p w14:paraId="4A86B3EE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  <w:r w:rsidRPr="00875609">
              <w:rPr>
                <w:rFonts w:cs="Arial"/>
              </w:rPr>
              <w:t xml:space="preserve">  </w:t>
            </w:r>
          </w:p>
        </w:tc>
        <w:tc>
          <w:tcPr>
            <w:tcW w:w="720" w:type="dxa"/>
          </w:tcPr>
          <w:p w14:paraId="2CB18D66" w14:textId="1F20C539" w:rsidR="002778DC" w:rsidRPr="00875609" w:rsidRDefault="00693021" w:rsidP="00A4229D">
            <w:pPr>
              <w:jc w:val="both"/>
              <w:rPr>
                <w:rFonts w:cs="Arial"/>
              </w:rPr>
            </w:pPr>
            <w:fldSimple w:instr=" REF  dia ">
              <w:r>
                <w:rPr>
                  <w:noProof/>
                </w:rPr>
                <w:t>06</w:t>
              </w:r>
            </w:fldSimple>
          </w:p>
        </w:tc>
        <w:tc>
          <w:tcPr>
            <w:tcW w:w="283" w:type="dxa"/>
          </w:tcPr>
          <w:p w14:paraId="328A5706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  <w:r w:rsidRPr="00875609">
              <w:rPr>
                <w:rFonts w:cs="Arial"/>
              </w:rPr>
              <w:t>de</w:t>
            </w:r>
          </w:p>
        </w:tc>
        <w:tc>
          <w:tcPr>
            <w:tcW w:w="2268" w:type="dxa"/>
          </w:tcPr>
          <w:p w14:paraId="00395A46" w14:textId="77726A38" w:rsidR="002778DC" w:rsidRPr="00875609" w:rsidRDefault="00693021" w:rsidP="00A4229D">
            <w:pPr>
              <w:jc w:val="both"/>
              <w:rPr>
                <w:rFonts w:cs="Arial"/>
              </w:rPr>
            </w:pPr>
            <w:fldSimple w:instr=" REF  mes ">
              <w:r>
                <w:rPr>
                  <w:noProof/>
                </w:rPr>
                <w:t>AGOSTO</w:t>
              </w:r>
            </w:fldSimple>
          </w:p>
        </w:tc>
        <w:tc>
          <w:tcPr>
            <w:tcW w:w="284" w:type="dxa"/>
          </w:tcPr>
          <w:p w14:paraId="3348E1C8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  <w:r w:rsidRPr="00875609">
              <w:rPr>
                <w:rFonts w:cs="Arial"/>
              </w:rPr>
              <w:t>de</w:t>
            </w:r>
          </w:p>
        </w:tc>
        <w:tc>
          <w:tcPr>
            <w:tcW w:w="839" w:type="dxa"/>
          </w:tcPr>
          <w:p w14:paraId="0E0A91E6" w14:textId="2257D514" w:rsidR="002778DC" w:rsidRPr="00875609" w:rsidRDefault="00693021" w:rsidP="00A4229D">
            <w:pPr>
              <w:jc w:val="both"/>
              <w:rPr>
                <w:rFonts w:cs="Arial"/>
              </w:rPr>
            </w:pPr>
            <w:fldSimple w:instr=" REF  ano ">
              <w:r>
                <w:rPr>
                  <w:noProof/>
                </w:rPr>
                <w:t>2025</w:t>
              </w:r>
            </w:fldSimple>
          </w:p>
        </w:tc>
      </w:tr>
    </w:tbl>
    <w:p w14:paraId="7DC61E42" w14:textId="77777777" w:rsidR="002778DC" w:rsidRPr="00875609" w:rsidRDefault="002778DC" w:rsidP="002778DC">
      <w:pPr>
        <w:pStyle w:val="Normal3"/>
        <w:keepLines w:val="0"/>
        <w:numPr>
          <w:ilvl w:val="0"/>
          <w:numId w:val="0"/>
        </w:numPr>
        <w:spacing w:before="0"/>
        <w:outlineLvl w:val="9"/>
        <w:rPr>
          <w:rFonts w:cs="Arial"/>
          <w:spacing w:val="0"/>
        </w:rPr>
      </w:pPr>
      <w:r w:rsidRPr="00875609">
        <w:rPr>
          <w:rFonts w:cs="Arial"/>
          <w:spacing w:val="0"/>
        </w:rPr>
        <w:t>Local/Data</w:t>
      </w:r>
    </w:p>
    <w:p w14:paraId="3483B294" w14:textId="77777777" w:rsidR="002778DC" w:rsidRPr="00875609" w:rsidRDefault="002778DC" w:rsidP="002778DC">
      <w:pPr>
        <w:jc w:val="both"/>
        <w:rPr>
          <w:rFonts w:cs="Arial"/>
        </w:rPr>
      </w:pPr>
    </w:p>
    <w:p w14:paraId="3B66A11F" w14:textId="32817E81" w:rsidR="002778DC" w:rsidRPr="00875609" w:rsidRDefault="002778DC" w:rsidP="002778DC">
      <w:pPr>
        <w:jc w:val="both"/>
        <w:rPr>
          <w:rFonts w:cs="Arial"/>
        </w:rPr>
      </w:pPr>
    </w:p>
    <w:tbl>
      <w:tblPr>
        <w:tblW w:w="9639" w:type="dxa"/>
        <w:tblInd w:w="70" w:type="dxa"/>
        <w:tblBorders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39"/>
      </w:tblGrid>
      <w:tr w:rsidR="002778DC" w:rsidRPr="00875609" w14:paraId="0FB76EA1" w14:textId="77777777" w:rsidTr="003B2B30">
        <w:trPr>
          <w:cantSplit/>
        </w:trPr>
        <w:tc>
          <w:tcPr>
            <w:tcW w:w="9639" w:type="dxa"/>
          </w:tcPr>
          <w:p w14:paraId="6B3FF56E" w14:textId="1549C06B" w:rsidR="002778DC" w:rsidRPr="00875609" w:rsidRDefault="002778DC" w:rsidP="003B2B30">
            <w:pPr>
              <w:jc w:val="both"/>
              <w:rPr>
                <w:rFonts w:cs="Arial"/>
              </w:rPr>
            </w:pPr>
          </w:p>
        </w:tc>
      </w:tr>
      <w:tr w:rsidR="002778DC" w:rsidRPr="00875609" w14:paraId="474A75EF" w14:textId="77777777" w:rsidTr="003B2B30">
        <w:tc>
          <w:tcPr>
            <w:tcW w:w="9639" w:type="dxa"/>
          </w:tcPr>
          <w:p w14:paraId="0B1BDF19" w14:textId="77777777" w:rsidR="002778DC" w:rsidRPr="00875609" w:rsidRDefault="002778DC" w:rsidP="003B2B30">
            <w:r w:rsidRPr="00875609">
              <w:t>Assinatura do usuário externo</w:t>
            </w:r>
          </w:p>
        </w:tc>
      </w:tr>
      <w:tr w:rsidR="002778DC" w:rsidRPr="00875609" w14:paraId="70267E9A" w14:textId="77777777" w:rsidTr="003B2B30">
        <w:tc>
          <w:tcPr>
            <w:tcW w:w="9639" w:type="dxa"/>
          </w:tcPr>
          <w:p w14:paraId="0E9B1FFA" w14:textId="6656CF19" w:rsidR="002778DC" w:rsidRPr="00875609" w:rsidRDefault="002778DC" w:rsidP="00AC677B">
            <w:pPr>
              <w:jc w:val="both"/>
            </w:pPr>
            <w:r w:rsidRPr="00875609">
              <w:t xml:space="preserve">Nome completo: </w:t>
            </w:r>
            <w:fldSimple w:instr=" REF  nome ">
              <w:r w:rsidR="00A831EE">
                <w:rPr>
                  <w:noProof/>
                </w:rPr>
                <w:t>COLABORADOR</w:t>
              </w:r>
            </w:fldSimple>
          </w:p>
        </w:tc>
      </w:tr>
      <w:tr w:rsidR="002778DC" w:rsidRPr="00875609" w14:paraId="4BEF065D" w14:textId="77777777" w:rsidTr="003B2B30">
        <w:tc>
          <w:tcPr>
            <w:tcW w:w="9639" w:type="dxa"/>
            <w:tcBorders>
              <w:bottom w:val="single" w:sz="4" w:space="0" w:color="auto"/>
            </w:tcBorders>
          </w:tcPr>
          <w:p w14:paraId="0FD3D069" w14:textId="1FFA54AD" w:rsidR="002778DC" w:rsidRPr="00875609" w:rsidRDefault="002778DC" w:rsidP="00AC677B">
            <w:pPr>
              <w:jc w:val="both"/>
            </w:pPr>
            <w:r w:rsidRPr="00875609">
              <w:t>CPF:</w:t>
            </w:r>
            <w:r w:rsidR="00B421F3">
              <w:t xml:space="preserve"> </w:t>
            </w:r>
            <w:fldSimple w:instr=" REF  cpf ">
              <w:r w:rsidR="00B76FE7">
                <w:rPr>
                  <w:noProof/>
                </w:rPr>
                <w:t>000.000.000-00</w:t>
              </w:r>
            </w:fldSimple>
          </w:p>
        </w:tc>
      </w:tr>
    </w:tbl>
    <w:p w14:paraId="2BD3FCCC" w14:textId="4CDA0F45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</w:pPr>
    </w:p>
    <w:p w14:paraId="7E95DDDF" w14:textId="7400CF5C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</w:pPr>
    </w:p>
    <w:p w14:paraId="566DA3F4" w14:textId="77777777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</w:pPr>
    </w:p>
    <w:tbl>
      <w:tblPr>
        <w:tblW w:w="9639" w:type="dxa"/>
        <w:tblInd w:w="70" w:type="dxa"/>
        <w:tblBorders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39"/>
      </w:tblGrid>
      <w:tr w:rsidR="002778DC" w:rsidRPr="00875609" w14:paraId="3E62A486" w14:textId="77777777" w:rsidTr="003B2B30">
        <w:trPr>
          <w:cantSplit/>
        </w:trPr>
        <w:tc>
          <w:tcPr>
            <w:tcW w:w="9639" w:type="dxa"/>
          </w:tcPr>
          <w:p w14:paraId="4737AFDE" w14:textId="7D120B1E" w:rsidR="002778DC" w:rsidRPr="00875609" w:rsidRDefault="002778DC" w:rsidP="003B2B30">
            <w:pPr>
              <w:jc w:val="both"/>
              <w:rPr>
                <w:rFonts w:cs="Arial"/>
              </w:rPr>
            </w:pPr>
            <w:r w:rsidRPr="00875609">
              <w:rPr>
                <w:rFonts w:cs="Arial"/>
              </w:rPr>
              <w:fldChar w:fldCharType="begin">
                <w:ffData>
                  <w:name w:val="Texto40"/>
                  <w:enabled/>
                  <w:calcOnExit w:val="0"/>
                  <w:textInput/>
                </w:ffData>
              </w:fldChar>
            </w:r>
            <w:r w:rsidRPr="00875609">
              <w:rPr>
                <w:rFonts w:cs="Arial"/>
              </w:rPr>
              <w:instrText xml:space="preserve"> FORMTEXT </w:instrText>
            </w:r>
            <w:r w:rsidRPr="00875609">
              <w:rPr>
                <w:rFonts w:cs="Arial"/>
              </w:rPr>
            </w:r>
            <w:r w:rsidRPr="00875609">
              <w:rPr>
                <w:rFonts w:cs="Arial"/>
              </w:rPr>
              <w:fldChar w:fldCharType="separate"/>
            </w:r>
            <w:r>
              <w:rPr>
                <w:rFonts w:cs="Arial"/>
                <w:noProof/>
              </w:rPr>
              <w:t> </w:t>
            </w:r>
            <w:r w:rsidRPr="00875609">
              <w:rPr>
                <w:rFonts w:cs="Arial"/>
              </w:rPr>
              <w:fldChar w:fldCharType="end"/>
            </w:r>
          </w:p>
        </w:tc>
      </w:tr>
      <w:tr w:rsidR="002778DC" w:rsidRPr="00875609" w14:paraId="0608A1F0" w14:textId="77777777" w:rsidTr="003B2B30">
        <w:tc>
          <w:tcPr>
            <w:tcW w:w="9639" w:type="dxa"/>
          </w:tcPr>
          <w:p w14:paraId="694E9074" w14:textId="03D486E9" w:rsidR="002778DC" w:rsidRPr="00875609" w:rsidRDefault="002778DC" w:rsidP="003B2B30">
            <w:r w:rsidRPr="00875609">
              <w:t>Assinatura do Representante Legal da Entidade Externa ou Preposto</w:t>
            </w:r>
          </w:p>
        </w:tc>
      </w:tr>
      <w:tr w:rsidR="002778DC" w:rsidRPr="00875609" w14:paraId="6FBEF5E9" w14:textId="77777777" w:rsidTr="003B2B30">
        <w:tc>
          <w:tcPr>
            <w:tcW w:w="9639" w:type="dxa"/>
          </w:tcPr>
          <w:p w14:paraId="143927F7" w14:textId="45CC62D4" w:rsidR="002778DC" w:rsidRPr="00875609" w:rsidRDefault="002778DC" w:rsidP="00062558">
            <w:pPr>
              <w:jc w:val="both"/>
            </w:pPr>
            <w:r w:rsidRPr="00875609">
              <w:t xml:space="preserve">Nome completo: </w:t>
            </w:r>
            <w:r w:rsidR="000134FB">
              <w:t>PREPOSTO DO CONTRATO</w:t>
            </w:r>
          </w:p>
        </w:tc>
      </w:tr>
      <w:tr w:rsidR="002778DC" w:rsidRPr="00875609" w14:paraId="189712CF" w14:textId="77777777" w:rsidTr="003B2B30">
        <w:tc>
          <w:tcPr>
            <w:tcW w:w="9639" w:type="dxa"/>
            <w:tcBorders>
              <w:bottom w:val="single" w:sz="4" w:space="0" w:color="auto"/>
            </w:tcBorders>
          </w:tcPr>
          <w:p w14:paraId="0BECDAEB" w14:textId="052FBB05" w:rsidR="002778DC" w:rsidRPr="00875609" w:rsidRDefault="002778DC" w:rsidP="00EF105A">
            <w:pPr>
              <w:jc w:val="both"/>
            </w:pPr>
            <w:r w:rsidRPr="00875609">
              <w:t xml:space="preserve">CPF: </w:t>
            </w:r>
            <w:r w:rsidR="00B20897">
              <w:t>000.000.000-00</w:t>
            </w:r>
          </w:p>
        </w:tc>
      </w:tr>
    </w:tbl>
    <w:p w14:paraId="76B953D5" w14:textId="4AE75874" w:rsidR="002778DC" w:rsidRDefault="002778DC" w:rsidP="002778DC">
      <w:pPr>
        <w:jc w:val="both"/>
        <w:rPr>
          <w:rFonts w:cs="Arial"/>
        </w:rPr>
      </w:pPr>
    </w:p>
    <w:p w14:paraId="283947B0" w14:textId="62795F8D" w:rsidR="006227B8" w:rsidRDefault="006227B8" w:rsidP="002778DC">
      <w:pPr>
        <w:jc w:val="both"/>
        <w:rPr>
          <w:rFonts w:cs="Arial"/>
        </w:rPr>
      </w:pPr>
    </w:p>
    <w:p w14:paraId="65537D03" w14:textId="212B5181" w:rsidR="006227B8" w:rsidRDefault="006227B8" w:rsidP="002778DC">
      <w:pPr>
        <w:jc w:val="both"/>
        <w:rPr>
          <w:rFonts w:cs="Arial"/>
        </w:rPr>
      </w:pPr>
    </w:p>
    <w:p w14:paraId="2F7881D9" w14:textId="2F00ABB8" w:rsidR="006227B8" w:rsidRPr="00875609" w:rsidRDefault="006227B8" w:rsidP="002778DC">
      <w:pPr>
        <w:jc w:val="both"/>
        <w:rPr>
          <w:rFonts w:cs="Arial"/>
        </w:rPr>
      </w:pPr>
    </w:p>
    <w:p w14:paraId="3ED1FAE7" w14:textId="3AAE30EC" w:rsidR="002778DC" w:rsidRPr="00875609" w:rsidRDefault="002778DC" w:rsidP="002778DC">
      <w:pPr>
        <w:jc w:val="both"/>
        <w:rPr>
          <w:rFonts w:cs="Arial"/>
        </w:rPr>
      </w:pPr>
    </w:p>
    <w:tbl>
      <w:tblPr>
        <w:tblStyle w:val="Tabelacomgrade"/>
        <w:tblpPr w:leftFromText="141" w:rightFromText="141" w:vertAnchor="text" w:horzAnchor="margin" w:tblpY="43"/>
        <w:tblW w:w="103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8080"/>
      </w:tblGrid>
      <w:tr w:rsidR="006227B8" w14:paraId="755668A7" w14:textId="77777777" w:rsidTr="006227B8">
        <w:trPr>
          <w:trHeight w:val="557"/>
        </w:trPr>
        <w:tc>
          <w:tcPr>
            <w:tcW w:w="2268" w:type="dxa"/>
          </w:tcPr>
          <w:p w14:paraId="778953AC" w14:textId="53DF6A5A" w:rsidR="006227B8" w:rsidRP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</w:tc>
        <w:tc>
          <w:tcPr>
            <w:tcW w:w="8080" w:type="dxa"/>
          </w:tcPr>
          <w:p w14:paraId="6A5BDE06" w14:textId="77777777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  <w:p w14:paraId="616185C9" w14:textId="40A4D7AF" w:rsidR="006227B8" w:rsidRPr="006227B8" w:rsidRDefault="006227B8" w:rsidP="006227B8">
            <w:pPr>
              <w:jc w:val="both"/>
              <w:rPr>
                <w:rFonts w:ascii="Swis721 Md BT" w:hAnsi="Swis721 Md BT"/>
                <w:sz w:val="26"/>
              </w:rPr>
            </w:pPr>
            <w:r>
              <w:rPr>
                <w:rFonts w:ascii="Swis721 Md BT" w:hAnsi="Swis721 Md BT"/>
                <w:sz w:val="24"/>
              </w:rPr>
              <w:t xml:space="preserve">      </w:t>
            </w:r>
            <w:r w:rsidRPr="00163A86">
              <w:rPr>
                <w:rFonts w:ascii="Swis721 Md BT" w:hAnsi="Swis721 Md BT"/>
                <w:sz w:val="26"/>
              </w:rPr>
              <w:t>FICUS/E – Ficha de Cadastramento de Usuário Externo</w:t>
            </w:r>
          </w:p>
        </w:tc>
      </w:tr>
    </w:tbl>
    <w:p w14:paraId="67C04F48" w14:textId="77777777" w:rsidR="002778DC" w:rsidRPr="00875609" w:rsidRDefault="002778DC" w:rsidP="002778DC">
      <w:pPr>
        <w:tabs>
          <w:tab w:val="clear" w:pos="8505"/>
        </w:tabs>
      </w:pPr>
    </w:p>
    <w:p w14:paraId="29038B0C" w14:textId="44753AAA" w:rsidR="006227B8" w:rsidRPr="00875609" w:rsidRDefault="006227B8" w:rsidP="006227B8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 w:rsidRPr="00875609">
        <w:rPr>
          <w:bCs/>
        </w:rPr>
        <w:t>6 – Autorização de Cadastramento e Termo de Responsabilidade (Preenchido pelo Gestor da Informação</w:t>
      </w:r>
      <w:r>
        <w:rPr>
          <w:bCs/>
        </w:rPr>
        <w:t xml:space="preserve"> </w:t>
      </w:r>
      <w:r w:rsidR="00402F97">
        <w:rPr>
          <w:bCs/>
        </w:rPr>
        <w:t xml:space="preserve">BANCO </w:t>
      </w:r>
      <w:proofErr w:type="spellStart"/>
      <w:r w:rsidR="00402F97">
        <w:rPr>
          <w:bCs/>
        </w:rPr>
        <w:t>FICTICIO</w:t>
      </w:r>
      <w:r w:rsidRPr="00875609">
        <w:rPr>
          <w:bCs/>
        </w:rPr>
        <w:t>ou</w:t>
      </w:r>
      <w:proofErr w:type="spellEnd"/>
      <w:r w:rsidRPr="00875609">
        <w:rPr>
          <w:bCs/>
        </w:rPr>
        <w:t xml:space="preserve"> pelo Representante Designado)</w:t>
      </w:r>
      <w:r>
        <w:rPr>
          <w:bCs/>
        </w:rPr>
        <w:t xml:space="preserve"> – </w:t>
      </w:r>
      <w:r w:rsidRPr="00443363">
        <w:rPr>
          <w:bCs/>
          <w:u w:val="single"/>
        </w:rPr>
        <w:t xml:space="preserve">Uso exclusivo da </w:t>
      </w:r>
      <w:r w:rsidR="00402F97">
        <w:rPr>
          <w:bCs/>
          <w:u w:val="single"/>
        </w:rPr>
        <w:t>BANCO FICTICIO</w:t>
      </w:r>
    </w:p>
    <w:p w14:paraId="092C620C" w14:textId="77777777" w:rsidR="00303B7A" w:rsidRDefault="00303B7A" w:rsidP="002778DC">
      <w:pPr>
        <w:pStyle w:val="Corpodetexto"/>
      </w:pPr>
    </w:p>
    <w:p w14:paraId="57AE6A53" w14:textId="69374A5B" w:rsidR="002778DC" w:rsidRPr="00875609" w:rsidRDefault="002778DC" w:rsidP="002778DC">
      <w:pPr>
        <w:pStyle w:val="Corpodetexto"/>
      </w:pPr>
      <w:r w:rsidRPr="00875609">
        <w:t xml:space="preserve">Autorizo o cadastramento do usuário informado no item 2, responsabilizando-me pela conferência dos dados informados nos itens </w:t>
      </w:r>
      <w:smartTag w:uri="urn:schemas-microsoft-com:office:smarttags" w:element="metricconverter">
        <w:smartTagPr>
          <w:attr w:name="ProductID" w:val="1 a"/>
        </w:smartTagPr>
        <w:r w:rsidRPr="00875609">
          <w:t>1 a</w:t>
        </w:r>
      </w:smartTag>
      <w:r w:rsidRPr="00875609">
        <w:t xml:space="preserve"> 5, e pelo preenchimento do item 6. </w:t>
      </w:r>
    </w:p>
    <w:p w14:paraId="5931E4F1" w14:textId="77777777" w:rsidR="002778DC" w:rsidRPr="00875609" w:rsidRDefault="002778DC" w:rsidP="002778DC">
      <w:pPr>
        <w:pStyle w:val="Corpodetexto"/>
      </w:pPr>
    </w:p>
    <w:p w14:paraId="6A28D5E1" w14:textId="77777777" w:rsidR="002778DC" w:rsidRPr="00875609" w:rsidRDefault="002778DC" w:rsidP="002778DC">
      <w:pPr>
        <w:pStyle w:val="Corpodetexto"/>
      </w:pPr>
      <w:r w:rsidRPr="00875609">
        <w:t>Solicito o envio do Comunicado de Cadastramento do Usuário Externo para:</w:t>
      </w:r>
    </w:p>
    <w:p w14:paraId="3BA1FAE5" w14:textId="77777777" w:rsidR="002778DC" w:rsidRPr="00875609" w:rsidRDefault="002778DC" w:rsidP="002778DC">
      <w:pPr>
        <w:rPr>
          <w:sz w:val="8"/>
        </w:rPr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3"/>
        <w:gridCol w:w="9281"/>
      </w:tblGrid>
      <w:tr w:rsidR="002778DC" w:rsidRPr="00875609" w14:paraId="53ED5EFF" w14:textId="77777777" w:rsidTr="003B2B30">
        <w:tc>
          <w:tcPr>
            <w:tcW w:w="284" w:type="dxa"/>
          </w:tcPr>
          <w:bookmarkStart w:id="38" w:name="Texto27"/>
          <w:p w14:paraId="5022FB15" w14:textId="77777777" w:rsidR="002778DC" w:rsidRPr="00875609" w:rsidRDefault="002778DC" w:rsidP="003B2B30">
            <w:r w:rsidRPr="00875609">
              <w:fldChar w:fldCharType="begin">
                <w:ffData>
                  <w:name w:val="Texto27"/>
                  <w:enabled/>
                  <w:calcOnExit w:val="0"/>
                  <w:textInput>
                    <w:maxLength w:val="1"/>
                    <w:format w:val="Maiúsculas"/>
                  </w:textInput>
                </w:ffData>
              </w:fldChar>
            </w:r>
            <w:r w:rsidRPr="00875609">
              <w:instrText xml:space="preserve"> FORMTEXT </w:instrText>
            </w:r>
            <w:r w:rsidRPr="00875609">
              <w:fldChar w:fldCharType="separate"/>
            </w:r>
            <w:r>
              <w:rPr>
                <w:noProof/>
              </w:rPr>
              <w:t> </w:t>
            </w:r>
            <w:r w:rsidRPr="00875609">
              <w:fldChar w:fldCharType="end"/>
            </w:r>
            <w:bookmarkEnd w:id="38"/>
          </w:p>
        </w:tc>
        <w:tc>
          <w:tcPr>
            <w:tcW w:w="9425" w:type="dxa"/>
            <w:tcBorders>
              <w:top w:val="nil"/>
              <w:bottom w:val="nil"/>
              <w:right w:val="nil"/>
            </w:tcBorders>
          </w:tcPr>
          <w:p w14:paraId="690730F0" w14:textId="77777777" w:rsidR="002778DC" w:rsidRPr="00875609" w:rsidRDefault="002778DC" w:rsidP="003B2B30">
            <w:r w:rsidRPr="00875609">
              <w:t>cx. postal pessoal do gestor da informação: C</w:t>
            </w:r>
            <w:r w:rsidRPr="00875609">
              <w:rPr>
                <w:u w:val="single"/>
              </w:rPr>
              <w:fldChar w:fldCharType="begin">
                <w:ffData>
                  <w:name w:val="Texto25"/>
                  <w:enabled/>
                  <w:calcOnExit w:val="0"/>
                  <w:textInput/>
                </w:ffData>
              </w:fldChar>
            </w:r>
            <w:r w:rsidRPr="00875609">
              <w:rPr>
                <w:u w:val="single"/>
              </w:rPr>
              <w:instrText xml:space="preserve"> FORMTEXT </w:instrText>
            </w:r>
            <w:r w:rsidRPr="00875609">
              <w:rPr>
                <w:u w:val="single"/>
              </w:rPr>
            </w:r>
            <w:r w:rsidRPr="00875609">
              <w:rPr>
                <w:u w:val="single"/>
              </w:rPr>
              <w:fldChar w:fldCharType="separate"/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u w:val="single"/>
              </w:rPr>
              <w:fldChar w:fldCharType="end"/>
            </w:r>
          </w:p>
        </w:tc>
      </w:tr>
    </w:tbl>
    <w:p w14:paraId="5462477C" w14:textId="77777777" w:rsidR="002778DC" w:rsidRPr="00875609" w:rsidRDefault="002778DC" w:rsidP="002778DC">
      <w:pPr>
        <w:rPr>
          <w:sz w:val="8"/>
        </w:rPr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3"/>
        <w:gridCol w:w="9281"/>
      </w:tblGrid>
      <w:tr w:rsidR="002778DC" w:rsidRPr="00875609" w14:paraId="41E0BA03" w14:textId="77777777" w:rsidTr="003B2B30">
        <w:tc>
          <w:tcPr>
            <w:tcW w:w="284" w:type="dxa"/>
          </w:tcPr>
          <w:p w14:paraId="595D3AA2" w14:textId="77777777" w:rsidR="002778DC" w:rsidRPr="00875609" w:rsidRDefault="002778DC" w:rsidP="003B2B30">
            <w:r w:rsidRPr="00875609"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  <w:format w:val="Maiúsculas"/>
                  </w:textInput>
                </w:ffData>
              </w:fldChar>
            </w:r>
            <w:r w:rsidRPr="00875609">
              <w:instrText xml:space="preserve"> FORMTEXT </w:instrText>
            </w:r>
            <w:r w:rsidRPr="00875609">
              <w:fldChar w:fldCharType="separate"/>
            </w:r>
            <w:r w:rsidRPr="00875609">
              <w:rPr>
                <w:noProof/>
              </w:rPr>
              <w:t> </w:t>
            </w:r>
            <w:r w:rsidRPr="00875609">
              <w:fldChar w:fldCharType="end"/>
            </w:r>
          </w:p>
        </w:tc>
        <w:tc>
          <w:tcPr>
            <w:tcW w:w="9425" w:type="dxa"/>
            <w:tcBorders>
              <w:top w:val="nil"/>
              <w:bottom w:val="nil"/>
              <w:right w:val="nil"/>
            </w:tcBorders>
          </w:tcPr>
          <w:p w14:paraId="689F49D7" w14:textId="77777777" w:rsidR="002778DC" w:rsidRPr="00875609" w:rsidRDefault="002778DC" w:rsidP="003B2B30">
            <w:r w:rsidRPr="00875609">
              <w:t>cx. postal pessoal do representante designado: C</w:t>
            </w:r>
            <w:r w:rsidRPr="00875609">
              <w:rPr>
                <w:u w:val="single"/>
              </w:rPr>
              <w:fldChar w:fldCharType="begin">
                <w:ffData>
                  <w:name w:val="Texto25"/>
                  <w:enabled/>
                  <w:calcOnExit w:val="0"/>
                  <w:textInput/>
                </w:ffData>
              </w:fldChar>
            </w:r>
            <w:r w:rsidRPr="00875609">
              <w:rPr>
                <w:u w:val="single"/>
              </w:rPr>
              <w:instrText xml:space="preserve"> FORMTEXT </w:instrText>
            </w:r>
            <w:r w:rsidRPr="00875609">
              <w:rPr>
                <w:u w:val="single"/>
              </w:rPr>
            </w:r>
            <w:r w:rsidRPr="00875609">
              <w:rPr>
                <w:u w:val="single"/>
              </w:rPr>
              <w:fldChar w:fldCharType="separate"/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u w:val="single"/>
              </w:rPr>
              <w:fldChar w:fldCharType="end"/>
            </w:r>
          </w:p>
        </w:tc>
      </w:tr>
    </w:tbl>
    <w:p w14:paraId="654CD70F" w14:textId="77777777" w:rsidR="002778DC" w:rsidRPr="00875609" w:rsidRDefault="002778DC" w:rsidP="002778DC"/>
    <w:p w14:paraId="4FE34FB6" w14:textId="77777777" w:rsidR="002778DC" w:rsidRPr="00875609" w:rsidRDefault="002778DC" w:rsidP="002778DC">
      <w:pPr>
        <w:rPr>
          <w:b/>
          <w:bCs/>
        </w:rPr>
      </w:pPr>
    </w:p>
    <w:p w14:paraId="5E75DD38" w14:textId="77777777" w:rsidR="002778DC" w:rsidRPr="00875609" w:rsidRDefault="002778DC" w:rsidP="002778DC">
      <w:pPr>
        <w:jc w:val="both"/>
        <w:rPr>
          <w:rFonts w:cs="Arial"/>
        </w:rPr>
      </w:pPr>
    </w:p>
    <w:p w14:paraId="6AB4A0F5" w14:textId="77777777" w:rsidR="002778DC" w:rsidRPr="00875609" w:rsidRDefault="002778DC" w:rsidP="002778DC">
      <w:pPr>
        <w:jc w:val="both"/>
        <w:rPr>
          <w:rFonts w:cs="Arial"/>
        </w:rPr>
      </w:pPr>
    </w:p>
    <w:tbl>
      <w:tblPr>
        <w:tblW w:w="9781" w:type="dxa"/>
        <w:tblInd w:w="8" w:type="dxa"/>
        <w:tblBorders>
          <w:bottom w:val="single" w:sz="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962"/>
        <w:gridCol w:w="141"/>
        <w:gridCol w:w="851"/>
        <w:gridCol w:w="283"/>
        <w:gridCol w:w="2268"/>
        <w:gridCol w:w="284"/>
        <w:gridCol w:w="992"/>
      </w:tblGrid>
      <w:tr w:rsidR="00FE604F" w:rsidRPr="00875609" w14:paraId="48CF3B70" w14:textId="77777777" w:rsidTr="003B2B30">
        <w:tc>
          <w:tcPr>
            <w:tcW w:w="4962" w:type="dxa"/>
            <w:tcBorders>
              <w:bottom w:val="single" w:sz="2" w:space="0" w:color="auto"/>
            </w:tcBorders>
          </w:tcPr>
          <w:p w14:paraId="2E8FBB42" w14:textId="7A63AB13" w:rsidR="00FE604F" w:rsidRPr="00FE604F" w:rsidRDefault="00693021" w:rsidP="00FE604F">
            <w:pPr>
              <w:jc w:val="both"/>
              <w:rPr>
                <w:rFonts w:cs="Arial"/>
              </w:rPr>
            </w:pPr>
            <w:fldSimple w:instr=" REF  local ">
              <w:r>
                <w:rPr>
                  <w:noProof/>
                </w:rPr>
                <w:t xml:space="preserve">     </w:t>
              </w:r>
            </w:fldSimple>
          </w:p>
        </w:tc>
        <w:tc>
          <w:tcPr>
            <w:tcW w:w="141" w:type="dxa"/>
            <w:tcBorders>
              <w:bottom w:val="nil"/>
            </w:tcBorders>
          </w:tcPr>
          <w:p w14:paraId="5B0FAE2A" w14:textId="77777777" w:rsidR="00FE604F" w:rsidRPr="00FE604F" w:rsidRDefault="00FE604F" w:rsidP="00FE604F">
            <w:pPr>
              <w:jc w:val="both"/>
              <w:rPr>
                <w:rFonts w:cs="Arial"/>
              </w:rPr>
            </w:pPr>
            <w:r w:rsidRPr="00FE604F">
              <w:rPr>
                <w:rFonts w:cs="Arial"/>
              </w:rPr>
              <w:t xml:space="preserve">  </w:t>
            </w: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03995D46" w14:textId="3A1E20C3" w:rsidR="00FE604F" w:rsidRPr="00FE604F" w:rsidRDefault="00FE604F" w:rsidP="00FE604F">
            <w:pPr>
              <w:jc w:val="both"/>
              <w:rPr>
                <w:rFonts w:cs="Arial"/>
              </w:rPr>
            </w:pPr>
          </w:p>
        </w:tc>
        <w:tc>
          <w:tcPr>
            <w:tcW w:w="283" w:type="dxa"/>
            <w:tcBorders>
              <w:bottom w:val="nil"/>
            </w:tcBorders>
          </w:tcPr>
          <w:p w14:paraId="2D9BFC01" w14:textId="77777777" w:rsidR="00FE604F" w:rsidRPr="00FE604F" w:rsidRDefault="00FE604F" w:rsidP="00FE604F">
            <w:pPr>
              <w:jc w:val="both"/>
              <w:rPr>
                <w:rFonts w:cs="Arial"/>
              </w:rPr>
            </w:pPr>
            <w:r w:rsidRPr="00FE604F">
              <w:rPr>
                <w:rFonts w:cs="Arial"/>
              </w:rPr>
              <w:t>de</w:t>
            </w:r>
          </w:p>
        </w:tc>
        <w:tc>
          <w:tcPr>
            <w:tcW w:w="2268" w:type="dxa"/>
            <w:tcBorders>
              <w:bottom w:val="single" w:sz="2" w:space="0" w:color="auto"/>
            </w:tcBorders>
          </w:tcPr>
          <w:p w14:paraId="541F8755" w14:textId="13D72B82" w:rsidR="00FE604F" w:rsidRPr="00FE604F" w:rsidRDefault="00FE604F" w:rsidP="00FE604F">
            <w:pPr>
              <w:jc w:val="both"/>
              <w:rPr>
                <w:rFonts w:cs="Arial"/>
              </w:rPr>
            </w:pPr>
          </w:p>
        </w:tc>
        <w:tc>
          <w:tcPr>
            <w:tcW w:w="284" w:type="dxa"/>
            <w:tcBorders>
              <w:bottom w:val="nil"/>
            </w:tcBorders>
          </w:tcPr>
          <w:p w14:paraId="5897A0F8" w14:textId="77777777" w:rsidR="00FE604F" w:rsidRPr="00FE604F" w:rsidRDefault="00FE604F" w:rsidP="00FE604F">
            <w:pPr>
              <w:jc w:val="both"/>
              <w:rPr>
                <w:rFonts w:cs="Arial"/>
              </w:rPr>
            </w:pPr>
            <w:r w:rsidRPr="00FE604F">
              <w:rPr>
                <w:rFonts w:cs="Arial"/>
              </w:rPr>
              <w:t>de</w:t>
            </w:r>
          </w:p>
        </w:tc>
        <w:tc>
          <w:tcPr>
            <w:tcW w:w="992" w:type="dxa"/>
            <w:tcBorders>
              <w:bottom w:val="single" w:sz="2" w:space="0" w:color="auto"/>
            </w:tcBorders>
          </w:tcPr>
          <w:p w14:paraId="4C0722CF" w14:textId="5D27DA1B" w:rsidR="00FE604F" w:rsidRPr="00FE604F" w:rsidRDefault="00FE604F" w:rsidP="0046796C">
            <w:pPr>
              <w:jc w:val="both"/>
              <w:rPr>
                <w:rFonts w:cs="Arial"/>
              </w:rPr>
            </w:pPr>
          </w:p>
        </w:tc>
      </w:tr>
    </w:tbl>
    <w:p w14:paraId="5128022A" w14:textId="77777777" w:rsidR="002778DC" w:rsidRPr="00875609" w:rsidRDefault="002778DC" w:rsidP="002778DC">
      <w:pPr>
        <w:pStyle w:val="Normal3"/>
        <w:keepLines w:val="0"/>
        <w:numPr>
          <w:ilvl w:val="0"/>
          <w:numId w:val="0"/>
        </w:numPr>
        <w:spacing w:before="0"/>
        <w:outlineLvl w:val="9"/>
        <w:rPr>
          <w:rFonts w:cs="Arial"/>
          <w:spacing w:val="0"/>
        </w:rPr>
      </w:pPr>
      <w:r w:rsidRPr="00875609">
        <w:rPr>
          <w:rFonts w:cs="Arial"/>
          <w:spacing w:val="0"/>
        </w:rPr>
        <w:t>Local/Data</w:t>
      </w:r>
    </w:p>
    <w:p w14:paraId="06E7F43B" w14:textId="77777777" w:rsidR="002778DC" w:rsidRPr="00875609" w:rsidRDefault="002778DC" w:rsidP="002778DC">
      <w:pPr>
        <w:jc w:val="both"/>
        <w:rPr>
          <w:rFonts w:cs="Arial"/>
        </w:rPr>
      </w:pPr>
    </w:p>
    <w:p w14:paraId="0B912F4A" w14:textId="77777777" w:rsidR="002778DC" w:rsidRPr="00875609" w:rsidRDefault="002778DC" w:rsidP="002778DC">
      <w:pPr>
        <w:jc w:val="both"/>
        <w:rPr>
          <w:rFonts w:cs="Arial"/>
        </w:rPr>
      </w:pPr>
    </w:p>
    <w:p w14:paraId="5BCFD1AB" w14:textId="77777777" w:rsidR="002778DC" w:rsidRPr="00875609" w:rsidRDefault="002778DC" w:rsidP="002778DC">
      <w:pPr>
        <w:jc w:val="both"/>
        <w:rPr>
          <w:rFonts w:cs="Arial"/>
        </w:rPr>
      </w:pPr>
    </w:p>
    <w:p w14:paraId="4EAB7845" w14:textId="77777777" w:rsidR="002778DC" w:rsidRPr="00875609" w:rsidRDefault="002778DC" w:rsidP="002778DC">
      <w:pPr>
        <w:jc w:val="both"/>
        <w:rPr>
          <w:rFonts w:cs="Arial"/>
        </w:rPr>
      </w:pPr>
    </w:p>
    <w:tbl>
      <w:tblPr>
        <w:tblW w:w="9781" w:type="dxa"/>
        <w:tblInd w:w="70" w:type="dxa"/>
        <w:tblBorders>
          <w:bottom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43"/>
        <w:gridCol w:w="160"/>
        <w:gridCol w:w="4678"/>
      </w:tblGrid>
      <w:tr w:rsidR="002778DC" w:rsidRPr="00875609" w14:paraId="3592ADC6" w14:textId="77777777" w:rsidTr="003B2B30">
        <w:trPr>
          <w:cantSplit/>
        </w:trPr>
        <w:tc>
          <w:tcPr>
            <w:tcW w:w="4943" w:type="dxa"/>
            <w:tcBorders>
              <w:bottom w:val="single" w:sz="4" w:space="0" w:color="auto"/>
            </w:tcBorders>
          </w:tcPr>
          <w:p w14:paraId="2331BF2B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</w:p>
        </w:tc>
        <w:tc>
          <w:tcPr>
            <w:tcW w:w="160" w:type="dxa"/>
            <w:tcBorders>
              <w:bottom w:val="nil"/>
            </w:tcBorders>
          </w:tcPr>
          <w:p w14:paraId="467F8EC4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</w:p>
        </w:tc>
        <w:tc>
          <w:tcPr>
            <w:tcW w:w="4678" w:type="dxa"/>
            <w:tcBorders>
              <w:bottom w:val="nil"/>
            </w:tcBorders>
          </w:tcPr>
          <w:p w14:paraId="2694CD3F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</w:p>
        </w:tc>
      </w:tr>
      <w:tr w:rsidR="002778DC" w:rsidRPr="00875609" w14:paraId="180F7070" w14:textId="77777777" w:rsidTr="003B2B30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943" w:type="dxa"/>
            <w:tcBorders>
              <w:left w:val="nil"/>
              <w:bottom w:val="nil"/>
              <w:right w:val="nil"/>
            </w:tcBorders>
          </w:tcPr>
          <w:p w14:paraId="57214E22" w14:textId="77777777" w:rsidR="002778DC" w:rsidRPr="00875609" w:rsidRDefault="002778DC" w:rsidP="003B2B30">
            <w:r w:rsidRPr="00875609">
              <w:t>Assinatura, sob carimbo, do gestor da informação ou representante designado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33BF59F3" w14:textId="77777777" w:rsidR="002778DC" w:rsidRPr="00875609" w:rsidRDefault="002778DC" w:rsidP="003B2B30"/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14:paraId="4EEA92D2" w14:textId="77777777" w:rsidR="002778DC" w:rsidRPr="00875609" w:rsidRDefault="002778DC" w:rsidP="003B2B30"/>
        </w:tc>
      </w:tr>
      <w:tr w:rsidR="002778DC" w:rsidRPr="00875609" w14:paraId="23D3C9A4" w14:textId="77777777" w:rsidTr="003B2B30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943" w:type="dxa"/>
            <w:tcBorders>
              <w:top w:val="nil"/>
              <w:left w:val="nil"/>
              <w:bottom w:val="nil"/>
              <w:right w:val="nil"/>
            </w:tcBorders>
          </w:tcPr>
          <w:p w14:paraId="23592C9D" w14:textId="77777777" w:rsidR="002778DC" w:rsidRPr="00875609" w:rsidRDefault="002778DC" w:rsidP="003B2B30">
            <w:pPr>
              <w:jc w:val="both"/>
            </w:pPr>
            <w:r w:rsidRPr="00875609">
              <w:t xml:space="preserve">Nome completo: </w:t>
            </w:r>
            <w:r w:rsidRPr="00875609">
              <w:rPr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2"/>
                    <w:format w:val="Maiúsculas"/>
                  </w:textInput>
                </w:ffData>
              </w:fldChar>
            </w:r>
            <w:r w:rsidRPr="00875609">
              <w:rPr>
                <w:u w:val="single"/>
              </w:rPr>
              <w:instrText xml:space="preserve"> FORMTEXT </w:instrText>
            </w:r>
            <w:r w:rsidRPr="00875609">
              <w:rPr>
                <w:u w:val="single"/>
              </w:rPr>
            </w:r>
            <w:r w:rsidRPr="00875609">
              <w:rPr>
                <w:u w:val="single"/>
              </w:rPr>
              <w:fldChar w:fldCharType="separate"/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u w:val="single"/>
              </w:rPr>
              <w:fldChar w:fldCharType="end"/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2F115828" w14:textId="77777777" w:rsidR="002778DC" w:rsidRPr="00875609" w:rsidRDefault="002778DC" w:rsidP="003B2B30">
            <w:pPr>
              <w:jc w:val="both"/>
            </w:pPr>
          </w:p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14:paraId="476FB732" w14:textId="77777777" w:rsidR="002778DC" w:rsidRPr="00875609" w:rsidRDefault="002778DC" w:rsidP="003B2B30">
            <w:pPr>
              <w:jc w:val="both"/>
            </w:pPr>
          </w:p>
        </w:tc>
      </w:tr>
      <w:tr w:rsidR="002778DC" w:rsidRPr="00875609" w14:paraId="563FD077" w14:textId="77777777" w:rsidTr="003B2B30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943" w:type="dxa"/>
            <w:tcBorders>
              <w:top w:val="nil"/>
              <w:left w:val="nil"/>
              <w:bottom w:val="nil"/>
              <w:right w:val="nil"/>
            </w:tcBorders>
          </w:tcPr>
          <w:p w14:paraId="0EEB4F34" w14:textId="77777777" w:rsidR="002778DC" w:rsidRPr="00875609" w:rsidRDefault="002778DC" w:rsidP="003B2B30">
            <w:pPr>
              <w:jc w:val="both"/>
            </w:pPr>
            <w:r w:rsidRPr="00875609">
              <w:t xml:space="preserve">Matrícula: </w:t>
            </w:r>
            <w:r w:rsidRPr="00875609">
              <w:rPr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2"/>
                    <w:format w:val="Maiúsculas"/>
                  </w:textInput>
                </w:ffData>
              </w:fldChar>
            </w:r>
            <w:r w:rsidRPr="00875609">
              <w:rPr>
                <w:u w:val="single"/>
              </w:rPr>
              <w:instrText xml:space="preserve"> FORMTEXT </w:instrText>
            </w:r>
            <w:r w:rsidRPr="00875609">
              <w:rPr>
                <w:u w:val="single"/>
              </w:rPr>
            </w:r>
            <w:r w:rsidRPr="00875609">
              <w:rPr>
                <w:u w:val="single"/>
              </w:rPr>
              <w:fldChar w:fldCharType="separate"/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u w:val="single"/>
              </w:rPr>
              <w:fldChar w:fldCharType="end"/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744A4153" w14:textId="77777777" w:rsidR="002778DC" w:rsidRPr="00875609" w:rsidRDefault="002778DC" w:rsidP="003B2B30">
            <w:pPr>
              <w:jc w:val="both"/>
            </w:pPr>
          </w:p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14:paraId="5FB8F946" w14:textId="77777777" w:rsidR="002778DC" w:rsidRPr="00875609" w:rsidRDefault="002778DC" w:rsidP="003B2B30">
            <w:pPr>
              <w:jc w:val="both"/>
            </w:pPr>
          </w:p>
        </w:tc>
      </w:tr>
    </w:tbl>
    <w:p w14:paraId="49DA65CB" w14:textId="77777777" w:rsidR="00361886" w:rsidRDefault="00361886" w:rsidP="00815EE8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</w:p>
    <w:p w14:paraId="7926B58B" w14:textId="77777777" w:rsidR="006D5D9D" w:rsidRPr="006D5D9D" w:rsidRDefault="006D5D9D" w:rsidP="006D5D9D"/>
    <w:p w14:paraId="42B35FA5" w14:textId="6600FBAF" w:rsidR="002778DC" w:rsidRPr="002778DC" w:rsidRDefault="00931693" w:rsidP="0003782D">
      <w:pPr>
        <w:tabs>
          <w:tab w:val="clear" w:pos="8505"/>
        </w:tabs>
      </w:pPr>
      <w:r w:rsidRPr="00815EE8">
        <w:br w:type="page"/>
      </w:r>
      <w:r w:rsidR="007905AB">
        <w:rPr>
          <w:bCs/>
        </w:rPr>
        <w:lastRenderedPageBreak/>
        <w:t xml:space="preserve">                                                                                                                                                  </w:t>
      </w:r>
    </w:p>
    <w:tbl>
      <w:tblPr>
        <w:tblStyle w:val="Tabelacomgrade"/>
        <w:tblW w:w="10348" w:type="dxa"/>
        <w:tblInd w:w="-5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8080"/>
      </w:tblGrid>
      <w:tr w:rsidR="00303B7A" w14:paraId="1B5473FA" w14:textId="77777777" w:rsidTr="00BC09E8">
        <w:trPr>
          <w:trHeight w:val="557"/>
        </w:trPr>
        <w:tc>
          <w:tcPr>
            <w:tcW w:w="2268" w:type="dxa"/>
          </w:tcPr>
          <w:p w14:paraId="35234325" w14:textId="213F6CA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</w:tc>
        <w:tc>
          <w:tcPr>
            <w:tcW w:w="8080" w:type="dxa"/>
          </w:tcPr>
          <w:p w14:paraId="24D3A534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  <w:p w14:paraId="66758FA9" w14:textId="16D7BE66" w:rsidR="00303B7A" w:rsidRDefault="00303B7A" w:rsidP="00BC09E8">
            <w:pPr>
              <w:jc w:val="both"/>
              <w:rPr>
                <w:rFonts w:ascii="Swis721 Md BT" w:hAnsi="Swis721 Md BT"/>
                <w:sz w:val="26"/>
              </w:rPr>
            </w:pPr>
            <w:r>
              <w:rPr>
                <w:rFonts w:ascii="Swis721 Md BT" w:hAnsi="Swis721 Md BT"/>
                <w:sz w:val="24"/>
              </w:rPr>
              <w:t xml:space="preserve">                 </w:t>
            </w:r>
            <w:r w:rsidRPr="00303B7A">
              <w:rPr>
                <w:rFonts w:ascii="Swis721 Md BT" w:hAnsi="Swis721 Md BT"/>
                <w:sz w:val="26"/>
              </w:rPr>
              <w:t xml:space="preserve">Política para Acesso aos Recursos Computacionais da </w:t>
            </w:r>
            <w:r w:rsidR="00402F97">
              <w:rPr>
                <w:rFonts w:ascii="Swis721 Md BT" w:hAnsi="Swis721 Md BT"/>
                <w:sz w:val="26"/>
              </w:rPr>
              <w:t>BANCO FICTICIO</w:t>
            </w:r>
            <w:r w:rsidR="00B76FE7">
              <w:rPr>
                <w:rFonts w:ascii="Swis721 Md BT" w:hAnsi="Swis721 Md BT"/>
                <w:sz w:val="26"/>
              </w:rPr>
              <w:t xml:space="preserve"> </w:t>
            </w:r>
            <w:r w:rsidRPr="00303B7A">
              <w:rPr>
                <w:rFonts w:ascii="Swis721 Md BT" w:hAnsi="Swis721 Md BT"/>
                <w:sz w:val="26"/>
              </w:rPr>
              <w:t>por Entidades Externas</w:t>
            </w:r>
          </w:p>
          <w:p w14:paraId="47152315" w14:textId="77777777" w:rsidR="00303B7A" w:rsidRDefault="00303B7A" w:rsidP="00BC09E8">
            <w:pPr>
              <w:jc w:val="both"/>
              <w:rPr>
                <w:rFonts w:ascii="Swis721 Md BT" w:hAnsi="Swis721 Md BT"/>
                <w:sz w:val="26"/>
              </w:rPr>
            </w:pPr>
          </w:p>
          <w:p w14:paraId="10EFAA8F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  <w:tbl>
            <w:tblPr>
              <w:tblpPr w:leftFromText="141" w:rightFromText="141" w:vertAnchor="text" w:horzAnchor="margin" w:tblpXSpec="right" w:tblpY="28"/>
              <w:tblOverlap w:val="never"/>
              <w:tblW w:w="141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417"/>
            </w:tblGrid>
            <w:tr w:rsidR="00303B7A" w:rsidRPr="00875609" w14:paraId="69EBBBB4" w14:textId="77777777" w:rsidTr="00BC09E8">
              <w:trPr>
                <w:trHeight w:val="457"/>
              </w:trPr>
              <w:tc>
                <w:tcPr>
                  <w:tcW w:w="1417" w:type="dxa"/>
                  <w:tcBorders>
                    <w:top w:val="nil"/>
                  </w:tcBorders>
                </w:tcPr>
                <w:p w14:paraId="556EDFD4" w14:textId="77777777" w:rsidR="00303B7A" w:rsidRPr="00875609" w:rsidRDefault="00303B7A" w:rsidP="00BC09E8">
                  <w:pPr>
                    <w:pStyle w:val="Normal1"/>
                    <w:keepLines w:val="0"/>
                    <w:tabs>
                      <w:tab w:val="clear" w:pos="8505"/>
                    </w:tabs>
                    <w:jc w:val="center"/>
                    <w:outlineLvl w:val="9"/>
                    <w:rPr>
                      <w:b w:val="0"/>
                      <w:bCs/>
                    </w:rPr>
                  </w:pPr>
                  <w:r w:rsidRPr="00875609">
                    <w:rPr>
                      <w:b w:val="0"/>
                      <w:bCs/>
                    </w:rPr>
                    <w:t>Grau de sigilo</w:t>
                  </w:r>
                </w:p>
                <w:p w14:paraId="198DA47B" w14:textId="77777777" w:rsidR="00303B7A" w:rsidRPr="00875609" w:rsidRDefault="00303B7A" w:rsidP="00BC09E8">
                  <w:pPr>
                    <w:jc w:val="center"/>
                  </w:pPr>
                  <w:r>
                    <w:t>#PÚBLICO</w:t>
                  </w:r>
                </w:p>
              </w:tc>
            </w:tr>
          </w:tbl>
          <w:p w14:paraId="138CCB00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  <w:r>
              <w:rPr>
                <w:rFonts w:ascii="Swis721 Md BT" w:hAnsi="Swis721 Md BT"/>
                <w:sz w:val="24"/>
              </w:rPr>
              <w:t xml:space="preserve"> </w:t>
            </w:r>
          </w:p>
        </w:tc>
      </w:tr>
    </w:tbl>
    <w:p w14:paraId="5C59C4FD" w14:textId="70D4B861" w:rsidR="007905AB" w:rsidRDefault="007905AB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</w:p>
    <w:p w14:paraId="2BB26809" w14:textId="77777777" w:rsidR="00361886" w:rsidRPr="00361886" w:rsidRDefault="00361886" w:rsidP="00361886"/>
    <w:p w14:paraId="7AE70A7A" w14:textId="77777777" w:rsidR="00226295" w:rsidRDefault="00226295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>
        <w:rPr>
          <w:bCs/>
        </w:rPr>
        <w:t>1 - OBJETIVO</w:t>
      </w:r>
    </w:p>
    <w:p w14:paraId="0C89F218" w14:textId="77777777" w:rsidR="00226295" w:rsidRDefault="00226295">
      <w:pPr>
        <w:tabs>
          <w:tab w:val="clear" w:pos="8505"/>
        </w:tabs>
        <w:jc w:val="both"/>
      </w:pPr>
    </w:p>
    <w:p w14:paraId="23193B4B" w14:textId="24E71FD3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1.1 Informar às Entidades Externas, </w:t>
      </w:r>
      <w:proofErr w:type="gramStart"/>
      <w:r>
        <w:rPr>
          <w:rFonts w:cs="Arial"/>
        </w:rPr>
        <w:t>denominadas Convenentes</w:t>
      </w:r>
      <w:proofErr w:type="gramEnd"/>
      <w:r>
        <w:rPr>
          <w:rFonts w:cs="Arial"/>
        </w:rPr>
        <w:t xml:space="preserve">, as diretrizes, critérios e procedimentos que devem ser seguidos por seus empregados para os quais for solicitado acesso aos recursos computacionais da </w:t>
      </w:r>
      <w:r w:rsidR="00402F97">
        <w:rPr>
          <w:rFonts w:cs="Arial"/>
        </w:rPr>
        <w:t>BANCO FICTICIO</w:t>
      </w:r>
      <w:r>
        <w:rPr>
          <w:rFonts w:cs="Arial"/>
        </w:rPr>
        <w:t xml:space="preserve">, mediante Convênio firmado com a </w:t>
      </w:r>
      <w:r w:rsidR="00402F97">
        <w:rPr>
          <w:rFonts w:cs="Arial"/>
        </w:rPr>
        <w:t>BANCO FICTICI</w:t>
      </w:r>
      <w:r w:rsidR="00B20897">
        <w:rPr>
          <w:rFonts w:cs="Arial"/>
        </w:rPr>
        <w:t>O</w:t>
      </w:r>
      <w:r>
        <w:rPr>
          <w:rFonts w:cs="Arial"/>
        </w:rPr>
        <w:t>.</w:t>
      </w:r>
    </w:p>
    <w:p w14:paraId="1A04650B" w14:textId="77777777" w:rsidR="00226295" w:rsidRDefault="00226295">
      <w:pPr>
        <w:tabs>
          <w:tab w:val="clear" w:pos="8505"/>
        </w:tabs>
        <w:jc w:val="both"/>
      </w:pPr>
    </w:p>
    <w:p w14:paraId="35A524B3" w14:textId="77777777" w:rsidR="00226295" w:rsidRDefault="00226295">
      <w:pPr>
        <w:tabs>
          <w:tab w:val="clear" w:pos="8505"/>
        </w:tabs>
        <w:jc w:val="both"/>
      </w:pPr>
    </w:p>
    <w:p w14:paraId="1B7DA85E" w14:textId="77777777" w:rsidR="00226295" w:rsidRDefault="00226295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>
        <w:rPr>
          <w:bCs/>
        </w:rPr>
        <w:t>2 - CRITÉRIOS GERAIS</w:t>
      </w:r>
    </w:p>
    <w:p w14:paraId="3EB0E09C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22A59EEF" w14:textId="0621E4DD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2.1 O acesso à rede e aos sistemas corporativos da </w:t>
      </w:r>
      <w:r w:rsidR="00402F97">
        <w:rPr>
          <w:rFonts w:cs="Arial"/>
        </w:rPr>
        <w:t>BANCO FICTICIO</w:t>
      </w:r>
      <w:r>
        <w:rPr>
          <w:rFonts w:cs="Arial"/>
        </w:rPr>
        <w:t xml:space="preserve">, através de equipamentos operados fora de suas instalações físicas, por empregado de entidade externa que tenha firmado Convênio para acesso aos sistemas da </w:t>
      </w:r>
      <w:r w:rsidR="00402F97">
        <w:rPr>
          <w:rFonts w:cs="Arial"/>
        </w:rPr>
        <w:t xml:space="preserve">BANCO </w:t>
      </w:r>
      <w:proofErr w:type="spellStart"/>
      <w:r w:rsidR="00402F97">
        <w:rPr>
          <w:rFonts w:cs="Arial"/>
        </w:rPr>
        <w:t>FICTICIO</w:t>
      </w:r>
      <w:r>
        <w:rPr>
          <w:rFonts w:cs="Arial"/>
        </w:rPr>
        <w:t>deve</w:t>
      </w:r>
      <w:proofErr w:type="spellEnd"/>
      <w:r>
        <w:rPr>
          <w:rFonts w:cs="Arial"/>
        </w:rPr>
        <w:t xml:space="preserve"> ser realizado atendendo as diretrizes contidas neste documento.</w:t>
      </w:r>
    </w:p>
    <w:p w14:paraId="46CEFDA2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0DE4FC48" w14:textId="3106E33E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2.2 O empregado de Entidade Externa é denominado “usuário externo” para efeito de identificação junto à </w:t>
      </w:r>
      <w:r w:rsidR="00402F97">
        <w:rPr>
          <w:rFonts w:cs="Arial"/>
        </w:rPr>
        <w:t xml:space="preserve">BANCO </w:t>
      </w:r>
      <w:proofErr w:type="spellStart"/>
      <w:r w:rsidR="00402F97">
        <w:rPr>
          <w:rFonts w:cs="Arial"/>
        </w:rPr>
        <w:t>FICTICIO</w:t>
      </w:r>
      <w:r>
        <w:rPr>
          <w:rFonts w:cs="Arial"/>
        </w:rPr>
        <w:t>como</w:t>
      </w:r>
      <w:proofErr w:type="spellEnd"/>
      <w:r>
        <w:rPr>
          <w:rFonts w:cs="Arial"/>
        </w:rPr>
        <w:t xml:space="preserve"> usuário autorizado a ter acesso aos seus recursos computacionais.</w:t>
      </w:r>
    </w:p>
    <w:p w14:paraId="24AF1420" w14:textId="77777777" w:rsidR="00226295" w:rsidRDefault="00226295">
      <w:pPr>
        <w:tabs>
          <w:tab w:val="clear" w:pos="8505"/>
        </w:tabs>
        <w:jc w:val="both"/>
      </w:pPr>
    </w:p>
    <w:p w14:paraId="6BA3CB6A" w14:textId="77777777" w:rsidR="00226295" w:rsidRDefault="00226295">
      <w:pPr>
        <w:tabs>
          <w:tab w:val="clear" w:pos="8505"/>
        </w:tabs>
        <w:jc w:val="both"/>
      </w:pPr>
    </w:p>
    <w:p w14:paraId="05BF9FC4" w14:textId="77777777" w:rsidR="00226295" w:rsidRDefault="00226295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>
        <w:rPr>
          <w:bCs/>
        </w:rPr>
        <w:t>3 - RESPONSABILIDADES</w:t>
      </w:r>
    </w:p>
    <w:p w14:paraId="2360D83A" w14:textId="77777777" w:rsidR="00226295" w:rsidRDefault="00226295">
      <w:pPr>
        <w:tabs>
          <w:tab w:val="clear" w:pos="8505"/>
        </w:tabs>
        <w:jc w:val="both"/>
      </w:pPr>
    </w:p>
    <w:p w14:paraId="5554017C" w14:textId="77777777" w:rsidR="00226295" w:rsidRDefault="00226295">
      <w:pPr>
        <w:tabs>
          <w:tab w:val="clear" w:pos="8505"/>
        </w:tabs>
        <w:jc w:val="both"/>
        <w:rPr>
          <w:b/>
          <w:bCs/>
        </w:rPr>
      </w:pPr>
      <w:r>
        <w:rPr>
          <w:b/>
          <w:bCs/>
        </w:rPr>
        <w:t>3.1 - Da Entidade Externa Convenente</w:t>
      </w:r>
    </w:p>
    <w:p w14:paraId="12C9D8C7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648DFEE4" w14:textId="3B2F2B38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3.1.1 Dar ciência dessa Política aos empregados autorizados a ter acesso aos recursos computacionais da </w:t>
      </w:r>
      <w:r w:rsidR="00402F97">
        <w:rPr>
          <w:rFonts w:cs="Arial"/>
        </w:rPr>
        <w:t>BANCO FICTICIO</w:t>
      </w:r>
      <w:r>
        <w:rPr>
          <w:rFonts w:cs="Arial"/>
        </w:rPr>
        <w:t>, fazendo com que as responsabilidades e os procedimentos aqui descritos sejam cumpridos por esses empregados, arcando com as responsabilizações inerentes pelo não cumprimento.</w:t>
      </w:r>
    </w:p>
    <w:p w14:paraId="36785E4D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42C671E9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>3.1.2 Preencher e assinar, sob carimbo, as duas vias do Convênio.</w:t>
      </w:r>
    </w:p>
    <w:p w14:paraId="520CCB7D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4FE75E10" w14:textId="75A249F4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3.1.3 Preencher e assinar, sob carimbo, as FICUS/E, verificando se constam, obrigatoriamente, as cópias legíveis do RG e CPF do empregado para o qual está solicitando cadastramento aos recursos da </w:t>
      </w:r>
      <w:r w:rsidR="00402F97">
        <w:rPr>
          <w:rFonts w:cs="Arial"/>
        </w:rPr>
        <w:t>BANCO FICTICIO</w:t>
      </w:r>
      <w:r>
        <w:rPr>
          <w:rFonts w:cs="Arial"/>
        </w:rPr>
        <w:t>.</w:t>
      </w:r>
    </w:p>
    <w:p w14:paraId="7A107BFA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657122CC" w14:textId="7B408CD1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3.1.4 Providenciar a entrega do Convênio, das FICUS/E e seus anexos ao Gestor da Informação na </w:t>
      </w:r>
      <w:r w:rsidR="00402F97">
        <w:rPr>
          <w:rFonts w:cs="Arial"/>
        </w:rPr>
        <w:t>BANCO FICTICIO</w:t>
      </w:r>
      <w:r>
        <w:rPr>
          <w:rFonts w:cs="Arial"/>
        </w:rPr>
        <w:t xml:space="preserve">, ou ao representante da </w:t>
      </w:r>
      <w:r w:rsidR="00402F97">
        <w:rPr>
          <w:rFonts w:cs="Arial"/>
        </w:rPr>
        <w:t xml:space="preserve">BANCO </w:t>
      </w:r>
      <w:proofErr w:type="spellStart"/>
      <w:r w:rsidR="00402F97">
        <w:rPr>
          <w:rFonts w:cs="Arial"/>
        </w:rPr>
        <w:t>FICTICIO</w:t>
      </w:r>
      <w:r>
        <w:rPr>
          <w:rFonts w:cs="Arial"/>
        </w:rPr>
        <w:t>designado</w:t>
      </w:r>
      <w:proofErr w:type="spellEnd"/>
      <w:r>
        <w:rPr>
          <w:rFonts w:cs="Arial"/>
        </w:rPr>
        <w:t xml:space="preserve"> pelo gestor da informação.</w:t>
      </w:r>
    </w:p>
    <w:p w14:paraId="4050EB6A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7B640C48" w14:textId="51C18F7A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3.1.5 Aguardar cópia do Convênio firmado com a </w:t>
      </w:r>
      <w:r w:rsidR="00402F97">
        <w:rPr>
          <w:rFonts w:cs="Arial"/>
        </w:rPr>
        <w:t xml:space="preserve">BANCO </w:t>
      </w:r>
      <w:proofErr w:type="spellStart"/>
      <w:r w:rsidR="00402F97">
        <w:rPr>
          <w:rFonts w:cs="Arial"/>
        </w:rPr>
        <w:t>FICTICIO</w:t>
      </w:r>
      <w:r>
        <w:rPr>
          <w:rFonts w:cs="Arial"/>
        </w:rPr>
        <w:t>e</w:t>
      </w:r>
      <w:proofErr w:type="spellEnd"/>
      <w:r>
        <w:rPr>
          <w:rFonts w:cs="Arial"/>
        </w:rPr>
        <w:t xml:space="preserve"> dos Comunicados de Cadastramento dos seus empregados.</w:t>
      </w:r>
    </w:p>
    <w:p w14:paraId="48383100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2EBC96CE" w14:textId="6C9E598C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3.1.6 Entregar aos empregados sob sua responsabilidade os Comunicados de Cadastramentos de usuário externo encaminhados pela </w:t>
      </w:r>
      <w:r w:rsidR="00402F97">
        <w:rPr>
          <w:rFonts w:cs="Arial"/>
        </w:rPr>
        <w:t>BANCO FICTICIO</w:t>
      </w:r>
      <w:r>
        <w:rPr>
          <w:rFonts w:cs="Arial"/>
        </w:rPr>
        <w:t>.</w:t>
      </w:r>
    </w:p>
    <w:p w14:paraId="13F23375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4DACC214" w14:textId="5BE6A3FB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3.1.7 Comunicar ao gestor da informação ou ao representante designado, responsável na </w:t>
      </w:r>
      <w:r w:rsidR="00402F97">
        <w:rPr>
          <w:rFonts w:cs="Arial"/>
        </w:rPr>
        <w:t xml:space="preserve">BANCO </w:t>
      </w:r>
      <w:proofErr w:type="spellStart"/>
      <w:r w:rsidR="00402F97">
        <w:rPr>
          <w:rFonts w:cs="Arial"/>
        </w:rPr>
        <w:t>FICTICIO</w:t>
      </w:r>
      <w:r>
        <w:rPr>
          <w:rFonts w:cs="Arial"/>
        </w:rPr>
        <w:t>pela</w:t>
      </w:r>
      <w:proofErr w:type="spellEnd"/>
      <w:r>
        <w:rPr>
          <w:rFonts w:cs="Arial"/>
        </w:rPr>
        <w:t xml:space="preserve"> autorização de acesso para os empregados de sua entidade as seguintes ocorrências:</w:t>
      </w:r>
    </w:p>
    <w:p w14:paraId="779E6A67" w14:textId="77777777" w:rsidR="006D251D" w:rsidRDefault="006D251D">
      <w:pPr>
        <w:tabs>
          <w:tab w:val="clear" w:pos="8505"/>
        </w:tabs>
        <w:jc w:val="both"/>
        <w:rPr>
          <w:rFonts w:cs="Arial"/>
        </w:rPr>
      </w:pPr>
    </w:p>
    <w:p w14:paraId="1364FC43" w14:textId="16622234" w:rsidR="00226295" w:rsidRDefault="00226295">
      <w:pPr>
        <w:pStyle w:val="Recuodecorpodetexto3"/>
      </w:pPr>
      <w:r>
        <w:t>-</w:t>
      </w:r>
      <w:r>
        <w:tab/>
      </w:r>
      <w:proofErr w:type="gramStart"/>
      <w:r>
        <w:t>ocorrências</w:t>
      </w:r>
      <w:proofErr w:type="gramEnd"/>
      <w:r>
        <w:t xml:space="preserve"> de violação na correspondência ou o não recebimento após decorrido o prazo de 05 dias úteis da solicitação de acesso, que, porventura, sejam reportados por empregados de sua Entidade, para os quais solicitou acesso aos recursos computacionais da </w:t>
      </w:r>
      <w:r w:rsidR="00402F97">
        <w:t>BANCO FICTICIO</w:t>
      </w:r>
      <w:r w:rsidR="006E48C4">
        <w:t>;</w:t>
      </w:r>
    </w:p>
    <w:p w14:paraId="242E6025" w14:textId="77777777" w:rsidR="006D251D" w:rsidRDefault="006D251D">
      <w:pPr>
        <w:pStyle w:val="Recuodecorpodetexto3"/>
      </w:pPr>
    </w:p>
    <w:p w14:paraId="222B4210" w14:textId="5BE090F1" w:rsidR="00226295" w:rsidRDefault="00226295">
      <w:pPr>
        <w:tabs>
          <w:tab w:val="clear" w:pos="8505"/>
        </w:tabs>
        <w:ind w:left="284" w:hanging="284"/>
        <w:jc w:val="both"/>
        <w:rPr>
          <w:rFonts w:cs="Arial"/>
        </w:rPr>
      </w:pPr>
      <w:r>
        <w:rPr>
          <w:rFonts w:cs="Arial"/>
        </w:rPr>
        <w:t>-</w:t>
      </w:r>
      <w:r>
        <w:rPr>
          <w:rFonts w:cs="Arial"/>
        </w:rPr>
        <w:tab/>
      </w:r>
      <w:proofErr w:type="gramStart"/>
      <w:r>
        <w:rPr>
          <w:rFonts w:cs="Arial"/>
        </w:rPr>
        <w:t>necessidade</w:t>
      </w:r>
      <w:proofErr w:type="gramEnd"/>
      <w:r>
        <w:rPr>
          <w:rFonts w:cs="Arial"/>
        </w:rPr>
        <w:t xml:space="preserve"> de troca ou desbloqueio da senha para acesso aos ambientes computacionais da </w:t>
      </w:r>
      <w:r w:rsidR="00402F97">
        <w:rPr>
          <w:rFonts w:cs="Arial"/>
        </w:rPr>
        <w:t xml:space="preserve">BANCO </w:t>
      </w:r>
      <w:proofErr w:type="spellStart"/>
      <w:r w:rsidR="00402F97">
        <w:rPr>
          <w:rFonts w:cs="Arial"/>
        </w:rPr>
        <w:t>FICTICIO</w:t>
      </w:r>
      <w:r>
        <w:rPr>
          <w:rFonts w:cs="Arial"/>
        </w:rPr>
        <w:t>dos</w:t>
      </w:r>
      <w:proofErr w:type="spellEnd"/>
      <w:r>
        <w:rPr>
          <w:rFonts w:cs="Arial"/>
        </w:rPr>
        <w:t xml:space="preserve"> empregados sob sua responsabilidade, informando o código de identificação fornecido pela </w:t>
      </w:r>
      <w:r w:rsidR="00402F97">
        <w:rPr>
          <w:rFonts w:cs="Arial"/>
        </w:rPr>
        <w:t xml:space="preserve">BANCO </w:t>
      </w:r>
      <w:proofErr w:type="spellStart"/>
      <w:r w:rsidR="00402F97">
        <w:rPr>
          <w:rFonts w:cs="Arial"/>
        </w:rPr>
        <w:t>FICTICIO</w:t>
      </w:r>
      <w:r>
        <w:rPr>
          <w:rFonts w:cs="Arial"/>
        </w:rPr>
        <w:t>com</w:t>
      </w:r>
      <w:proofErr w:type="spellEnd"/>
      <w:r>
        <w:rPr>
          <w:rFonts w:cs="Arial"/>
        </w:rPr>
        <w:t xml:space="preserve"> que o usuário efetua acesso.</w:t>
      </w:r>
    </w:p>
    <w:p w14:paraId="70921263" w14:textId="77777777" w:rsidR="00226295" w:rsidRDefault="00226295">
      <w:pPr>
        <w:tabs>
          <w:tab w:val="clear" w:pos="8505"/>
        </w:tabs>
        <w:jc w:val="both"/>
        <w:rPr>
          <w:snapToGrid w:val="0"/>
        </w:rPr>
      </w:pPr>
    </w:p>
    <w:p w14:paraId="2ED8511C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ascii="Arial-BoldMT" w:hAnsi="Arial-BoldMT"/>
          <w:b/>
          <w:bCs/>
          <w:szCs w:val="18"/>
        </w:rPr>
      </w:pPr>
      <w:r>
        <w:rPr>
          <w:rFonts w:ascii="Arial-BoldMT" w:hAnsi="Arial-BoldMT"/>
          <w:b/>
          <w:bCs/>
          <w:szCs w:val="18"/>
        </w:rPr>
        <w:t xml:space="preserve">3.2 - Do </w:t>
      </w:r>
      <w:r w:rsidR="00CC52CA">
        <w:rPr>
          <w:rFonts w:ascii="Arial-BoldMT" w:hAnsi="Arial-BoldMT"/>
          <w:b/>
          <w:bCs/>
          <w:szCs w:val="18"/>
        </w:rPr>
        <w:t xml:space="preserve">Usuário </w:t>
      </w:r>
      <w:r>
        <w:rPr>
          <w:rFonts w:ascii="Arial-BoldMT" w:hAnsi="Arial-BoldMT"/>
          <w:b/>
          <w:bCs/>
          <w:szCs w:val="18"/>
        </w:rPr>
        <w:t>Extern</w:t>
      </w:r>
      <w:r w:rsidR="00CC52CA">
        <w:rPr>
          <w:rFonts w:ascii="Arial-BoldMT" w:hAnsi="Arial-BoldMT"/>
          <w:b/>
          <w:bCs/>
          <w:szCs w:val="18"/>
        </w:rPr>
        <w:t>o</w:t>
      </w:r>
    </w:p>
    <w:p w14:paraId="3BAC5D70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5E89695A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3.2.1 Estar ciente e cumprir os critérios e responsabilidades estabelecid</w:t>
      </w:r>
      <w:r w:rsidR="006D251D">
        <w:rPr>
          <w:rFonts w:cs="Arial"/>
          <w:szCs w:val="18"/>
        </w:rPr>
        <w:t>a</w:t>
      </w:r>
      <w:r w:rsidR="004E6800">
        <w:rPr>
          <w:rFonts w:cs="Arial"/>
          <w:szCs w:val="18"/>
        </w:rPr>
        <w:t>s</w:t>
      </w:r>
      <w:r>
        <w:rPr>
          <w:rFonts w:cs="Arial"/>
          <w:szCs w:val="18"/>
        </w:rPr>
        <w:t xml:space="preserve"> nesta Política, que lhe diga respeito.</w:t>
      </w:r>
    </w:p>
    <w:p w14:paraId="589B8F77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62DBA60A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3.2.2 Preencher e assinar a FICUS/E, anexando obrigatoriamente cópia legível do RG e CPF.</w:t>
      </w:r>
    </w:p>
    <w:p w14:paraId="1F7DB75C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34F00336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3.2.3 Aguardar o recebimento do Comunicado de Cadastramento do Usuário Externo</w:t>
      </w:r>
      <w:r w:rsidR="00640109">
        <w:rPr>
          <w:rFonts w:cs="Arial"/>
          <w:szCs w:val="18"/>
        </w:rPr>
        <w:t xml:space="preserve"> </w:t>
      </w:r>
      <w:r>
        <w:rPr>
          <w:rFonts w:cs="Arial"/>
          <w:szCs w:val="18"/>
        </w:rPr>
        <w:t>via correspondência em papel.</w:t>
      </w:r>
    </w:p>
    <w:p w14:paraId="76B810B2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0E6573F4" w14:textId="77777777" w:rsidR="006E48C4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3.2.3.1 </w:t>
      </w:r>
      <w:r w:rsidR="006E48C4">
        <w:rPr>
          <w:rFonts w:cs="Arial"/>
          <w:szCs w:val="18"/>
        </w:rPr>
        <w:t>Informar, imediatamente ao representante legal de sua empresa, c</w:t>
      </w:r>
      <w:r>
        <w:rPr>
          <w:rFonts w:cs="Arial"/>
          <w:szCs w:val="18"/>
        </w:rPr>
        <w:t>aso perceba qualquer sinal de violação na correspondência ou não a receba em 5 dias úteis</w:t>
      </w:r>
      <w:r w:rsidR="006E48C4">
        <w:rPr>
          <w:rFonts w:cs="Arial"/>
          <w:szCs w:val="18"/>
        </w:rPr>
        <w:t>.</w:t>
      </w:r>
    </w:p>
    <w:p w14:paraId="651E11B5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  </w:t>
      </w:r>
    </w:p>
    <w:p w14:paraId="4D9A4430" w14:textId="705FC1D3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3.2.4 Seguir as instruções para acesso contidas no Comunicado de Cadastramento de Usuário Externo.</w:t>
      </w:r>
    </w:p>
    <w:p w14:paraId="3236D3CF" w14:textId="497BC13E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tbl>
      <w:tblPr>
        <w:tblStyle w:val="Tabelacomgrade"/>
        <w:tblW w:w="10348" w:type="dxa"/>
        <w:tblInd w:w="-5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8080"/>
      </w:tblGrid>
      <w:tr w:rsidR="00303B7A" w14:paraId="515D986D" w14:textId="77777777" w:rsidTr="00BC09E8">
        <w:trPr>
          <w:trHeight w:val="557"/>
        </w:trPr>
        <w:tc>
          <w:tcPr>
            <w:tcW w:w="2268" w:type="dxa"/>
          </w:tcPr>
          <w:p w14:paraId="33FBBA9D" w14:textId="64AF2149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</w:tc>
        <w:tc>
          <w:tcPr>
            <w:tcW w:w="8080" w:type="dxa"/>
          </w:tcPr>
          <w:p w14:paraId="5B32E0BD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  <w:p w14:paraId="49E4AC58" w14:textId="210AB827" w:rsidR="00303B7A" w:rsidRDefault="00303B7A" w:rsidP="00BC09E8">
            <w:pPr>
              <w:jc w:val="both"/>
              <w:rPr>
                <w:rFonts w:ascii="Swis721 Md BT" w:hAnsi="Swis721 Md BT"/>
                <w:sz w:val="26"/>
              </w:rPr>
            </w:pPr>
            <w:r>
              <w:rPr>
                <w:rFonts w:ascii="Swis721 Md BT" w:hAnsi="Swis721 Md BT"/>
                <w:sz w:val="24"/>
              </w:rPr>
              <w:t xml:space="preserve">                 </w:t>
            </w:r>
            <w:r w:rsidRPr="00303B7A">
              <w:rPr>
                <w:rFonts w:ascii="Swis721 Md BT" w:hAnsi="Swis721 Md BT"/>
                <w:sz w:val="26"/>
              </w:rPr>
              <w:t xml:space="preserve">Política para Acesso aos Recursos Computacionais da </w:t>
            </w:r>
            <w:r w:rsidR="00402F97">
              <w:rPr>
                <w:rFonts w:ascii="Swis721 Md BT" w:hAnsi="Swis721 Md BT"/>
                <w:sz w:val="26"/>
              </w:rPr>
              <w:t xml:space="preserve">BANCO </w:t>
            </w:r>
            <w:proofErr w:type="spellStart"/>
            <w:r w:rsidR="00402F97">
              <w:rPr>
                <w:rFonts w:ascii="Swis721 Md BT" w:hAnsi="Swis721 Md BT"/>
                <w:sz w:val="26"/>
              </w:rPr>
              <w:t>FICTICIO</w:t>
            </w:r>
            <w:r w:rsidRPr="00303B7A">
              <w:rPr>
                <w:rFonts w:ascii="Swis721 Md BT" w:hAnsi="Swis721 Md BT"/>
                <w:sz w:val="26"/>
              </w:rPr>
              <w:t>por</w:t>
            </w:r>
            <w:proofErr w:type="spellEnd"/>
            <w:r w:rsidRPr="00303B7A">
              <w:rPr>
                <w:rFonts w:ascii="Swis721 Md BT" w:hAnsi="Swis721 Md BT"/>
                <w:sz w:val="26"/>
              </w:rPr>
              <w:t xml:space="preserve"> Entidades Externas</w:t>
            </w:r>
          </w:p>
          <w:p w14:paraId="64B48535" w14:textId="77777777" w:rsidR="00303B7A" w:rsidRDefault="00303B7A" w:rsidP="00BC09E8">
            <w:pPr>
              <w:jc w:val="both"/>
              <w:rPr>
                <w:rFonts w:ascii="Swis721 Md BT" w:hAnsi="Swis721 Md BT"/>
                <w:sz w:val="26"/>
              </w:rPr>
            </w:pPr>
          </w:p>
          <w:p w14:paraId="7C6728E7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  <w:tbl>
            <w:tblPr>
              <w:tblpPr w:leftFromText="141" w:rightFromText="141" w:vertAnchor="text" w:horzAnchor="margin" w:tblpXSpec="right" w:tblpY="28"/>
              <w:tblOverlap w:val="never"/>
              <w:tblW w:w="141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417"/>
            </w:tblGrid>
            <w:tr w:rsidR="00303B7A" w:rsidRPr="00875609" w14:paraId="4DE7FA9D" w14:textId="77777777" w:rsidTr="00BC09E8">
              <w:trPr>
                <w:trHeight w:val="457"/>
              </w:trPr>
              <w:tc>
                <w:tcPr>
                  <w:tcW w:w="1417" w:type="dxa"/>
                  <w:tcBorders>
                    <w:top w:val="nil"/>
                  </w:tcBorders>
                </w:tcPr>
                <w:p w14:paraId="1C992047" w14:textId="77777777" w:rsidR="00303B7A" w:rsidRPr="00875609" w:rsidRDefault="00303B7A" w:rsidP="00BC09E8">
                  <w:pPr>
                    <w:pStyle w:val="Normal1"/>
                    <w:keepLines w:val="0"/>
                    <w:tabs>
                      <w:tab w:val="clear" w:pos="8505"/>
                    </w:tabs>
                    <w:jc w:val="center"/>
                    <w:outlineLvl w:val="9"/>
                    <w:rPr>
                      <w:b w:val="0"/>
                      <w:bCs/>
                    </w:rPr>
                  </w:pPr>
                  <w:r w:rsidRPr="00875609">
                    <w:rPr>
                      <w:b w:val="0"/>
                      <w:bCs/>
                    </w:rPr>
                    <w:t>Grau de sigilo</w:t>
                  </w:r>
                </w:p>
                <w:p w14:paraId="39780F19" w14:textId="77777777" w:rsidR="00303B7A" w:rsidRPr="00875609" w:rsidRDefault="00303B7A" w:rsidP="00BC09E8">
                  <w:pPr>
                    <w:jc w:val="center"/>
                  </w:pPr>
                  <w:r>
                    <w:t>#PÚBLICO</w:t>
                  </w:r>
                </w:p>
              </w:tc>
            </w:tr>
          </w:tbl>
          <w:p w14:paraId="57862C48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  <w:r>
              <w:rPr>
                <w:rFonts w:ascii="Swis721 Md BT" w:hAnsi="Swis721 Md BT"/>
                <w:sz w:val="24"/>
              </w:rPr>
              <w:t xml:space="preserve"> </w:t>
            </w:r>
          </w:p>
        </w:tc>
      </w:tr>
    </w:tbl>
    <w:p w14:paraId="49B77AD9" w14:textId="77777777" w:rsidR="00303B7A" w:rsidRDefault="00303B7A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7C687507" w14:textId="044AEECA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3.2.4.1 Após ler atentamente o comunicado de cadastramento que lhe foi enviado e efetuar o primeiro acesso, o usuário externo deve:</w:t>
      </w:r>
    </w:p>
    <w:p w14:paraId="4E5E7CA9" w14:textId="77777777" w:rsidR="00640109" w:rsidRDefault="00640109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19E1479F" w14:textId="525CC28B" w:rsidR="00226295" w:rsidRDefault="00226295">
      <w:pPr>
        <w:tabs>
          <w:tab w:val="clear" w:pos="8505"/>
        </w:tabs>
        <w:autoSpaceDE w:val="0"/>
        <w:autoSpaceDN w:val="0"/>
        <w:adjustRightInd w:val="0"/>
        <w:ind w:left="284" w:hanging="284"/>
        <w:jc w:val="both"/>
        <w:rPr>
          <w:rFonts w:cs="Arial"/>
          <w:szCs w:val="18"/>
        </w:rPr>
      </w:pPr>
      <w:r>
        <w:rPr>
          <w:rFonts w:cs="Arial"/>
          <w:szCs w:val="18"/>
        </w:rPr>
        <w:t>-</w:t>
      </w:r>
      <w:r>
        <w:rPr>
          <w:rFonts w:cs="Arial"/>
          <w:szCs w:val="18"/>
        </w:rPr>
        <w:tab/>
      </w:r>
      <w:proofErr w:type="gramStart"/>
      <w:r>
        <w:rPr>
          <w:rFonts w:cs="Arial"/>
          <w:szCs w:val="18"/>
        </w:rPr>
        <w:t>informar</w:t>
      </w:r>
      <w:proofErr w:type="gramEnd"/>
      <w:r>
        <w:rPr>
          <w:rFonts w:cs="Arial"/>
          <w:szCs w:val="18"/>
        </w:rPr>
        <w:t xml:space="preserve"> o Código de Identificação do Usuário e a senha inicial;</w:t>
      </w:r>
    </w:p>
    <w:p w14:paraId="72856BA3" w14:textId="77777777" w:rsidR="00640109" w:rsidRDefault="00640109">
      <w:pPr>
        <w:tabs>
          <w:tab w:val="clear" w:pos="8505"/>
        </w:tabs>
        <w:autoSpaceDE w:val="0"/>
        <w:autoSpaceDN w:val="0"/>
        <w:adjustRightInd w:val="0"/>
        <w:ind w:left="284" w:hanging="284"/>
        <w:jc w:val="both"/>
        <w:rPr>
          <w:rFonts w:cs="Arial"/>
          <w:szCs w:val="18"/>
        </w:rPr>
      </w:pPr>
    </w:p>
    <w:p w14:paraId="037F33FF" w14:textId="4FF52036" w:rsidR="00226295" w:rsidRDefault="00226295">
      <w:pPr>
        <w:pStyle w:val="Recuodecorpodetexto3"/>
        <w:autoSpaceDE w:val="0"/>
        <w:autoSpaceDN w:val="0"/>
        <w:adjustRightInd w:val="0"/>
        <w:rPr>
          <w:szCs w:val="18"/>
        </w:rPr>
      </w:pPr>
      <w:r>
        <w:rPr>
          <w:szCs w:val="18"/>
        </w:rPr>
        <w:t>-</w:t>
      </w:r>
      <w:r>
        <w:rPr>
          <w:szCs w:val="18"/>
        </w:rPr>
        <w:tab/>
      </w:r>
      <w:proofErr w:type="gramStart"/>
      <w:r>
        <w:rPr>
          <w:szCs w:val="18"/>
        </w:rPr>
        <w:t>efetuar</w:t>
      </w:r>
      <w:proofErr w:type="gramEnd"/>
      <w:r>
        <w:rPr>
          <w:szCs w:val="18"/>
        </w:rPr>
        <w:t xml:space="preserve"> imediatamente a troca dessa senha, observando o padrão para formação de senha e as recomendações constantes no Comunicado de Cadastramento que lhe foi enviado;</w:t>
      </w:r>
    </w:p>
    <w:p w14:paraId="41FA60C7" w14:textId="6E1BAEBD" w:rsidR="00640109" w:rsidRDefault="00640109">
      <w:pPr>
        <w:pStyle w:val="Recuodecorpodetexto3"/>
        <w:autoSpaceDE w:val="0"/>
        <w:autoSpaceDN w:val="0"/>
        <w:adjustRightInd w:val="0"/>
        <w:rPr>
          <w:szCs w:val="18"/>
        </w:rPr>
      </w:pPr>
    </w:p>
    <w:p w14:paraId="3D5F9367" w14:textId="5FD2F16A" w:rsidR="00226295" w:rsidRDefault="00226295">
      <w:pPr>
        <w:pStyle w:val="Recuodecorpodetexto3"/>
        <w:autoSpaceDE w:val="0"/>
        <w:autoSpaceDN w:val="0"/>
        <w:adjustRightInd w:val="0"/>
        <w:rPr>
          <w:szCs w:val="18"/>
        </w:rPr>
      </w:pPr>
      <w:r>
        <w:rPr>
          <w:szCs w:val="18"/>
        </w:rPr>
        <w:t>-</w:t>
      </w:r>
      <w:r>
        <w:rPr>
          <w:szCs w:val="18"/>
        </w:rPr>
        <w:tab/>
      </w:r>
      <w:proofErr w:type="gramStart"/>
      <w:r>
        <w:rPr>
          <w:szCs w:val="18"/>
        </w:rPr>
        <w:t>destruir</w:t>
      </w:r>
      <w:proofErr w:type="gramEnd"/>
      <w:r>
        <w:rPr>
          <w:szCs w:val="18"/>
        </w:rPr>
        <w:t xml:space="preserve"> o Comunicado de Cadastramento que lhe foi enviado, após leitura e cumprimento das recomendações nele contidas.</w:t>
      </w:r>
    </w:p>
    <w:p w14:paraId="16A6997B" w14:textId="28D13149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105ACCF7" w14:textId="58D1540E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3.2.5 Estar ciente de que a senha fornecida pela </w:t>
      </w:r>
      <w:r w:rsidR="00402F97">
        <w:rPr>
          <w:rFonts w:cs="Arial"/>
          <w:szCs w:val="18"/>
        </w:rPr>
        <w:t xml:space="preserve">BANCO </w:t>
      </w:r>
      <w:proofErr w:type="spellStart"/>
      <w:r w:rsidR="00402F97">
        <w:rPr>
          <w:rFonts w:cs="Arial"/>
          <w:szCs w:val="18"/>
        </w:rPr>
        <w:t>FICTICIO</w:t>
      </w:r>
      <w:r>
        <w:rPr>
          <w:rFonts w:cs="Arial"/>
          <w:szCs w:val="18"/>
        </w:rPr>
        <w:t>para</w:t>
      </w:r>
      <w:proofErr w:type="spellEnd"/>
      <w:r>
        <w:rPr>
          <w:rFonts w:cs="Arial"/>
          <w:szCs w:val="18"/>
        </w:rPr>
        <w:t xml:space="preserve"> acesso aos recursos computacionais que lhe forem disponibilizados é uma informação de segurança que tem caráter </w:t>
      </w:r>
      <w:r>
        <w:rPr>
          <w:rFonts w:cs="Arial"/>
          <w:b/>
          <w:bCs/>
          <w:szCs w:val="18"/>
        </w:rPr>
        <w:t>pessoal e intransferível e requer sigilo absoluto</w:t>
      </w:r>
      <w:r>
        <w:rPr>
          <w:rFonts w:cs="Arial"/>
          <w:szCs w:val="18"/>
        </w:rPr>
        <w:t>.</w:t>
      </w:r>
    </w:p>
    <w:p w14:paraId="0675EBF0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74E8FF3F" w14:textId="38789D2B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3.2.5.1 </w:t>
      </w:r>
      <w:r>
        <w:rPr>
          <w:rFonts w:cs="Arial"/>
          <w:b/>
          <w:bCs/>
          <w:szCs w:val="18"/>
        </w:rPr>
        <w:t>A divulgação da senha é terminantemente proibida</w:t>
      </w:r>
      <w:r>
        <w:rPr>
          <w:rFonts w:cs="Arial"/>
          <w:szCs w:val="18"/>
        </w:rPr>
        <w:t>, estando o usuário externo sujeito a ser responsabilizado por danos decorrentes da sua divulgação e uso indevido e a aplicação das sanções descritas na cláusula quarta do Convênio.</w:t>
      </w:r>
    </w:p>
    <w:p w14:paraId="29950268" w14:textId="6E2CAD46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548A269F" w14:textId="40E898E6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3.2.6 Manter o sigilo da senha, respondendo pelo uso indevido, e pelo uso por terceiros.</w:t>
      </w:r>
    </w:p>
    <w:p w14:paraId="52F88F9B" w14:textId="3FF7CDD6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24AA1217" w14:textId="621F2C08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3.2.7 Comunicar ao representante legal da empresa a necessidade de solicitar à </w:t>
      </w:r>
      <w:r w:rsidR="00402F97">
        <w:rPr>
          <w:rFonts w:cs="Arial"/>
          <w:szCs w:val="18"/>
        </w:rPr>
        <w:t xml:space="preserve">BANCO </w:t>
      </w:r>
      <w:proofErr w:type="spellStart"/>
      <w:r w:rsidR="00402F97">
        <w:rPr>
          <w:rFonts w:cs="Arial"/>
          <w:szCs w:val="18"/>
        </w:rPr>
        <w:t>FICTICIO</w:t>
      </w:r>
      <w:r>
        <w:rPr>
          <w:rFonts w:cs="Arial"/>
          <w:szCs w:val="18"/>
        </w:rPr>
        <w:t>troca</w:t>
      </w:r>
      <w:proofErr w:type="spellEnd"/>
      <w:r>
        <w:rPr>
          <w:rFonts w:cs="Arial"/>
          <w:szCs w:val="18"/>
        </w:rPr>
        <w:t xml:space="preserve"> ou desbloqueio de sua senha para acesso aos ambientes computacionais da </w:t>
      </w:r>
      <w:r w:rsidR="00402F97">
        <w:rPr>
          <w:rFonts w:cs="Arial"/>
          <w:szCs w:val="18"/>
        </w:rPr>
        <w:t>BANCO FICTICIO</w:t>
      </w:r>
      <w:r>
        <w:rPr>
          <w:rFonts w:cs="Arial"/>
          <w:szCs w:val="18"/>
        </w:rPr>
        <w:t>.</w:t>
      </w:r>
    </w:p>
    <w:p w14:paraId="2B84BB99" w14:textId="3380779E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1E1D9BC0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3.2.8 Executar apenas as funções específicas que lhe foram concedidas pela autorização de acesso.</w:t>
      </w:r>
    </w:p>
    <w:p w14:paraId="70ECCCF2" w14:textId="7B83BA4E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477F4298" w14:textId="64167142" w:rsidR="00226295" w:rsidRDefault="00226295">
      <w:pPr>
        <w:pStyle w:val="Corpodetexto"/>
        <w:tabs>
          <w:tab w:val="clear" w:pos="8505"/>
        </w:tabs>
        <w:autoSpaceDE w:val="0"/>
        <w:autoSpaceDN w:val="0"/>
        <w:adjustRightInd w:val="0"/>
        <w:rPr>
          <w:rFonts w:cs="Arial"/>
          <w:szCs w:val="18"/>
        </w:rPr>
      </w:pPr>
      <w:r>
        <w:rPr>
          <w:rFonts w:cs="Arial"/>
          <w:szCs w:val="18"/>
        </w:rPr>
        <w:t xml:space="preserve">3.2.9 Usar os recursos e as informações para as quais lhe foi concedido acesso em estrita observância a abrangência atribuída pelo gestor da informação da </w:t>
      </w:r>
      <w:r w:rsidR="00402F97">
        <w:rPr>
          <w:rFonts w:cs="Arial"/>
          <w:szCs w:val="18"/>
        </w:rPr>
        <w:t xml:space="preserve">BANCO </w:t>
      </w:r>
      <w:proofErr w:type="spellStart"/>
      <w:r w:rsidR="00402F97">
        <w:rPr>
          <w:rFonts w:cs="Arial"/>
          <w:szCs w:val="18"/>
        </w:rPr>
        <w:t>FICTICIO</w:t>
      </w:r>
      <w:r>
        <w:rPr>
          <w:rFonts w:cs="Arial"/>
          <w:szCs w:val="18"/>
        </w:rPr>
        <w:t>e</w:t>
      </w:r>
      <w:proofErr w:type="spellEnd"/>
      <w:r>
        <w:rPr>
          <w:rFonts w:cs="Arial"/>
          <w:szCs w:val="18"/>
        </w:rPr>
        <w:t xml:space="preserve"> às cláusulas constantes no Convênio firmado com a </w:t>
      </w:r>
      <w:r w:rsidR="00402F97">
        <w:rPr>
          <w:rFonts w:cs="Arial"/>
          <w:szCs w:val="18"/>
        </w:rPr>
        <w:t xml:space="preserve">BANCO </w:t>
      </w:r>
      <w:proofErr w:type="spellStart"/>
      <w:r w:rsidR="00402F97">
        <w:rPr>
          <w:rFonts w:cs="Arial"/>
          <w:szCs w:val="18"/>
        </w:rPr>
        <w:t>FICTICIO</w:t>
      </w:r>
      <w:r>
        <w:rPr>
          <w:rFonts w:cs="Arial"/>
          <w:szCs w:val="18"/>
        </w:rPr>
        <w:t>pela</w:t>
      </w:r>
      <w:proofErr w:type="spellEnd"/>
      <w:r>
        <w:rPr>
          <w:rFonts w:cs="Arial"/>
          <w:szCs w:val="18"/>
        </w:rPr>
        <w:t xml:space="preserve"> Entidade Externa a que pertence, estando ciente do grau de sigilo atribuído à informação disponibilizada.</w:t>
      </w:r>
    </w:p>
    <w:p w14:paraId="782AA399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16D31161" w14:textId="49127F64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 w:rsidRPr="009D6CAB">
        <w:rPr>
          <w:rFonts w:cs="Arial"/>
          <w:szCs w:val="18"/>
        </w:rPr>
        <w:t xml:space="preserve">3.2.10 Manter seu acesso aos ambientes computacionais da </w:t>
      </w:r>
      <w:r w:rsidR="00402F97">
        <w:rPr>
          <w:rFonts w:cs="Arial"/>
          <w:szCs w:val="18"/>
        </w:rPr>
        <w:t xml:space="preserve">BANCO </w:t>
      </w:r>
      <w:proofErr w:type="spellStart"/>
      <w:r w:rsidR="00402F97">
        <w:rPr>
          <w:rFonts w:cs="Arial"/>
          <w:szCs w:val="18"/>
        </w:rPr>
        <w:t>FICTICIO</w:t>
      </w:r>
      <w:r w:rsidRPr="009D6CAB">
        <w:rPr>
          <w:rFonts w:cs="Arial"/>
          <w:szCs w:val="18"/>
        </w:rPr>
        <w:t>atualizado</w:t>
      </w:r>
      <w:proofErr w:type="spellEnd"/>
      <w:r w:rsidRPr="009D6CAB">
        <w:rPr>
          <w:rFonts w:cs="Arial"/>
          <w:szCs w:val="18"/>
        </w:rPr>
        <w:t xml:space="preserve">, </w:t>
      </w:r>
      <w:r w:rsidRPr="009D6CAB">
        <w:rPr>
          <w:rFonts w:cs="Arial"/>
          <w:b/>
          <w:bCs/>
          <w:szCs w:val="18"/>
        </w:rPr>
        <w:t xml:space="preserve">num prazo máximo de </w:t>
      </w:r>
      <w:r w:rsidR="00803643" w:rsidRPr="009D6CAB">
        <w:rPr>
          <w:rFonts w:cs="Arial"/>
          <w:b/>
          <w:bCs/>
          <w:szCs w:val="18"/>
        </w:rPr>
        <w:t>60</w:t>
      </w:r>
      <w:r w:rsidRPr="009D6CAB">
        <w:rPr>
          <w:rFonts w:cs="Arial"/>
          <w:b/>
          <w:bCs/>
          <w:szCs w:val="18"/>
        </w:rPr>
        <w:t xml:space="preserve"> dias</w:t>
      </w:r>
      <w:r w:rsidRPr="009D6CAB">
        <w:rPr>
          <w:rFonts w:cs="Arial"/>
          <w:szCs w:val="18"/>
        </w:rPr>
        <w:t>, a fim de evitar o bloqueio de seu acesso após decorrido esse prazo.</w:t>
      </w:r>
    </w:p>
    <w:p w14:paraId="3A4E8630" w14:textId="5B9EBFDF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717EB201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247FD703" w14:textId="4A6A6D44" w:rsidR="00226295" w:rsidRDefault="00402F97">
      <w:pPr>
        <w:tabs>
          <w:tab w:val="clear" w:pos="8505"/>
        </w:tabs>
        <w:autoSpaceDE w:val="0"/>
        <w:autoSpaceDN w:val="0"/>
        <w:adjustRightInd w:val="0"/>
        <w:jc w:val="both"/>
        <w:rPr>
          <w:rFonts w:ascii="Arial-BoldMT" w:hAnsi="Arial-BoldMT"/>
          <w:b/>
          <w:bCs/>
          <w:szCs w:val="18"/>
        </w:rPr>
      </w:pPr>
      <w:r>
        <w:rPr>
          <w:rFonts w:ascii="Arial-BoldMT" w:hAnsi="Arial-BoldMT"/>
          <w:b/>
          <w:bCs/>
          <w:szCs w:val="18"/>
        </w:rPr>
        <w:t>BANCO FICTICIO</w:t>
      </w:r>
    </w:p>
    <w:p w14:paraId="5768514D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5803CE30" w14:textId="49F30F61" w:rsidR="00226295" w:rsidRDefault="00226295">
      <w:pPr>
        <w:tabs>
          <w:tab w:val="clear" w:pos="8505"/>
        </w:tabs>
        <w:jc w:val="both"/>
        <w:rPr>
          <w:b/>
          <w:bCs/>
        </w:rPr>
      </w:pPr>
    </w:p>
    <w:p w14:paraId="2509F1C3" w14:textId="5DA7AD13" w:rsidR="00226295" w:rsidRDefault="00226295">
      <w:pPr>
        <w:tabs>
          <w:tab w:val="clear" w:pos="8505"/>
        </w:tabs>
        <w:jc w:val="both"/>
        <w:rPr>
          <w:b/>
          <w:bCs/>
        </w:rPr>
      </w:pPr>
    </w:p>
    <w:p w14:paraId="098C9604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tbl>
      <w:tblPr>
        <w:tblW w:w="9781" w:type="dxa"/>
        <w:tblInd w:w="8" w:type="dxa"/>
        <w:tblBorders>
          <w:bottom w:val="single" w:sz="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962"/>
        <w:gridCol w:w="141"/>
        <w:gridCol w:w="851"/>
        <w:gridCol w:w="283"/>
        <w:gridCol w:w="2268"/>
        <w:gridCol w:w="284"/>
        <w:gridCol w:w="992"/>
      </w:tblGrid>
      <w:tr w:rsidR="00226295" w14:paraId="6B7CD56A" w14:textId="77777777">
        <w:tc>
          <w:tcPr>
            <w:tcW w:w="4962" w:type="dxa"/>
            <w:tcBorders>
              <w:bottom w:val="single" w:sz="2" w:space="0" w:color="auto"/>
            </w:tcBorders>
          </w:tcPr>
          <w:p w14:paraId="7163D890" w14:textId="01E0A419" w:rsidR="00226295" w:rsidRDefault="00402003" w:rsidP="00074285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local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rFonts w:cs="Arial"/>
              </w:rPr>
              <w:fldChar w:fldCharType="end"/>
            </w:r>
          </w:p>
        </w:tc>
        <w:tc>
          <w:tcPr>
            <w:tcW w:w="141" w:type="dxa"/>
            <w:tcBorders>
              <w:bottom w:val="nil"/>
            </w:tcBorders>
          </w:tcPr>
          <w:p w14:paraId="1E780699" w14:textId="77777777" w:rsidR="00226295" w:rsidRDefault="00226295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 xml:space="preserve"> ,</w:t>
            </w: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7DA1DFD7" w14:textId="7124C300" w:rsidR="00226295" w:rsidRDefault="00AC677B" w:rsidP="005640D1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dia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>06</w:t>
            </w:r>
            <w:r>
              <w:rPr>
                <w:rFonts w:cs="Arial"/>
              </w:rPr>
              <w:fldChar w:fldCharType="end"/>
            </w:r>
          </w:p>
        </w:tc>
        <w:tc>
          <w:tcPr>
            <w:tcW w:w="283" w:type="dxa"/>
            <w:tcBorders>
              <w:bottom w:val="nil"/>
            </w:tcBorders>
          </w:tcPr>
          <w:p w14:paraId="46152727" w14:textId="77777777" w:rsidR="00226295" w:rsidRDefault="00226295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>de</w:t>
            </w:r>
          </w:p>
        </w:tc>
        <w:tc>
          <w:tcPr>
            <w:tcW w:w="2268" w:type="dxa"/>
            <w:tcBorders>
              <w:bottom w:val="single" w:sz="2" w:space="0" w:color="auto"/>
            </w:tcBorders>
          </w:tcPr>
          <w:p w14:paraId="348BDA50" w14:textId="53EDD583" w:rsidR="00226295" w:rsidRDefault="00AC677B" w:rsidP="005640D1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mes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>AGOSTO</w:t>
            </w:r>
            <w:r>
              <w:rPr>
                <w:rFonts w:cs="Arial"/>
              </w:rPr>
              <w:fldChar w:fldCharType="end"/>
            </w:r>
          </w:p>
        </w:tc>
        <w:tc>
          <w:tcPr>
            <w:tcW w:w="284" w:type="dxa"/>
            <w:tcBorders>
              <w:bottom w:val="nil"/>
            </w:tcBorders>
          </w:tcPr>
          <w:p w14:paraId="7442EC0D" w14:textId="77777777" w:rsidR="00226295" w:rsidRDefault="00226295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>de</w:t>
            </w:r>
          </w:p>
        </w:tc>
        <w:tc>
          <w:tcPr>
            <w:tcW w:w="992" w:type="dxa"/>
            <w:tcBorders>
              <w:bottom w:val="single" w:sz="2" w:space="0" w:color="auto"/>
            </w:tcBorders>
          </w:tcPr>
          <w:p w14:paraId="4666A961" w14:textId="1D57C05E" w:rsidR="00226295" w:rsidRDefault="00AC677B" w:rsidP="005640D1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ano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>2025</w:t>
            </w:r>
            <w:r>
              <w:rPr>
                <w:rFonts w:cs="Arial"/>
              </w:rPr>
              <w:fldChar w:fldCharType="end"/>
            </w:r>
          </w:p>
        </w:tc>
      </w:tr>
    </w:tbl>
    <w:p w14:paraId="2F1421EB" w14:textId="10E8FE0B" w:rsidR="00226295" w:rsidRDefault="00226295">
      <w:pPr>
        <w:pStyle w:val="Normal3"/>
        <w:keepLines w:val="0"/>
        <w:numPr>
          <w:ilvl w:val="0"/>
          <w:numId w:val="0"/>
        </w:numPr>
        <w:spacing w:before="0"/>
        <w:outlineLvl w:val="9"/>
        <w:rPr>
          <w:rFonts w:cs="Arial"/>
          <w:spacing w:val="0"/>
        </w:rPr>
      </w:pPr>
      <w:r>
        <w:rPr>
          <w:rFonts w:cs="Arial"/>
          <w:spacing w:val="0"/>
        </w:rPr>
        <w:t>Local/Data</w:t>
      </w:r>
    </w:p>
    <w:p w14:paraId="3266091E" w14:textId="0DF62CB5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0F788816" w14:textId="070D742C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1E0972B6" w14:textId="4DDAF77C" w:rsidR="009442B7" w:rsidRDefault="009442B7">
      <w:pPr>
        <w:tabs>
          <w:tab w:val="clear" w:pos="8505"/>
        </w:tabs>
        <w:jc w:val="both"/>
        <w:rPr>
          <w:rFonts w:cs="Arial"/>
        </w:rPr>
      </w:pPr>
    </w:p>
    <w:p w14:paraId="6B8264DD" w14:textId="06C021AE" w:rsidR="009442B7" w:rsidRDefault="009442B7">
      <w:pPr>
        <w:tabs>
          <w:tab w:val="clear" w:pos="8505"/>
        </w:tabs>
        <w:jc w:val="both"/>
        <w:rPr>
          <w:rFonts w:cs="Arial"/>
        </w:rPr>
      </w:pPr>
    </w:p>
    <w:p w14:paraId="04646DB2" w14:textId="34D7EBB9" w:rsidR="009442B7" w:rsidRDefault="009442B7">
      <w:pPr>
        <w:tabs>
          <w:tab w:val="clear" w:pos="8505"/>
        </w:tabs>
        <w:jc w:val="both"/>
        <w:rPr>
          <w:rFonts w:cs="Arial"/>
        </w:rPr>
      </w:pPr>
    </w:p>
    <w:p w14:paraId="1BD0FF70" w14:textId="02BA9CEB" w:rsidR="00226295" w:rsidRDefault="00226295">
      <w:pPr>
        <w:tabs>
          <w:tab w:val="clear" w:pos="8505"/>
        </w:tabs>
        <w:jc w:val="both"/>
        <w:rPr>
          <w:rFonts w:cs="Arial"/>
        </w:rPr>
      </w:pPr>
    </w:p>
    <w:tbl>
      <w:tblPr>
        <w:tblW w:w="9781" w:type="dxa"/>
        <w:tblInd w:w="70" w:type="dxa"/>
        <w:tblBorders>
          <w:bottom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536"/>
        <w:gridCol w:w="5245"/>
      </w:tblGrid>
      <w:tr w:rsidR="00504964" w14:paraId="419C8A56" w14:textId="77777777">
        <w:trPr>
          <w:cantSplit/>
        </w:trPr>
        <w:tc>
          <w:tcPr>
            <w:tcW w:w="4536" w:type="dxa"/>
            <w:tcBorders>
              <w:bottom w:val="nil"/>
            </w:tcBorders>
          </w:tcPr>
          <w:p w14:paraId="3BE420E3" w14:textId="77777777" w:rsidR="00504964" w:rsidRDefault="00504964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 xml:space="preserve">___________________________________________     </w:t>
            </w:r>
          </w:p>
        </w:tc>
        <w:tc>
          <w:tcPr>
            <w:tcW w:w="5245" w:type="dxa"/>
            <w:tcBorders>
              <w:bottom w:val="nil"/>
            </w:tcBorders>
          </w:tcPr>
          <w:p w14:paraId="39CE7CF5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  <w:rPr>
                <w:rFonts w:cs="Arial"/>
              </w:rPr>
            </w:pPr>
            <w:r>
              <w:rPr>
                <w:rFonts w:cs="Arial"/>
              </w:rPr>
              <w:t>_________________________________________</w:t>
            </w:r>
          </w:p>
        </w:tc>
      </w:tr>
      <w:tr w:rsidR="00504964" w14:paraId="302BA9BD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2D73DC16" w14:textId="77777777" w:rsidR="00504964" w:rsidRDefault="00504964">
            <w:pPr>
              <w:tabs>
                <w:tab w:val="clear" w:pos="8505"/>
              </w:tabs>
              <w:jc w:val="both"/>
            </w:pPr>
            <w:r>
              <w:t>Assinatura do usuário externo</w:t>
            </w: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50CEFF79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</w:pPr>
            <w:r>
              <w:t xml:space="preserve">Assinatura, sob carimbo, do </w:t>
            </w:r>
            <w:r>
              <w:rPr>
                <w:rFonts w:cs="Arial"/>
                <w:szCs w:val="18"/>
              </w:rPr>
              <w:t>representante legal da</w:t>
            </w:r>
          </w:p>
        </w:tc>
      </w:tr>
      <w:tr w:rsidR="00504964" w14:paraId="2EC07331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161B76E7" w14:textId="77777777" w:rsidR="00504964" w:rsidRDefault="00504964">
            <w:pPr>
              <w:tabs>
                <w:tab w:val="clear" w:pos="8505"/>
              </w:tabs>
              <w:jc w:val="both"/>
              <w:rPr>
                <w:sz w:val="2"/>
              </w:rPr>
            </w:pP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36AD3B15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  <w:rPr>
                <w:sz w:val="2"/>
              </w:rPr>
            </w:pPr>
          </w:p>
        </w:tc>
      </w:tr>
      <w:tr w:rsidR="00504964" w14:paraId="555CD134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280FDB1F" w14:textId="77777777" w:rsidR="00504964" w:rsidRDefault="00504964">
            <w:pPr>
              <w:tabs>
                <w:tab w:val="clear" w:pos="8505"/>
              </w:tabs>
              <w:jc w:val="both"/>
            </w:pPr>
          </w:p>
          <w:p w14:paraId="0355F035" w14:textId="4DF8B266" w:rsidR="00504964" w:rsidRDefault="00504964" w:rsidP="00AC677B">
            <w:pPr>
              <w:tabs>
                <w:tab w:val="clear" w:pos="8505"/>
              </w:tabs>
              <w:jc w:val="both"/>
            </w:pPr>
            <w:r>
              <w:t xml:space="preserve">Nome completo: </w:t>
            </w:r>
            <w:fldSimple w:instr=" REF  nome ">
              <w:r w:rsidR="00A831EE">
                <w:rPr>
                  <w:noProof/>
                </w:rPr>
                <w:t>COLABORADOR</w:t>
              </w:r>
            </w:fldSimple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12ECE0B9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</w:pPr>
            <w:r>
              <w:t xml:space="preserve">entidade externa                                                                          </w:t>
            </w:r>
          </w:p>
          <w:p w14:paraId="2475C6EA" w14:textId="57A7B591" w:rsidR="00504964" w:rsidRDefault="00504964" w:rsidP="00062558">
            <w:pPr>
              <w:tabs>
                <w:tab w:val="clear" w:pos="8505"/>
              </w:tabs>
              <w:ind w:left="196"/>
              <w:jc w:val="both"/>
            </w:pPr>
            <w:r>
              <w:t xml:space="preserve"> Nome completo: </w:t>
            </w:r>
            <w:r w:rsidR="00402F97">
              <w:t>FULANO PREPOSTO</w:t>
            </w:r>
          </w:p>
        </w:tc>
      </w:tr>
      <w:tr w:rsidR="00504964" w14:paraId="20DA0B29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64D29BB1" w14:textId="77777777" w:rsidR="00504964" w:rsidRDefault="00504964">
            <w:pPr>
              <w:tabs>
                <w:tab w:val="clear" w:pos="8505"/>
              </w:tabs>
              <w:jc w:val="both"/>
              <w:rPr>
                <w:sz w:val="2"/>
              </w:rPr>
            </w:pPr>
            <w:r>
              <w:rPr>
                <w:sz w:val="2"/>
              </w:rPr>
              <w:t xml:space="preserve">                           </w:t>
            </w: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7EABD367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  <w:rPr>
                <w:sz w:val="2"/>
              </w:rPr>
            </w:pPr>
          </w:p>
        </w:tc>
      </w:tr>
      <w:tr w:rsidR="00504964" w14:paraId="5919C976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67EAD75E" w14:textId="3359E0EA" w:rsidR="00504964" w:rsidRDefault="00504964" w:rsidP="00AC677B">
            <w:pPr>
              <w:tabs>
                <w:tab w:val="clear" w:pos="8505"/>
              </w:tabs>
              <w:jc w:val="both"/>
            </w:pPr>
            <w:r>
              <w:t xml:space="preserve">CPF: </w:t>
            </w:r>
            <w:fldSimple w:instr=" REF  cpf ">
              <w:r w:rsidR="00B76FE7">
                <w:rPr>
                  <w:noProof/>
                </w:rPr>
                <w:t>000.000.000-00</w:t>
              </w:r>
            </w:fldSimple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3755292F" w14:textId="7B09C27E" w:rsidR="00504964" w:rsidRDefault="00504964" w:rsidP="00EB468F">
            <w:pPr>
              <w:tabs>
                <w:tab w:val="clear" w:pos="8505"/>
              </w:tabs>
              <w:ind w:left="196"/>
              <w:jc w:val="both"/>
            </w:pPr>
            <w:r>
              <w:t xml:space="preserve">CPF: </w:t>
            </w:r>
            <w:r w:rsidR="00402F97">
              <w:t>000</w:t>
            </w:r>
            <w:r w:rsidR="00EE713E">
              <w:t>.</w:t>
            </w:r>
            <w:r w:rsidR="00402F97">
              <w:t>000</w:t>
            </w:r>
            <w:r w:rsidR="00EE713E">
              <w:t>.</w:t>
            </w:r>
            <w:r w:rsidR="00402F97">
              <w:t>000</w:t>
            </w:r>
            <w:r w:rsidR="00EE713E">
              <w:t>-00</w:t>
            </w:r>
          </w:p>
        </w:tc>
      </w:tr>
      <w:tr w:rsidR="00504964" w14:paraId="09811BF5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4D52A875" w14:textId="77777777" w:rsidR="00504964" w:rsidRDefault="00504964">
            <w:pPr>
              <w:tabs>
                <w:tab w:val="clear" w:pos="8505"/>
              </w:tabs>
              <w:jc w:val="both"/>
              <w:rPr>
                <w:sz w:val="2"/>
              </w:rPr>
            </w:pP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77155C41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  <w:rPr>
                <w:sz w:val="2"/>
              </w:rPr>
            </w:pPr>
          </w:p>
        </w:tc>
      </w:tr>
      <w:tr w:rsidR="00504964" w14:paraId="2C0832F4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391A40AC" w14:textId="7295C54A" w:rsidR="00504964" w:rsidRDefault="00504964" w:rsidP="00AC677B">
            <w:pPr>
              <w:tabs>
                <w:tab w:val="clear" w:pos="8505"/>
              </w:tabs>
              <w:jc w:val="both"/>
            </w:pPr>
            <w:r>
              <w:t xml:space="preserve">Cargo: </w:t>
            </w:r>
            <w:fldSimple w:instr=" REF  cargo ">
              <w:r w:rsidR="00693021">
                <w:rPr>
                  <w:noProof/>
                </w:rPr>
                <w:t xml:space="preserve">ANALISTA DEV POWER BUILDER </w:t>
              </w:r>
            </w:fldSimple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3F2FE8F1" w14:textId="77777777" w:rsidR="00504964" w:rsidRDefault="00504964" w:rsidP="00EB468F">
            <w:pPr>
              <w:tabs>
                <w:tab w:val="clear" w:pos="8505"/>
              </w:tabs>
              <w:ind w:left="196"/>
              <w:jc w:val="both"/>
            </w:pPr>
            <w:r>
              <w:t xml:space="preserve">Cargo: </w:t>
            </w:r>
            <w:r w:rsidR="00EB468F" w:rsidRPr="00EB468F">
              <w:t>PREPOSTO</w:t>
            </w:r>
          </w:p>
        </w:tc>
      </w:tr>
    </w:tbl>
    <w:p w14:paraId="51978678" w14:textId="77777777" w:rsidR="00226295" w:rsidRDefault="00226295">
      <w:pPr>
        <w:tabs>
          <w:tab w:val="clear" w:pos="8505"/>
        </w:tabs>
        <w:jc w:val="both"/>
      </w:pPr>
    </w:p>
    <w:p w14:paraId="3D0E7C8A" w14:textId="77777777" w:rsidR="000F71CE" w:rsidRDefault="000F71CE">
      <w:pPr>
        <w:tabs>
          <w:tab w:val="clear" w:pos="8505"/>
        </w:tabs>
        <w:jc w:val="both"/>
      </w:pPr>
    </w:p>
    <w:p w14:paraId="6FCC96E4" w14:textId="77777777" w:rsidR="000F71CE" w:rsidRDefault="000F71CE">
      <w:pPr>
        <w:tabs>
          <w:tab w:val="clear" w:pos="8505"/>
        </w:tabs>
        <w:jc w:val="both"/>
      </w:pPr>
    </w:p>
    <w:p w14:paraId="3F8057FC" w14:textId="5C7B574E" w:rsidR="00815EE8" w:rsidRDefault="00815EE8">
      <w:pPr>
        <w:tabs>
          <w:tab w:val="clear" w:pos="8505"/>
        </w:tabs>
        <w:jc w:val="both"/>
        <w:sectPr w:rsidR="00815EE8" w:rsidSect="00C311FA">
          <w:headerReference w:type="default" r:id="rId11"/>
          <w:footerReference w:type="default" r:id="rId12"/>
          <w:pgSz w:w="11907" w:h="16840" w:code="9"/>
          <w:pgMar w:top="1" w:right="1134" w:bottom="1134" w:left="1134" w:header="1" w:footer="851" w:gutter="0"/>
          <w:pgNumType w:start="1"/>
          <w:cols w:space="720"/>
          <w:docGrid w:linePitch="245"/>
        </w:sectPr>
      </w:pPr>
    </w:p>
    <w:p w14:paraId="17D9F485" w14:textId="77777777" w:rsidR="000F71CE" w:rsidRDefault="000F71CE" w:rsidP="000F71CE"/>
    <w:p w14:paraId="4A625542" w14:textId="77777777" w:rsidR="000F71CE" w:rsidRDefault="000F71CE" w:rsidP="000F71CE"/>
    <w:p w14:paraId="2FD2F996" w14:textId="46993E2B" w:rsidR="006E17FF" w:rsidRDefault="006E17FF" w:rsidP="006E17FF">
      <w:pPr>
        <w:jc w:val="center"/>
        <w:rPr>
          <w:rFonts w:ascii="Times New Roman" w:hAnsi="Times New Roman"/>
          <w:b/>
          <w:color w:val="auto"/>
          <w:sz w:val="24"/>
        </w:rPr>
      </w:pPr>
    </w:p>
    <w:p w14:paraId="7FF2CB9D" w14:textId="77777777" w:rsidR="00C311FA" w:rsidRDefault="00C311FA" w:rsidP="006E17FF">
      <w:pPr>
        <w:jc w:val="center"/>
        <w:rPr>
          <w:rFonts w:ascii="Times New Roman" w:hAnsi="Times New Roman"/>
          <w:b/>
          <w:color w:val="auto"/>
          <w:sz w:val="24"/>
        </w:rPr>
      </w:pPr>
    </w:p>
    <w:p w14:paraId="49D35FB5" w14:textId="647B4495" w:rsidR="006E17FF" w:rsidRDefault="006A60FA" w:rsidP="006A60FA">
      <w:pPr>
        <w:jc w:val="center"/>
      </w:pPr>
      <w:r w:rsidRPr="006A60FA">
        <w:rPr>
          <w:b/>
          <w:sz w:val="20"/>
        </w:rPr>
        <w:t>DECLARAÇÃO – VEDAÇÃO AO NEPOTISMO</w:t>
      </w:r>
    </w:p>
    <w:p w14:paraId="4D0B7FE4" w14:textId="77777777" w:rsidR="006E17FF" w:rsidRPr="0046796C" w:rsidRDefault="006E17FF" w:rsidP="0046796C">
      <w:pPr>
        <w:tabs>
          <w:tab w:val="clear" w:pos="8505"/>
        </w:tabs>
        <w:ind w:right="1559"/>
        <w:rPr>
          <w:rFonts w:ascii="Times New Roman" w:hAnsi="Times New Roman"/>
          <w:color w:val="auto"/>
          <w:sz w:val="20"/>
        </w:rPr>
      </w:pPr>
    </w:p>
    <w:p w14:paraId="3057CB68" w14:textId="43F5F54B" w:rsidR="006E17FF" w:rsidRPr="0046796C" w:rsidRDefault="006E17FF" w:rsidP="006A60FA">
      <w:pPr>
        <w:spacing w:line="276" w:lineRule="auto"/>
        <w:ind w:left="1276" w:right="1417"/>
        <w:jc w:val="both"/>
        <w:rPr>
          <w:sz w:val="20"/>
        </w:rPr>
      </w:pPr>
      <w:r w:rsidRPr="0046796C">
        <w:rPr>
          <w:sz w:val="20"/>
        </w:rPr>
        <w:t>Eu,</w:t>
      </w:r>
      <w:r w:rsidR="00CB5DF4" w:rsidRPr="0046796C">
        <w:rPr>
          <w:sz w:val="20"/>
        </w:rPr>
        <w:t xml:space="preserve"> </w:t>
      </w:r>
      <w:r w:rsidR="00983EBA" w:rsidRPr="0046796C">
        <w:rPr>
          <w:sz w:val="20"/>
        </w:rPr>
        <w:fldChar w:fldCharType="begin"/>
      </w:r>
      <w:r w:rsidR="00983EBA" w:rsidRPr="0046796C">
        <w:rPr>
          <w:sz w:val="20"/>
        </w:rPr>
        <w:instrText xml:space="preserve"> REF  nome </w:instrText>
      </w:r>
      <w:r w:rsidR="0046796C" w:rsidRPr="0046796C">
        <w:rPr>
          <w:sz w:val="20"/>
        </w:rPr>
        <w:instrText xml:space="preserve"> \* MERGEFORMAT </w:instrText>
      </w:r>
      <w:r w:rsidR="00983EBA" w:rsidRPr="0046796C">
        <w:rPr>
          <w:sz w:val="20"/>
        </w:rPr>
        <w:fldChar w:fldCharType="separate"/>
      </w:r>
      <w:r w:rsidR="00A831EE">
        <w:rPr>
          <w:noProof/>
          <w:sz w:val="20"/>
        </w:rPr>
        <w:t>COLABORADOR 26</w:t>
      </w:r>
      <w:r w:rsidR="00983EBA" w:rsidRPr="0046796C">
        <w:rPr>
          <w:noProof/>
          <w:sz w:val="20"/>
        </w:rPr>
        <w:fldChar w:fldCharType="end"/>
      </w:r>
      <w:r w:rsidR="00402003" w:rsidRPr="0046796C">
        <w:rPr>
          <w:sz w:val="20"/>
        </w:rPr>
        <w:t xml:space="preserve"> </w:t>
      </w:r>
      <w:r w:rsidRPr="0046796C">
        <w:rPr>
          <w:sz w:val="20"/>
        </w:rPr>
        <w:t xml:space="preserve">prestador de serviços da empresa </w:t>
      </w:r>
      <w:proofErr w:type="spellStart"/>
      <w:r w:rsidR="00DD0F11">
        <w:rPr>
          <w:sz w:val="20"/>
        </w:rPr>
        <w:t>EMPRESA</w:t>
      </w:r>
      <w:proofErr w:type="spellEnd"/>
      <w:r w:rsidR="00DD0F11">
        <w:rPr>
          <w:sz w:val="20"/>
        </w:rPr>
        <w:t xml:space="preserve"> TERCEIRIZADA</w:t>
      </w:r>
      <w:r w:rsidR="001E176F" w:rsidRPr="0046796C">
        <w:rPr>
          <w:sz w:val="20"/>
        </w:rPr>
        <w:t xml:space="preserve"> </w:t>
      </w:r>
      <w:r w:rsidRPr="0046796C">
        <w:rPr>
          <w:sz w:val="20"/>
        </w:rPr>
        <w:t xml:space="preserve">vinculado ao contrato nº </w:t>
      </w:r>
      <w:r w:rsidR="00CA132A">
        <w:rPr>
          <w:sz w:val="20"/>
        </w:rPr>
        <w:t>CONTRATO 2025</w:t>
      </w:r>
      <w:r w:rsidRPr="0046796C">
        <w:rPr>
          <w:sz w:val="20"/>
        </w:rPr>
        <w:t>, declaro sob as penas da Lei que:</w:t>
      </w:r>
    </w:p>
    <w:p w14:paraId="3323337E" w14:textId="77777777" w:rsidR="006E17FF" w:rsidRPr="0046796C" w:rsidRDefault="006E17FF" w:rsidP="006A60FA">
      <w:pPr>
        <w:spacing w:line="276" w:lineRule="auto"/>
        <w:ind w:left="1276" w:right="1417" w:firstLine="284"/>
        <w:jc w:val="both"/>
        <w:rPr>
          <w:sz w:val="20"/>
        </w:rPr>
      </w:pPr>
    </w:p>
    <w:p w14:paraId="687B3306" w14:textId="3E07B7E1" w:rsidR="006E17FF" w:rsidRPr="0046796C" w:rsidRDefault="006E17FF" w:rsidP="006A60FA">
      <w:pPr>
        <w:spacing w:line="276" w:lineRule="auto"/>
        <w:ind w:left="1276" w:right="1417"/>
        <w:jc w:val="both"/>
        <w:rPr>
          <w:sz w:val="20"/>
        </w:rPr>
      </w:pPr>
      <w:r w:rsidRPr="0046796C">
        <w:rPr>
          <w:sz w:val="20"/>
        </w:rPr>
        <w:t xml:space="preserve">1. Não tenho vínculo familiar (cônjuge, companheiro ou parente em linha reta ou colateral, por consangüinidade ou afinidade, até o terceiro grau, nos termos dos artigos 1.591 a 1.595 da Lei nº 10.406/2002 – Código Civil) com empregado(s) </w:t>
      </w:r>
      <w:r w:rsidR="00402F97">
        <w:rPr>
          <w:sz w:val="20"/>
        </w:rPr>
        <w:t xml:space="preserve">BANCO </w:t>
      </w:r>
      <w:proofErr w:type="spellStart"/>
      <w:r w:rsidR="00402F97">
        <w:rPr>
          <w:sz w:val="20"/>
        </w:rPr>
        <w:t>FICTICIO</w:t>
      </w:r>
      <w:r w:rsidRPr="0046796C">
        <w:rPr>
          <w:sz w:val="20"/>
        </w:rPr>
        <w:t>que</w:t>
      </w:r>
      <w:proofErr w:type="spellEnd"/>
      <w:r w:rsidRPr="0046796C">
        <w:rPr>
          <w:sz w:val="20"/>
        </w:rPr>
        <w:t xml:space="preserve"> exerçam cargo em comissão ou função de </w:t>
      </w:r>
      <w:proofErr w:type="gramStart"/>
      <w:r w:rsidRPr="0046796C">
        <w:rPr>
          <w:sz w:val="20"/>
        </w:rPr>
        <w:t>confiança  ou</w:t>
      </w:r>
      <w:proofErr w:type="gramEnd"/>
      <w:r w:rsidRPr="0046796C">
        <w:rPr>
          <w:sz w:val="20"/>
        </w:rPr>
        <w:t xml:space="preserve"> com dirigente(s) </w:t>
      </w:r>
      <w:r w:rsidR="00402F97">
        <w:rPr>
          <w:sz w:val="20"/>
        </w:rPr>
        <w:t>BANCO FICTICIO</w:t>
      </w:r>
      <w:r w:rsidRPr="0046796C">
        <w:rPr>
          <w:sz w:val="20"/>
        </w:rPr>
        <w:t>:</w:t>
      </w:r>
    </w:p>
    <w:p w14:paraId="59616D9B" w14:textId="77777777" w:rsidR="006E17FF" w:rsidRPr="0046796C" w:rsidRDefault="006E17FF" w:rsidP="006A60FA">
      <w:pPr>
        <w:spacing w:line="276" w:lineRule="auto"/>
        <w:ind w:left="1276" w:right="1417" w:firstLine="284"/>
        <w:jc w:val="both"/>
        <w:rPr>
          <w:sz w:val="20"/>
        </w:rPr>
      </w:pPr>
    </w:p>
    <w:p w14:paraId="09B6B9E4" w14:textId="3646BBDC" w:rsidR="006E17FF" w:rsidRPr="0046796C" w:rsidRDefault="006E17FF" w:rsidP="006A60FA">
      <w:pPr>
        <w:spacing w:line="276" w:lineRule="auto"/>
        <w:ind w:left="1276" w:right="1417"/>
        <w:jc w:val="both"/>
        <w:rPr>
          <w:sz w:val="20"/>
        </w:rPr>
      </w:pPr>
      <w:r w:rsidRPr="0046796C">
        <w:rPr>
          <w:sz w:val="20"/>
        </w:rPr>
        <w:t xml:space="preserve">- </w:t>
      </w:r>
      <w:proofErr w:type="gramStart"/>
      <w:r w:rsidRPr="0046796C">
        <w:rPr>
          <w:sz w:val="20"/>
        </w:rPr>
        <w:t>em</w:t>
      </w:r>
      <w:proofErr w:type="gramEnd"/>
      <w:r w:rsidRPr="0046796C">
        <w:rPr>
          <w:sz w:val="20"/>
        </w:rPr>
        <w:t xml:space="preserve"> área da </w:t>
      </w:r>
      <w:r w:rsidR="00402F97">
        <w:rPr>
          <w:sz w:val="20"/>
        </w:rPr>
        <w:t xml:space="preserve">BANCO </w:t>
      </w:r>
      <w:proofErr w:type="spellStart"/>
      <w:r w:rsidR="00402F97">
        <w:rPr>
          <w:sz w:val="20"/>
        </w:rPr>
        <w:t>FICTICIO</w:t>
      </w:r>
      <w:r w:rsidRPr="0046796C">
        <w:rPr>
          <w:sz w:val="20"/>
        </w:rPr>
        <w:t>com</w:t>
      </w:r>
      <w:proofErr w:type="spellEnd"/>
      <w:r w:rsidRPr="0046796C">
        <w:rPr>
          <w:sz w:val="20"/>
        </w:rPr>
        <w:t xml:space="preserve"> gerenciamento sobre o contrato ou sobre o serviço objeto do presente credenciamento/contrato;</w:t>
      </w:r>
    </w:p>
    <w:p w14:paraId="4206067E" w14:textId="676CF3E0" w:rsidR="006E17FF" w:rsidRPr="0046796C" w:rsidRDefault="006A60FA" w:rsidP="006A60FA">
      <w:pPr>
        <w:spacing w:line="276" w:lineRule="auto"/>
        <w:ind w:right="1417"/>
        <w:jc w:val="both"/>
        <w:rPr>
          <w:sz w:val="20"/>
        </w:rPr>
      </w:pPr>
      <w:r>
        <w:rPr>
          <w:sz w:val="20"/>
        </w:rPr>
        <w:t xml:space="preserve">                     </w:t>
      </w:r>
      <w:r w:rsidR="0046796C" w:rsidRPr="0046796C">
        <w:rPr>
          <w:sz w:val="20"/>
        </w:rPr>
        <w:t xml:space="preserve">  </w:t>
      </w:r>
      <w:r w:rsidR="006E17FF" w:rsidRPr="0046796C">
        <w:rPr>
          <w:sz w:val="20"/>
        </w:rPr>
        <w:t xml:space="preserve">- </w:t>
      </w:r>
      <w:proofErr w:type="gramStart"/>
      <w:r w:rsidR="006E17FF" w:rsidRPr="0046796C">
        <w:rPr>
          <w:sz w:val="20"/>
        </w:rPr>
        <w:t>na</w:t>
      </w:r>
      <w:proofErr w:type="gramEnd"/>
      <w:r w:rsidR="006E17FF" w:rsidRPr="0046796C">
        <w:rPr>
          <w:sz w:val="20"/>
        </w:rPr>
        <w:t xml:space="preserve"> área demandante do credenciamento/contratação/licitação;</w:t>
      </w:r>
    </w:p>
    <w:p w14:paraId="7C33DF1F" w14:textId="7A086BFB" w:rsidR="006E17FF" w:rsidRPr="0046796C" w:rsidRDefault="006A60FA" w:rsidP="006A60FA">
      <w:pPr>
        <w:spacing w:line="276" w:lineRule="auto"/>
        <w:ind w:right="1417"/>
        <w:jc w:val="both"/>
        <w:rPr>
          <w:sz w:val="20"/>
        </w:rPr>
      </w:pPr>
      <w:r>
        <w:rPr>
          <w:sz w:val="20"/>
        </w:rPr>
        <w:t xml:space="preserve">                      </w:t>
      </w:r>
      <w:r w:rsidR="0046796C" w:rsidRPr="0046796C">
        <w:rPr>
          <w:sz w:val="20"/>
        </w:rPr>
        <w:t xml:space="preserve"> </w:t>
      </w:r>
      <w:r w:rsidR="006E17FF" w:rsidRPr="0046796C">
        <w:rPr>
          <w:sz w:val="20"/>
        </w:rPr>
        <w:t xml:space="preserve">- </w:t>
      </w:r>
      <w:proofErr w:type="gramStart"/>
      <w:r w:rsidR="006E17FF" w:rsidRPr="0046796C">
        <w:rPr>
          <w:sz w:val="20"/>
        </w:rPr>
        <w:t>na</w:t>
      </w:r>
      <w:proofErr w:type="gramEnd"/>
      <w:r w:rsidR="006E17FF" w:rsidRPr="0046796C">
        <w:rPr>
          <w:sz w:val="20"/>
        </w:rPr>
        <w:t xml:space="preserve"> área que realiza o credenciamento/licitação/contratação.</w:t>
      </w:r>
    </w:p>
    <w:p w14:paraId="6D038FCF" w14:textId="77777777" w:rsidR="006E17FF" w:rsidRDefault="006E17FF" w:rsidP="006E17FF">
      <w:pPr>
        <w:jc w:val="both"/>
      </w:pPr>
    </w:p>
    <w:p w14:paraId="3CB0F99A" w14:textId="153D27E9" w:rsidR="006E17FF" w:rsidRDefault="006E17FF" w:rsidP="006E17FF"/>
    <w:p w14:paraId="6462873B" w14:textId="20C27146" w:rsidR="0046796C" w:rsidRDefault="0046796C" w:rsidP="006E17FF"/>
    <w:p w14:paraId="58295404" w14:textId="4EEFA712" w:rsidR="0046796C" w:rsidRDefault="0046796C" w:rsidP="006E17FF"/>
    <w:p w14:paraId="6C645718" w14:textId="4D8605AE" w:rsidR="006E17FF" w:rsidRDefault="006E17FF" w:rsidP="006E17FF"/>
    <w:p w14:paraId="606E1EDD" w14:textId="77777777" w:rsidR="006E17FF" w:rsidRDefault="006E17FF" w:rsidP="006E17FF"/>
    <w:p w14:paraId="7BA2FAE5" w14:textId="050F762F" w:rsidR="006E17FF" w:rsidRDefault="006E17FF" w:rsidP="006E17FF">
      <w:r>
        <w:t xml:space="preserve">Brasília/DF, </w:t>
      </w:r>
      <w:fldSimple w:instr=" REF  dia ">
        <w:r w:rsidR="00693021">
          <w:rPr>
            <w:noProof/>
          </w:rPr>
          <w:t>06</w:t>
        </w:r>
      </w:fldSimple>
      <w:r w:rsidR="001E176F">
        <w:t xml:space="preserve"> </w:t>
      </w:r>
      <w:r>
        <w:t xml:space="preserve">de </w:t>
      </w:r>
      <w:fldSimple w:instr=" REF  mes ">
        <w:r w:rsidR="00693021">
          <w:rPr>
            <w:noProof/>
          </w:rPr>
          <w:t>AGOSTO</w:t>
        </w:r>
      </w:fldSimple>
      <w:r w:rsidR="001E176F">
        <w:t xml:space="preserve"> </w:t>
      </w:r>
      <w:r>
        <w:t xml:space="preserve">de </w:t>
      </w:r>
      <w:fldSimple w:instr=" REF  ano ">
        <w:r w:rsidR="00693021">
          <w:rPr>
            <w:noProof/>
          </w:rPr>
          <w:t>2025</w:t>
        </w:r>
      </w:fldSimple>
      <w:r w:rsidR="001E176F">
        <w:t>.</w:t>
      </w:r>
    </w:p>
    <w:p w14:paraId="368011A3" w14:textId="77777777" w:rsidR="006E17FF" w:rsidRDefault="006E17FF" w:rsidP="006E17FF"/>
    <w:p w14:paraId="6A316A29" w14:textId="77777777" w:rsidR="006E17FF" w:rsidRDefault="006E17FF" w:rsidP="006E17FF"/>
    <w:p w14:paraId="04C29FD5" w14:textId="6A05AA4B" w:rsidR="006E17FF" w:rsidRDefault="006E17FF" w:rsidP="006E17FF"/>
    <w:p w14:paraId="7662E140" w14:textId="4A684491" w:rsidR="0046796C" w:rsidRDefault="0046796C" w:rsidP="006E17FF"/>
    <w:p w14:paraId="4AC0C399" w14:textId="532D1950" w:rsidR="0046796C" w:rsidRDefault="0046796C" w:rsidP="006E17FF"/>
    <w:p w14:paraId="27880254" w14:textId="57385E2E" w:rsidR="0046796C" w:rsidRDefault="0046796C" w:rsidP="006E17FF"/>
    <w:p w14:paraId="397A684D" w14:textId="77777777" w:rsidR="006E17FF" w:rsidRDefault="006E17FF" w:rsidP="006E17FF"/>
    <w:p w14:paraId="2800151C" w14:textId="77777777" w:rsidR="006E17FF" w:rsidRDefault="006E17FF" w:rsidP="006E17FF"/>
    <w:p w14:paraId="2636A36C" w14:textId="77777777" w:rsidR="006E17FF" w:rsidRDefault="006E17FF" w:rsidP="006E17FF">
      <w:r>
        <w:t>____________________________________</w:t>
      </w:r>
    </w:p>
    <w:p w14:paraId="19282E51" w14:textId="77777777" w:rsidR="006E17FF" w:rsidRDefault="006E17FF" w:rsidP="006E17FF">
      <w:r>
        <w:t>Assinatura do prestador</w:t>
      </w:r>
    </w:p>
    <w:p w14:paraId="3585A93A" w14:textId="7BFC3075" w:rsidR="006E17FF" w:rsidRDefault="006E17FF" w:rsidP="006E17FF"/>
    <w:p w14:paraId="451F5D42" w14:textId="77777777" w:rsidR="0046796C" w:rsidRDefault="0046796C" w:rsidP="006E17FF"/>
    <w:p w14:paraId="44680945" w14:textId="77777777" w:rsidR="0046796C" w:rsidRDefault="0046796C" w:rsidP="006E17FF"/>
    <w:p w14:paraId="2C335F2E" w14:textId="7F350E8D" w:rsidR="0046796C" w:rsidRDefault="0046796C" w:rsidP="006E17FF"/>
    <w:p w14:paraId="63B9DAB4" w14:textId="7EEBB280" w:rsidR="006E17FF" w:rsidRDefault="006E17FF" w:rsidP="006E17FF"/>
    <w:p w14:paraId="6C0813EA" w14:textId="1391D855" w:rsidR="006E17FF" w:rsidRDefault="006E17FF" w:rsidP="006E17FF"/>
    <w:p w14:paraId="0CF0E0C3" w14:textId="77777777" w:rsidR="006E17FF" w:rsidRDefault="006E17FF" w:rsidP="006E17FF"/>
    <w:p w14:paraId="0FEB49EC" w14:textId="77777777" w:rsidR="006E17FF" w:rsidRDefault="006E17FF" w:rsidP="006E17FF">
      <w:r>
        <w:t>____________________________________</w:t>
      </w:r>
    </w:p>
    <w:p w14:paraId="507F953C" w14:textId="697EDD2B" w:rsidR="006E17FF" w:rsidRDefault="000134FB" w:rsidP="006E17FF">
      <w:r>
        <w:t>PREPOSTO DO CONTRATO</w:t>
      </w:r>
    </w:p>
    <w:p w14:paraId="498D08F8" w14:textId="77777777" w:rsidR="006E17FF" w:rsidRDefault="006E17FF" w:rsidP="006E17FF"/>
    <w:p w14:paraId="0DCC0C6C" w14:textId="77777777" w:rsidR="006E17FF" w:rsidRDefault="006E17FF">
      <w:pPr>
        <w:tabs>
          <w:tab w:val="clear" w:pos="8505"/>
        </w:tabs>
        <w:sectPr w:rsidR="006E17FF" w:rsidSect="006774B9">
          <w:headerReference w:type="default" r:id="rId13"/>
          <w:footerReference w:type="default" r:id="rId14"/>
          <w:pgSz w:w="11907" w:h="16840" w:code="9"/>
          <w:pgMar w:top="1134" w:right="1134" w:bottom="1134" w:left="1134" w:header="851" w:footer="1308" w:gutter="0"/>
          <w:pgNumType w:start="1"/>
          <w:cols w:space="720"/>
          <w:docGrid w:linePitch="245"/>
        </w:sectPr>
      </w:pPr>
    </w:p>
    <w:p w14:paraId="3F837D44" w14:textId="23893CFF" w:rsidR="00931693" w:rsidRPr="004B2D4E" w:rsidRDefault="00931693" w:rsidP="00931693">
      <w:pPr>
        <w:pStyle w:val="NormalJustificado"/>
        <w:rPr>
          <w:rFonts w:cs="Arial"/>
          <w:szCs w:val="18"/>
        </w:rPr>
      </w:pPr>
    </w:p>
    <w:tbl>
      <w:tblPr>
        <w:tblW w:w="1417" w:type="dxa"/>
        <w:tblInd w:w="8163" w:type="dxa"/>
        <w:tblBorders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17"/>
      </w:tblGrid>
      <w:tr w:rsidR="00931693" w:rsidRPr="00044711" w14:paraId="12968C44" w14:textId="77777777" w:rsidTr="00207BDA">
        <w:tc>
          <w:tcPr>
            <w:tcW w:w="1417" w:type="dxa"/>
          </w:tcPr>
          <w:p w14:paraId="32697411" w14:textId="77777777" w:rsidR="00931693" w:rsidRPr="00044711" w:rsidRDefault="00931693" w:rsidP="003B2B30">
            <w:pPr>
              <w:pStyle w:val="NormalJustificado"/>
              <w:tabs>
                <w:tab w:val="clear" w:pos="8505"/>
              </w:tabs>
              <w:rPr>
                <w:szCs w:val="18"/>
              </w:rPr>
            </w:pPr>
            <w:r w:rsidRPr="00044711">
              <w:rPr>
                <w:szCs w:val="18"/>
              </w:rPr>
              <w:t>Grau de sigilo</w:t>
            </w:r>
          </w:p>
        </w:tc>
      </w:tr>
      <w:tr w:rsidR="00931693" w:rsidRPr="00044711" w14:paraId="0B2846BD" w14:textId="77777777" w:rsidTr="00207BDA">
        <w:tc>
          <w:tcPr>
            <w:tcW w:w="1417" w:type="dxa"/>
          </w:tcPr>
          <w:p w14:paraId="348FC93F" w14:textId="77777777" w:rsidR="00931693" w:rsidRPr="00044711" w:rsidRDefault="00931693" w:rsidP="003B2B30">
            <w:pPr>
              <w:rPr>
                <w:rFonts w:cs="Arial"/>
                <w:sz w:val="8"/>
                <w:szCs w:val="8"/>
              </w:rPr>
            </w:pPr>
          </w:p>
        </w:tc>
      </w:tr>
      <w:tr w:rsidR="00931693" w:rsidRPr="00044711" w14:paraId="481BD508" w14:textId="77777777" w:rsidTr="00207BDA">
        <w:tc>
          <w:tcPr>
            <w:tcW w:w="1417" w:type="dxa"/>
            <w:tcBorders>
              <w:bottom w:val="single" w:sz="4" w:space="0" w:color="auto"/>
            </w:tcBorders>
          </w:tcPr>
          <w:p w14:paraId="232E73C3" w14:textId="77777777" w:rsidR="00931693" w:rsidRPr="00044711" w:rsidRDefault="00931693" w:rsidP="003B2B30">
            <w:pPr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#PÚBLICO</w:t>
            </w:r>
          </w:p>
        </w:tc>
      </w:tr>
    </w:tbl>
    <w:p w14:paraId="6EC881E6" w14:textId="68444B7F" w:rsidR="00931693" w:rsidRPr="004B2D4E" w:rsidRDefault="00931693" w:rsidP="00207BDA">
      <w:pPr>
        <w:pStyle w:val="NormalJustificado"/>
        <w:rPr>
          <w:rFonts w:cs="Arial"/>
          <w:szCs w:val="18"/>
        </w:rPr>
      </w:pPr>
    </w:p>
    <w:tbl>
      <w:tblPr>
        <w:tblW w:w="10206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88"/>
        <w:gridCol w:w="3118"/>
      </w:tblGrid>
      <w:tr w:rsidR="00931693" w:rsidRPr="00CC3665" w14:paraId="7574BEBE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1D2C4746" w14:textId="77777777" w:rsidR="00931693" w:rsidRPr="00CD754B" w:rsidRDefault="00931693" w:rsidP="00207BDA">
            <w:r w:rsidRPr="00CD754B">
              <w:t>Nome do Usuário</w:t>
            </w: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46B6FF80" w14:textId="77777777" w:rsidR="00931693" w:rsidRPr="00CD754B" w:rsidRDefault="00931693" w:rsidP="00207BDA">
            <w:r>
              <w:t>CPF</w:t>
            </w:r>
          </w:p>
        </w:tc>
      </w:tr>
      <w:tr w:rsidR="00931693" w:rsidRPr="00CD754B" w14:paraId="6A3D90AF" w14:textId="77777777" w:rsidTr="00207BDA">
        <w:trPr>
          <w:trHeight w:val="80"/>
        </w:trPr>
        <w:tc>
          <w:tcPr>
            <w:tcW w:w="7088" w:type="dxa"/>
            <w:tcBorders>
              <w:top w:val="nil"/>
              <w:bottom w:val="nil"/>
            </w:tcBorders>
          </w:tcPr>
          <w:p w14:paraId="1AC678C9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4B1470F0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</w:tr>
      <w:tr w:rsidR="00931693" w:rsidRPr="00CC3665" w14:paraId="5440B31D" w14:textId="77777777" w:rsidTr="00207BDA">
        <w:tc>
          <w:tcPr>
            <w:tcW w:w="7088" w:type="dxa"/>
            <w:tcBorders>
              <w:top w:val="nil"/>
            </w:tcBorders>
          </w:tcPr>
          <w:p w14:paraId="56E4802F" w14:textId="43725314" w:rsidR="00931693" w:rsidRPr="00CD754B" w:rsidRDefault="00693021" w:rsidP="00207BDA">
            <w:fldSimple w:instr=" REF  nome ">
              <w:r w:rsidR="00A831EE">
                <w:rPr>
                  <w:noProof/>
                </w:rPr>
                <w:t>COLABORADOR</w:t>
              </w:r>
            </w:fldSimple>
          </w:p>
        </w:tc>
        <w:tc>
          <w:tcPr>
            <w:tcW w:w="3118" w:type="dxa"/>
            <w:tcBorders>
              <w:top w:val="nil"/>
            </w:tcBorders>
          </w:tcPr>
          <w:p w14:paraId="17167985" w14:textId="643998E4" w:rsidR="00931693" w:rsidRPr="00CD754B" w:rsidRDefault="00693021" w:rsidP="00207BDA">
            <w:fldSimple w:instr=" REF  cpf ">
              <w:r w:rsidR="00B76FE7">
                <w:rPr>
                  <w:noProof/>
                </w:rPr>
                <w:t>000.000.000-00</w:t>
              </w:r>
            </w:fldSimple>
          </w:p>
        </w:tc>
      </w:tr>
    </w:tbl>
    <w:p w14:paraId="51244A88" w14:textId="31610F54" w:rsidR="00931693" w:rsidRPr="00CD754B" w:rsidRDefault="00931693" w:rsidP="00207BDA">
      <w:pPr>
        <w:rPr>
          <w:sz w:val="8"/>
          <w:szCs w:val="8"/>
        </w:rPr>
      </w:pPr>
    </w:p>
    <w:tbl>
      <w:tblPr>
        <w:tblW w:w="10206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88"/>
        <w:gridCol w:w="3118"/>
      </w:tblGrid>
      <w:tr w:rsidR="00931693" w:rsidRPr="00CC3665" w14:paraId="7619190E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784C2BEE" w14:textId="77777777" w:rsidR="00931693" w:rsidRPr="00CD754B" w:rsidRDefault="00931693" w:rsidP="00207BDA">
            <w:r w:rsidRPr="00CD754B">
              <w:t>Empresa</w:t>
            </w: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1D3E3237" w14:textId="77777777" w:rsidR="00931693" w:rsidRPr="00CD754B" w:rsidRDefault="00931693" w:rsidP="00207BDA">
            <w:r w:rsidRPr="00CD754B">
              <w:t>Função</w:t>
            </w:r>
          </w:p>
        </w:tc>
      </w:tr>
      <w:tr w:rsidR="00931693" w:rsidRPr="00CD754B" w14:paraId="7608E623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3BE32D51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154E4064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</w:tr>
      <w:tr w:rsidR="00931693" w:rsidRPr="00CC3665" w14:paraId="450B5056" w14:textId="77777777" w:rsidTr="00207BDA">
        <w:tc>
          <w:tcPr>
            <w:tcW w:w="7088" w:type="dxa"/>
            <w:tcBorders>
              <w:top w:val="nil"/>
            </w:tcBorders>
          </w:tcPr>
          <w:p w14:paraId="4E71B431" w14:textId="074B7E24" w:rsidR="00931693" w:rsidRPr="00CD754B" w:rsidRDefault="00DD0F11" w:rsidP="00207BDA">
            <w:r>
              <w:rPr>
                <w:rFonts w:cs="Arial"/>
              </w:rPr>
              <w:t>EMPRESA TERCEIRIZADA</w:t>
            </w:r>
          </w:p>
        </w:tc>
        <w:tc>
          <w:tcPr>
            <w:tcW w:w="3118" w:type="dxa"/>
            <w:tcBorders>
              <w:top w:val="nil"/>
            </w:tcBorders>
          </w:tcPr>
          <w:p w14:paraId="7B1A8FCB" w14:textId="4E69F685" w:rsidR="00931693" w:rsidRPr="00CD754B" w:rsidRDefault="00693021" w:rsidP="00207BDA">
            <w:fldSimple w:instr=" REF  cargo ">
              <w:r>
                <w:rPr>
                  <w:noProof/>
                </w:rPr>
                <w:t xml:space="preserve">ANALISTA DEV POWER BUILDER </w:t>
              </w:r>
            </w:fldSimple>
          </w:p>
        </w:tc>
      </w:tr>
    </w:tbl>
    <w:p w14:paraId="5E15DB2B" w14:textId="774ADF3A" w:rsidR="00931693" w:rsidRPr="00CD754B" w:rsidRDefault="00931693" w:rsidP="00207BDA">
      <w:pPr>
        <w:rPr>
          <w:sz w:val="8"/>
          <w:szCs w:val="8"/>
        </w:rPr>
      </w:pPr>
    </w:p>
    <w:tbl>
      <w:tblPr>
        <w:tblW w:w="10206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88"/>
        <w:gridCol w:w="3118"/>
      </w:tblGrid>
      <w:tr w:rsidR="00931693" w:rsidRPr="00CC3665" w14:paraId="252C8B22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0785D7FE" w14:textId="77777777" w:rsidR="00931693" w:rsidRPr="00CD754B" w:rsidRDefault="00931693" w:rsidP="00207BDA">
            <w:r w:rsidRPr="00CD754B">
              <w:t>Lotação</w:t>
            </w: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34BBD6CF" w14:textId="77777777" w:rsidR="00931693" w:rsidRPr="00CD754B" w:rsidRDefault="00931693" w:rsidP="00207BDA">
            <w:r w:rsidRPr="00CD754B">
              <w:t>Telefone</w:t>
            </w:r>
          </w:p>
        </w:tc>
      </w:tr>
      <w:tr w:rsidR="00931693" w:rsidRPr="00CD754B" w14:paraId="3DBB3C56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38E25937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5E855FDB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</w:tr>
      <w:tr w:rsidR="00931693" w:rsidRPr="00CC3665" w14:paraId="3299194F" w14:textId="77777777" w:rsidTr="00207BDA">
        <w:tc>
          <w:tcPr>
            <w:tcW w:w="7088" w:type="dxa"/>
            <w:tcBorders>
              <w:top w:val="nil"/>
            </w:tcBorders>
          </w:tcPr>
          <w:p w14:paraId="530678AC" w14:textId="1B579881" w:rsidR="00931693" w:rsidRPr="00CD754B" w:rsidRDefault="004A0B8A" w:rsidP="00207BDA">
            <w:r>
              <w:t>CONTRATO</w:t>
            </w:r>
            <w:r w:rsidR="009F7DD0" w:rsidRPr="009F7DD0">
              <w:t xml:space="preserve"> </w:t>
            </w:r>
          </w:p>
        </w:tc>
        <w:tc>
          <w:tcPr>
            <w:tcW w:w="3118" w:type="dxa"/>
            <w:tcBorders>
              <w:top w:val="nil"/>
            </w:tcBorders>
          </w:tcPr>
          <w:p w14:paraId="3A5038A0" w14:textId="5964FE4C" w:rsidR="00931693" w:rsidRPr="00CD754B" w:rsidRDefault="00D60C62" w:rsidP="00207BDA">
            <w:r>
              <w:fldChar w:fldCharType="begin"/>
            </w:r>
            <w:r>
              <w:instrText xml:space="preserve"> REF  fone </w:instrText>
            </w:r>
            <w:r w:rsidR="00207BDA">
              <w:instrText xml:space="preserve"> \* MERGEFORMAT </w:instrText>
            </w:r>
            <w: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noProof/>
              </w:rPr>
              <w:fldChar w:fldCharType="end"/>
            </w:r>
          </w:p>
        </w:tc>
      </w:tr>
    </w:tbl>
    <w:p w14:paraId="366CB49B" w14:textId="49F57C7E" w:rsidR="00931693" w:rsidRDefault="00931693" w:rsidP="00207BDA">
      <w:pPr>
        <w:rPr>
          <w:rFonts w:cs="Arial"/>
          <w:szCs w:val="18"/>
        </w:rPr>
      </w:pPr>
    </w:p>
    <w:p w14:paraId="03596E09" w14:textId="77777777" w:rsidR="00931693" w:rsidRPr="00CC3665" w:rsidRDefault="00931693" w:rsidP="00207BDA">
      <w:pPr>
        <w:ind w:left="-567" w:right="-768"/>
        <w:rPr>
          <w:rFonts w:cs="Arial"/>
          <w:szCs w:val="18"/>
        </w:rPr>
      </w:pPr>
    </w:p>
    <w:p w14:paraId="18DF0CF0" w14:textId="5820EABB" w:rsidR="00931693" w:rsidRPr="00CC3665" w:rsidRDefault="00931693" w:rsidP="00207BDA">
      <w:pPr>
        <w:autoSpaceDE w:val="0"/>
        <w:autoSpaceDN w:val="0"/>
        <w:adjustRightInd w:val="0"/>
        <w:ind w:left="-567" w:right="-768"/>
        <w:jc w:val="both"/>
        <w:rPr>
          <w:rFonts w:cs="Arial"/>
          <w:szCs w:val="18"/>
        </w:rPr>
      </w:pPr>
      <w:r w:rsidRPr="00CC3665">
        <w:rPr>
          <w:rFonts w:cs="Arial"/>
          <w:szCs w:val="18"/>
        </w:rPr>
        <w:t>Declaro ter permissão de acesso</w:t>
      </w:r>
      <w:r>
        <w:rPr>
          <w:rFonts w:cs="Arial"/>
          <w:szCs w:val="18"/>
        </w:rPr>
        <w:t xml:space="preserve"> às informações da </w:t>
      </w:r>
      <w:r w:rsidR="00402F97">
        <w:rPr>
          <w:rFonts w:cs="Arial"/>
          <w:szCs w:val="18"/>
        </w:rPr>
        <w:t>BANCO FICTICIO</w:t>
      </w:r>
      <w:r>
        <w:rPr>
          <w:rFonts w:cs="Arial"/>
          <w:szCs w:val="18"/>
        </w:rPr>
        <w:t xml:space="preserve">, ou sob sua responsabilidade, necessárias ao </w:t>
      </w:r>
      <w:r>
        <w:rPr>
          <w:rFonts w:cs="Arial"/>
        </w:rPr>
        <w:t>desempenho das atividades executadas para a empresa contratada</w:t>
      </w:r>
      <w:r w:rsidRPr="00CC3665">
        <w:rPr>
          <w:rFonts w:cs="Arial"/>
          <w:szCs w:val="18"/>
        </w:rPr>
        <w:t xml:space="preserve"> </w:t>
      </w:r>
      <w:r>
        <w:rPr>
          <w:rFonts w:cs="Arial"/>
          <w:szCs w:val="18"/>
        </w:rPr>
        <w:t xml:space="preserve">pela </w:t>
      </w:r>
      <w:r w:rsidR="00402F97">
        <w:rPr>
          <w:rFonts w:cs="Arial"/>
          <w:szCs w:val="18"/>
        </w:rPr>
        <w:t>BANCO FICTICIO</w:t>
      </w:r>
      <w:r>
        <w:rPr>
          <w:rFonts w:cs="Arial"/>
          <w:szCs w:val="18"/>
        </w:rPr>
        <w:t xml:space="preserve">, à qual sou vinculado, </w:t>
      </w:r>
      <w:r w:rsidRPr="00CC3665">
        <w:rPr>
          <w:rFonts w:cs="Arial"/>
          <w:szCs w:val="18"/>
        </w:rPr>
        <w:t>e comprometo-me a cumprir o disposto nos itens a seguir:</w:t>
      </w:r>
    </w:p>
    <w:p w14:paraId="40001978" w14:textId="2255CB8C" w:rsidR="00931693" w:rsidRPr="00652B83" w:rsidRDefault="00931693" w:rsidP="00207BDA">
      <w:pPr>
        <w:autoSpaceDE w:val="0"/>
        <w:autoSpaceDN w:val="0"/>
        <w:adjustRightInd w:val="0"/>
        <w:ind w:left="-567" w:right="-768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 xml:space="preserve">Conhecer e cumprir, rigorosamente, todas as políticas e procedimentos da </w:t>
      </w:r>
      <w:r w:rsidR="00402F97">
        <w:rPr>
          <w:rFonts w:cs="Arial"/>
          <w:szCs w:val="18"/>
        </w:rPr>
        <w:t xml:space="preserve">BANCO </w:t>
      </w:r>
      <w:proofErr w:type="spellStart"/>
      <w:r w:rsidR="00402F97">
        <w:rPr>
          <w:rFonts w:cs="Arial"/>
          <w:szCs w:val="18"/>
        </w:rPr>
        <w:t>FICTICIO</w:t>
      </w:r>
      <w:r w:rsidRPr="00652B83">
        <w:rPr>
          <w:rFonts w:cs="Arial"/>
          <w:szCs w:val="18"/>
        </w:rPr>
        <w:t>relativos</w:t>
      </w:r>
      <w:proofErr w:type="spellEnd"/>
      <w:r w:rsidRPr="00652B83">
        <w:rPr>
          <w:rFonts w:cs="Arial"/>
          <w:szCs w:val="18"/>
        </w:rPr>
        <w:t xml:space="preserve"> à segurança da informação.</w:t>
      </w:r>
    </w:p>
    <w:p w14:paraId="5EDDF8F8" w14:textId="3836EFF3" w:rsidR="00931693" w:rsidRDefault="00931693" w:rsidP="009A386C">
      <w:pPr>
        <w:numPr>
          <w:ilvl w:val="0"/>
          <w:numId w:val="3"/>
        </w:numPr>
        <w:tabs>
          <w:tab w:val="clear" w:pos="360"/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 xml:space="preserve">Estar ciente </w:t>
      </w:r>
      <w:r>
        <w:rPr>
          <w:rFonts w:cs="Arial"/>
          <w:szCs w:val="18"/>
        </w:rPr>
        <w:t xml:space="preserve">de </w:t>
      </w:r>
      <w:r w:rsidRPr="00652B83">
        <w:rPr>
          <w:rFonts w:cs="Arial"/>
          <w:szCs w:val="18"/>
        </w:rPr>
        <w:t>que os acessos aos quais se referem o presente Termo foram concedidos para uso exclusivo nas atividades a que se destinam.</w:t>
      </w:r>
    </w:p>
    <w:p w14:paraId="04A51CE9" w14:textId="3C44D5CA" w:rsidR="00931693" w:rsidRDefault="00931693" w:rsidP="009A386C">
      <w:pPr>
        <w:numPr>
          <w:ilvl w:val="0"/>
          <w:numId w:val="3"/>
        </w:numPr>
        <w:tabs>
          <w:tab w:val="clear" w:pos="360"/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>Observar a classificação das informações às quais tiver acesso, de acordo com o</w:t>
      </w:r>
      <w:r>
        <w:rPr>
          <w:rFonts w:cs="Arial"/>
          <w:szCs w:val="18"/>
        </w:rPr>
        <w:t xml:space="preserve">s critérios estabelecidos pela </w:t>
      </w:r>
      <w:r w:rsidR="00402F97">
        <w:rPr>
          <w:rFonts w:cs="Arial"/>
          <w:szCs w:val="18"/>
        </w:rPr>
        <w:t xml:space="preserve">BANCO </w:t>
      </w:r>
      <w:proofErr w:type="spellStart"/>
      <w:r w:rsidR="00402F97">
        <w:rPr>
          <w:rFonts w:cs="Arial"/>
          <w:szCs w:val="18"/>
        </w:rPr>
        <w:t>FICTICIO</w:t>
      </w:r>
      <w:r w:rsidRPr="00652B83">
        <w:rPr>
          <w:rFonts w:cs="Arial"/>
          <w:szCs w:val="18"/>
        </w:rPr>
        <w:t>em</w:t>
      </w:r>
      <w:proofErr w:type="spellEnd"/>
      <w:r w:rsidRPr="00652B83">
        <w:rPr>
          <w:rFonts w:cs="Arial"/>
          <w:szCs w:val="18"/>
        </w:rPr>
        <w:t xml:space="preserve"> função das atividades por mim executadas</w:t>
      </w:r>
      <w:r>
        <w:rPr>
          <w:rFonts w:cs="Arial"/>
          <w:szCs w:val="18"/>
        </w:rPr>
        <w:t>.</w:t>
      </w:r>
    </w:p>
    <w:p w14:paraId="4D52CFD0" w14:textId="1EEDD826" w:rsidR="0093169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Caso necessário, ao divulgar informações da </w:t>
      </w:r>
      <w:r w:rsidR="00402F97">
        <w:rPr>
          <w:rFonts w:cs="Arial"/>
          <w:szCs w:val="18"/>
        </w:rPr>
        <w:t>BANCO FICTICIO</w:t>
      </w:r>
      <w:r>
        <w:rPr>
          <w:rFonts w:cs="Arial"/>
          <w:szCs w:val="18"/>
        </w:rPr>
        <w:t>, observar os critérios estabelecidos.</w:t>
      </w:r>
    </w:p>
    <w:p w14:paraId="7CFB4F1A" w14:textId="4196F4F4" w:rsidR="00931693" w:rsidRPr="00CC3665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CC3665">
        <w:rPr>
          <w:rFonts w:cs="Arial"/>
          <w:szCs w:val="18"/>
        </w:rPr>
        <w:t xml:space="preserve">Não utilizar </w:t>
      </w:r>
      <w:r>
        <w:rPr>
          <w:rFonts w:cs="Arial"/>
          <w:szCs w:val="18"/>
        </w:rPr>
        <w:t xml:space="preserve">meus </w:t>
      </w:r>
      <w:r w:rsidRPr="00CC3665">
        <w:rPr>
          <w:rFonts w:cs="Arial"/>
          <w:szCs w:val="18"/>
        </w:rPr>
        <w:t>acesso</w:t>
      </w:r>
      <w:r>
        <w:rPr>
          <w:rFonts w:cs="Arial"/>
          <w:szCs w:val="18"/>
        </w:rPr>
        <w:t>s</w:t>
      </w:r>
      <w:r w:rsidRPr="00CC3665">
        <w:rPr>
          <w:rFonts w:cs="Arial"/>
          <w:szCs w:val="18"/>
        </w:rPr>
        <w:t xml:space="preserve"> para visualizar</w:t>
      </w:r>
      <w:r>
        <w:rPr>
          <w:rFonts w:cs="Arial"/>
          <w:szCs w:val="18"/>
        </w:rPr>
        <w:t xml:space="preserve"> </w:t>
      </w:r>
      <w:r w:rsidRPr="00CC3665">
        <w:rPr>
          <w:rFonts w:cs="Arial"/>
          <w:szCs w:val="18"/>
        </w:rPr>
        <w:t xml:space="preserve">informações </w:t>
      </w:r>
      <w:r>
        <w:rPr>
          <w:rFonts w:cs="Arial"/>
          <w:szCs w:val="18"/>
        </w:rPr>
        <w:t xml:space="preserve">ou </w:t>
      </w:r>
      <w:r w:rsidRPr="00CC3665">
        <w:rPr>
          <w:rFonts w:cs="Arial"/>
          <w:szCs w:val="18"/>
        </w:rPr>
        <w:t>dados desnecessários ao exercício de minhas atividades.</w:t>
      </w:r>
    </w:p>
    <w:p w14:paraId="501691E7" w14:textId="6B028647" w:rsidR="00931693" w:rsidRPr="00652B8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>Não utilizar m</w:t>
      </w:r>
      <w:r>
        <w:rPr>
          <w:rFonts w:cs="Arial"/>
          <w:szCs w:val="18"/>
        </w:rPr>
        <w:t xml:space="preserve">eus </w:t>
      </w:r>
      <w:r w:rsidRPr="00652B83">
        <w:rPr>
          <w:rFonts w:cs="Arial"/>
          <w:szCs w:val="18"/>
        </w:rPr>
        <w:t>acesso</w:t>
      </w:r>
      <w:r>
        <w:rPr>
          <w:rFonts w:cs="Arial"/>
          <w:szCs w:val="18"/>
        </w:rPr>
        <w:t>s</w:t>
      </w:r>
      <w:r w:rsidRPr="00652B83">
        <w:rPr>
          <w:rFonts w:cs="Arial"/>
          <w:szCs w:val="18"/>
        </w:rPr>
        <w:t xml:space="preserve"> para copiar ou remover recursos computacionais, informação de propriedade da </w:t>
      </w:r>
      <w:r w:rsidR="00402F97">
        <w:rPr>
          <w:rFonts w:cs="Arial"/>
          <w:szCs w:val="18"/>
        </w:rPr>
        <w:t xml:space="preserve">BANCO </w:t>
      </w:r>
      <w:proofErr w:type="spellStart"/>
      <w:r w:rsidR="00402F97">
        <w:rPr>
          <w:rFonts w:cs="Arial"/>
          <w:szCs w:val="18"/>
        </w:rPr>
        <w:t>FICTICIO</w:t>
      </w:r>
      <w:r w:rsidRPr="00652B83">
        <w:rPr>
          <w:rFonts w:cs="Arial"/>
          <w:szCs w:val="18"/>
        </w:rPr>
        <w:t>ou</w:t>
      </w:r>
      <w:proofErr w:type="spellEnd"/>
      <w:r w:rsidRPr="00652B83">
        <w:rPr>
          <w:rFonts w:cs="Arial"/>
          <w:szCs w:val="18"/>
        </w:rPr>
        <w:t xml:space="preserve"> por ela administrada, sem autorização específica para esse fim.</w:t>
      </w:r>
    </w:p>
    <w:p w14:paraId="0CE835B2" w14:textId="34AD5F53" w:rsidR="0093169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>Não utilizar m</w:t>
      </w:r>
      <w:r>
        <w:rPr>
          <w:rFonts w:cs="Arial"/>
          <w:szCs w:val="18"/>
        </w:rPr>
        <w:t xml:space="preserve">eus </w:t>
      </w:r>
      <w:r w:rsidRPr="00652B83">
        <w:rPr>
          <w:rFonts w:cs="Arial"/>
          <w:szCs w:val="18"/>
        </w:rPr>
        <w:t>acesso</w:t>
      </w:r>
      <w:r>
        <w:rPr>
          <w:rFonts w:cs="Arial"/>
          <w:szCs w:val="18"/>
        </w:rPr>
        <w:t>s</w:t>
      </w:r>
      <w:r w:rsidRPr="00652B83">
        <w:rPr>
          <w:rFonts w:cs="Arial"/>
          <w:szCs w:val="18"/>
        </w:rPr>
        <w:t xml:space="preserve"> para interferir em serviços, provocando, por exemplo, congestionamento, alteração, lentidão ou interrupção do tráfego da rede </w:t>
      </w:r>
      <w:r w:rsidR="00402F97">
        <w:rPr>
          <w:rFonts w:cs="Arial"/>
          <w:szCs w:val="18"/>
        </w:rPr>
        <w:t>BANCO FICTICIO</w:t>
      </w:r>
      <w:r w:rsidRPr="00652B83">
        <w:rPr>
          <w:rFonts w:cs="Arial"/>
          <w:szCs w:val="18"/>
        </w:rPr>
        <w:t>.</w:t>
      </w:r>
    </w:p>
    <w:p w14:paraId="43609AEC" w14:textId="4FB3C317" w:rsidR="00931693" w:rsidRPr="00652B8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 xml:space="preserve">Não utilizar os </w:t>
      </w:r>
      <w:r>
        <w:rPr>
          <w:rFonts w:cs="Arial"/>
          <w:szCs w:val="18"/>
        </w:rPr>
        <w:t>recursos</w:t>
      </w:r>
      <w:r w:rsidRPr="00652B83">
        <w:rPr>
          <w:rFonts w:cs="Arial"/>
          <w:szCs w:val="18"/>
        </w:rPr>
        <w:t xml:space="preserve"> disponibilizados pela </w:t>
      </w:r>
      <w:r w:rsidR="00402F97">
        <w:rPr>
          <w:rFonts w:cs="Arial"/>
          <w:szCs w:val="18"/>
        </w:rPr>
        <w:t xml:space="preserve">BANCO </w:t>
      </w:r>
      <w:proofErr w:type="spellStart"/>
      <w:r w:rsidR="00402F97">
        <w:rPr>
          <w:rFonts w:cs="Arial"/>
          <w:szCs w:val="18"/>
        </w:rPr>
        <w:t>FICTICIO</w:t>
      </w:r>
      <w:r w:rsidRPr="00652B83">
        <w:rPr>
          <w:rFonts w:cs="Arial"/>
          <w:szCs w:val="18"/>
        </w:rPr>
        <w:t>em</w:t>
      </w:r>
      <w:proofErr w:type="spellEnd"/>
      <w:r w:rsidRPr="00652B83">
        <w:rPr>
          <w:rFonts w:cs="Arial"/>
          <w:szCs w:val="18"/>
        </w:rPr>
        <w:t xml:space="preserve"> atividades ilegais, tais como difamação, discriminação, obscenidade, pornografia, ameaça, roubo, tentativa de acesso desautorizado a dados ou tentativa de burlar medidas de segurança em sistemas, interceptação de mensagens eletrônicas e violação de direitos autorais. </w:t>
      </w:r>
    </w:p>
    <w:p w14:paraId="6C241E7B" w14:textId="269641FB" w:rsidR="00931693" w:rsidRPr="00233B28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Não citar ou discutir assuntos internos da </w:t>
      </w:r>
      <w:r w:rsidR="00402F97">
        <w:rPr>
          <w:rFonts w:cs="Arial"/>
          <w:szCs w:val="18"/>
        </w:rPr>
        <w:t xml:space="preserve">BANCO </w:t>
      </w:r>
      <w:proofErr w:type="spellStart"/>
      <w:r w:rsidR="00402F97">
        <w:rPr>
          <w:rFonts w:cs="Arial"/>
          <w:szCs w:val="18"/>
        </w:rPr>
        <w:t>FICTICIO</w:t>
      </w:r>
      <w:r>
        <w:rPr>
          <w:rFonts w:cs="Arial"/>
          <w:szCs w:val="18"/>
        </w:rPr>
        <w:t>em</w:t>
      </w:r>
      <w:proofErr w:type="spellEnd"/>
      <w:r>
        <w:rPr>
          <w:rFonts w:cs="Arial"/>
          <w:szCs w:val="18"/>
        </w:rPr>
        <w:t xml:space="preserve"> ambientes públicos, físicos ou virtuais.</w:t>
      </w:r>
    </w:p>
    <w:p w14:paraId="40B25137" w14:textId="5FF2AE0F" w:rsidR="00931693" w:rsidRPr="00CC3665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CC3665">
        <w:rPr>
          <w:rFonts w:cs="Arial"/>
          <w:szCs w:val="18"/>
        </w:rPr>
        <w:t>Respeitar os direitos de propriedade</w:t>
      </w:r>
      <w:r>
        <w:rPr>
          <w:rFonts w:cs="Arial"/>
          <w:szCs w:val="18"/>
        </w:rPr>
        <w:t>,</w:t>
      </w:r>
      <w:r w:rsidRPr="00CC3665">
        <w:rPr>
          <w:rFonts w:cs="Arial"/>
          <w:szCs w:val="18"/>
        </w:rPr>
        <w:t xml:space="preserve"> instalando e</w:t>
      </w:r>
      <w:r>
        <w:rPr>
          <w:rFonts w:cs="Arial"/>
          <w:szCs w:val="18"/>
        </w:rPr>
        <w:t>/ou</w:t>
      </w:r>
      <w:r w:rsidRPr="00CC3665">
        <w:rPr>
          <w:rFonts w:cs="Arial"/>
          <w:szCs w:val="18"/>
        </w:rPr>
        <w:t xml:space="preserve"> utilizando somente recursos tecnológicos autorizados e com as respectivas licenças de uso válidas.</w:t>
      </w:r>
    </w:p>
    <w:p w14:paraId="13E280A0" w14:textId="2F68455E" w:rsidR="0093169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CC3665">
        <w:rPr>
          <w:rFonts w:cs="Arial"/>
          <w:szCs w:val="18"/>
        </w:rPr>
        <w:t>Comunicar</w:t>
      </w:r>
      <w:r>
        <w:rPr>
          <w:rFonts w:cs="Arial"/>
          <w:szCs w:val="18"/>
        </w:rPr>
        <w:t xml:space="preserve"> ao preposto da empresa contratada </w:t>
      </w:r>
      <w:r w:rsidRPr="00CC3665">
        <w:rPr>
          <w:rFonts w:cs="Arial"/>
          <w:szCs w:val="18"/>
        </w:rPr>
        <w:t>qualquer suspeita ou evidência de transgressão às normas em vigor,</w:t>
      </w:r>
      <w:r>
        <w:rPr>
          <w:rFonts w:cs="Arial"/>
          <w:szCs w:val="18"/>
        </w:rPr>
        <w:t xml:space="preserve"> </w:t>
      </w:r>
      <w:r w:rsidRPr="00CC3665">
        <w:rPr>
          <w:rFonts w:cs="Arial"/>
          <w:szCs w:val="18"/>
        </w:rPr>
        <w:t>principalmente para os casos em que ficar comprovado o comprometimento d</w:t>
      </w:r>
      <w:r>
        <w:rPr>
          <w:rFonts w:cs="Arial"/>
          <w:szCs w:val="18"/>
        </w:rPr>
        <w:t xml:space="preserve">e </w:t>
      </w:r>
      <w:r w:rsidRPr="001C4D42">
        <w:rPr>
          <w:rFonts w:cs="Arial"/>
          <w:szCs w:val="18"/>
        </w:rPr>
        <w:t xml:space="preserve">informação corporativa da </w:t>
      </w:r>
      <w:r w:rsidR="00402F97">
        <w:rPr>
          <w:rFonts w:cs="Arial"/>
          <w:szCs w:val="18"/>
        </w:rPr>
        <w:t xml:space="preserve">BANCO </w:t>
      </w:r>
      <w:proofErr w:type="spellStart"/>
      <w:r w:rsidR="00402F97">
        <w:rPr>
          <w:rFonts w:cs="Arial"/>
          <w:szCs w:val="18"/>
        </w:rPr>
        <w:t>FICTICIO</w:t>
      </w:r>
      <w:r w:rsidRPr="001C4D42">
        <w:rPr>
          <w:rFonts w:cs="Arial"/>
          <w:szCs w:val="18"/>
        </w:rPr>
        <w:t>ou</w:t>
      </w:r>
      <w:proofErr w:type="spellEnd"/>
      <w:r w:rsidRPr="001C4D42">
        <w:rPr>
          <w:rFonts w:cs="Arial"/>
          <w:szCs w:val="18"/>
        </w:rPr>
        <w:t xml:space="preserve"> sob sua responsabilidade</w:t>
      </w:r>
      <w:r w:rsidRPr="00CC3665">
        <w:rPr>
          <w:rFonts w:cs="Arial"/>
          <w:szCs w:val="18"/>
        </w:rPr>
        <w:t>, evitando que a imagem da Empresa seja colocada em risco junto ao seu público interno e externo.</w:t>
      </w:r>
    </w:p>
    <w:p w14:paraId="736D4533" w14:textId="2BA16984" w:rsidR="00931693" w:rsidRDefault="00931693" w:rsidP="00207BDA">
      <w:pPr>
        <w:tabs>
          <w:tab w:val="num" w:pos="284"/>
        </w:tabs>
        <w:autoSpaceDE w:val="0"/>
        <w:autoSpaceDN w:val="0"/>
        <w:adjustRightInd w:val="0"/>
        <w:ind w:left="-567" w:right="-768"/>
        <w:jc w:val="both"/>
        <w:rPr>
          <w:rFonts w:cs="Arial"/>
          <w:szCs w:val="18"/>
        </w:rPr>
      </w:pPr>
    </w:p>
    <w:p w14:paraId="4204B5E1" w14:textId="44AC3DDD" w:rsidR="00931693" w:rsidRDefault="00931693" w:rsidP="00207BDA">
      <w:pPr>
        <w:autoSpaceDE w:val="0"/>
        <w:autoSpaceDN w:val="0"/>
        <w:adjustRightInd w:val="0"/>
        <w:ind w:left="-567" w:right="-768"/>
        <w:jc w:val="both"/>
        <w:rPr>
          <w:rFonts w:cs="Arial"/>
          <w:szCs w:val="18"/>
        </w:rPr>
      </w:pPr>
      <w:r>
        <w:rPr>
          <w:rFonts w:cs="Arial"/>
          <w:szCs w:val="18"/>
        </w:rPr>
        <w:t>Estou ciente de que:</w:t>
      </w:r>
    </w:p>
    <w:p w14:paraId="49C2586C" w14:textId="6E7B54F6" w:rsidR="00931693" w:rsidRPr="00A62784" w:rsidRDefault="00931693" w:rsidP="009A386C">
      <w:pPr>
        <w:numPr>
          <w:ilvl w:val="0"/>
          <w:numId w:val="4"/>
        </w:numPr>
        <w:tabs>
          <w:tab w:val="clear" w:pos="360"/>
          <w:tab w:val="clear" w:pos="8505"/>
          <w:tab w:val="left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>
        <w:rPr>
          <w:rFonts w:cs="Arial"/>
          <w:szCs w:val="18"/>
        </w:rPr>
        <w:t>a</w:t>
      </w:r>
      <w:r w:rsidRPr="00F651E3">
        <w:rPr>
          <w:rFonts w:cs="Arial"/>
          <w:szCs w:val="18"/>
        </w:rPr>
        <w:t>s responsabilidades quanto à segurança da informação</w:t>
      </w:r>
      <w:r>
        <w:rPr>
          <w:rFonts w:cs="Arial"/>
          <w:szCs w:val="18"/>
        </w:rPr>
        <w:t xml:space="preserve"> </w:t>
      </w:r>
      <w:r w:rsidRPr="00F651E3">
        <w:rPr>
          <w:rFonts w:cs="Arial"/>
          <w:szCs w:val="18"/>
        </w:rPr>
        <w:t xml:space="preserve">se estendem além do horário de trabalho e continuam mesmo depois de encerrado o contrato de trabalho, para as informações obtidas </w:t>
      </w:r>
      <w:r>
        <w:rPr>
          <w:rFonts w:cs="Arial"/>
        </w:rPr>
        <w:t xml:space="preserve">em virtude das atividades executadas para a empresa contratada pela </w:t>
      </w:r>
      <w:r w:rsidR="00402F97">
        <w:rPr>
          <w:rFonts w:cs="Arial"/>
        </w:rPr>
        <w:t>BANCO FICTICIO</w:t>
      </w:r>
      <w:r>
        <w:rPr>
          <w:rFonts w:cs="Arial"/>
        </w:rPr>
        <w:t>;</w:t>
      </w:r>
    </w:p>
    <w:p w14:paraId="3FC6FF5A" w14:textId="201B12E4" w:rsidR="00931693" w:rsidRPr="00CC3665" w:rsidRDefault="00931693" w:rsidP="009A386C">
      <w:pPr>
        <w:numPr>
          <w:ilvl w:val="0"/>
          <w:numId w:val="4"/>
        </w:numPr>
        <w:tabs>
          <w:tab w:val="clear" w:pos="360"/>
          <w:tab w:val="clear" w:pos="8505"/>
          <w:tab w:val="left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o </w:t>
      </w:r>
      <w:r w:rsidRPr="00CC3665">
        <w:rPr>
          <w:rFonts w:cs="Arial"/>
          <w:szCs w:val="18"/>
        </w:rPr>
        <w:t>descumprimento de qualquer item deste Termo pode acarretar a aplicação das sanções citadas nos contratos de prestação de serviço</w:t>
      </w:r>
      <w:r>
        <w:rPr>
          <w:rFonts w:cs="Arial"/>
          <w:szCs w:val="18"/>
        </w:rPr>
        <w:t>, aplicável à empresa contratada,</w:t>
      </w:r>
      <w:r w:rsidRPr="00CC3665">
        <w:rPr>
          <w:rFonts w:cs="Arial"/>
          <w:szCs w:val="18"/>
        </w:rPr>
        <w:t xml:space="preserve"> e, ain</w:t>
      </w:r>
      <w:r>
        <w:rPr>
          <w:rFonts w:cs="Arial"/>
          <w:szCs w:val="18"/>
        </w:rPr>
        <w:t xml:space="preserve">da, nos demais processos legais e </w:t>
      </w:r>
      <w:r>
        <w:rPr>
          <w:rFonts w:cs="Arial"/>
        </w:rPr>
        <w:t xml:space="preserve">responsabilidades civil e penal </w:t>
      </w:r>
      <w:r w:rsidRPr="00CC3665">
        <w:rPr>
          <w:rFonts w:cs="Arial"/>
          <w:szCs w:val="18"/>
        </w:rPr>
        <w:t>cabíveis</w:t>
      </w:r>
      <w:r>
        <w:rPr>
          <w:rFonts w:cs="Arial"/>
          <w:szCs w:val="18"/>
        </w:rPr>
        <w:t>, também aplicáveis ao prestador de serviço/preposto</w:t>
      </w:r>
      <w:r w:rsidRPr="00CC3665">
        <w:rPr>
          <w:rFonts w:cs="Arial"/>
          <w:szCs w:val="18"/>
        </w:rPr>
        <w:t>.</w:t>
      </w:r>
    </w:p>
    <w:p w14:paraId="503EEA8C" w14:textId="77777777" w:rsidR="00931693" w:rsidRPr="00CD754B" w:rsidRDefault="00931693" w:rsidP="00207BDA">
      <w:pPr>
        <w:autoSpaceDE w:val="0"/>
        <w:autoSpaceDN w:val="0"/>
        <w:adjustRightInd w:val="0"/>
        <w:ind w:right="18"/>
        <w:rPr>
          <w:rFonts w:cs="Arial"/>
          <w:szCs w:val="18"/>
        </w:rPr>
      </w:pPr>
    </w:p>
    <w:p w14:paraId="18B8E84F" w14:textId="3117D643" w:rsidR="00931693" w:rsidRPr="00CD754B" w:rsidRDefault="00931693" w:rsidP="00207BDA">
      <w:pPr>
        <w:pStyle w:val="NormalJustificado"/>
        <w:rPr>
          <w:rFonts w:cs="Arial"/>
          <w:szCs w:val="18"/>
        </w:rPr>
      </w:pPr>
    </w:p>
    <w:tbl>
      <w:tblPr>
        <w:tblW w:w="10490" w:type="dxa"/>
        <w:tblBorders>
          <w:bottom w:val="single" w:sz="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245"/>
        <w:gridCol w:w="141"/>
        <w:gridCol w:w="851"/>
        <w:gridCol w:w="851"/>
        <w:gridCol w:w="283"/>
        <w:gridCol w:w="1985"/>
        <w:gridCol w:w="284"/>
        <w:gridCol w:w="850"/>
      </w:tblGrid>
      <w:tr w:rsidR="002B63FE" w:rsidRPr="00CD754B" w14:paraId="1DF2C591" w14:textId="77777777" w:rsidTr="002B63FE">
        <w:tc>
          <w:tcPr>
            <w:tcW w:w="5245" w:type="dxa"/>
            <w:tcBorders>
              <w:bottom w:val="single" w:sz="2" w:space="0" w:color="auto"/>
            </w:tcBorders>
          </w:tcPr>
          <w:p w14:paraId="08B4E450" w14:textId="73AD3900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local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141" w:type="dxa"/>
            <w:tcBorders>
              <w:bottom w:val="nil"/>
            </w:tcBorders>
          </w:tcPr>
          <w:p w14:paraId="1EA77ABA" w14:textId="77777777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 xml:space="preserve"> ,</w:t>
            </w: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479B3959" w14:textId="77777777" w:rsidR="002B63FE" w:rsidRDefault="002B63FE" w:rsidP="00207BDA">
            <w:pPr>
              <w:pStyle w:val="NormalJustificado"/>
              <w:rPr>
                <w:rFonts w:cs="Arial"/>
                <w:szCs w:val="18"/>
              </w:rPr>
            </w:pP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1A1BE4C0" w14:textId="13445E12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dia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06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283" w:type="dxa"/>
            <w:tcBorders>
              <w:bottom w:val="nil"/>
            </w:tcBorders>
          </w:tcPr>
          <w:p w14:paraId="3B234F8D" w14:textId="77777777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>de</w:t>
            </w:r>
          </w:p>
        </w:tc>
        <w:tc>
          <w:tcPr>
            <w:tcW w:w="1985" w:type="dxa"/>
            <w:tcBorders>
              <w:bottom w:val="single" w:sz="2" w:space="0" w:color="auto"/>
            </w:tcBorders>
          </w:tcPr>
          <w:p w14:paraId="54AF97BB" w14:textId="37BAFDDD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mes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AGOSTO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284" w:type="dxa"/>
            <w:tcBorders>
              <w:bottom w:val="nil"/>
            </w:tcBorders>
          </w:tcPr>
          <w:p w14:paraId="6F5CD405" w14:textId="77777777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>de</w:t>
            </w:r>
          </w:p>
        </w:tc>
        <w:tc>
          <w:tcPr>
            <w:tcW w:w="850" w:type="dxa"/>
            <w:tcBorders>
              <w:bottom w:val="single" w:sz="2" w:space="0" w:color="auto"/>
            </w:tcBorders>
          </w:tcPr>
          <w:p w14:paraId="573EC405" w14:textId="22CF3768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ano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2025</w:t>
            </w:r>
            <w:r>
              <w:rPr>
                <w:rFonts w:cs="Arial"/>
                <w:szCs w:val="18"/>
              </w:rPr>
              <w:fldChar w:fldCharType="end"/>
            </w:r>
          </w:p>
        </w:tc>
      </w:tr>
    </w:tbl>
    <w:p w14:paraId="059205AD" w14:textId="232020CF" w:rsidR="00931693" w:rsidRPr="00CD754B" w:rsidRDefault="00931693" w:rsidP="00207BDA">
      <w:pPr>
        <w:pStyle w:val="NormalJustificado"/>
        <w:rPr>
          <w:rFonts w:cs="Arial"/>
          <w:szCs w:val="18"/>
        </w:rPr>
      </w:pPr>
      <w:r w:rsidRPr="00CD754B">
        <w:rPr>
          <w:rFonts w:cs="Arial"/>
          <w:szCs w:val="18"/>
        </w:rPr>
        <w:t>Local/Data</w:t>
      </w:r>
    </w:p>
    <w:p w14:paraId="4DF06197" w14:textId="77777777" w:rsidR="00931693" w:rsidRPr="00CD754B" w:rsidRDefault="00931693" w:rsidP="00207BDA">
      <w:pPr>
        <w:pStyle w:val="NormalJustificado"/>
        <w:rPr>
          <w:rFonts w:cs="Arial"/>
          <w:szCs w:val="18"/>
        </w:rPr>
      </w:pPr>
    </w:p>
    <w:p w14:paraId="19DCA9FC" w14:textId="58055022" w:rsidR="00931693" w:rsidRDefault="00931693" w:rsidP="00207BDA">
      <w:pPr>
        <w:pStyle w:val="NormalJustificado"/>
        <w:rPr>
          <w:rFonts w:cs="Arial"/>
          <w:szCs w:val="18"/>
        </w:rPr>
      </w:pPr>
    </w:p>
    <w:p w14:paraId="5EE01DB1" w14:textId="77777777" w:rsidR="00AC15D2" w:rsidRPr="00CD754B" w:rsidRDefault="00AC15D2" w:rsidP="00207BDA">
      <w:pPr>
        <w:pStyle w:val="NormalJustificado"/>
        <w:rPr>
          <w:rFonts w:cs="Arial"/>
          <w:szCs w:val="18"/>
        </w:rPr>
      </w:pPr>
    </w:p>
    <w:tbl>
      <w:tblPr>
        <w:tblW w:w="9639" w:type="dxa"/>
        <w:tblInd w:w="70" w:type="dxa"/>
        <w:tblBorders>
          <w:bottom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78"/>
        <w:gridCol w:w="425"/>
        <w:gridCol w:w="4536"/>
      </w:tblGrid>
      <w:tr w:rsidR="00931693" w:rsidRPr="00813FB0" w14:paraId="48869014" w14:textId="77777777" w:rsidTr="00AC15D2">
        <w:trPr>
          <w:cantSplit/>
        </w:trPr>
        <w:tc>
          <w:tcPr>
            <w:tcW w:w="4678" w:type="dxa"/>
            <w:tcBorders>
              <w:top w:val="single" w:sz="4" w:space="0" w:color="auto"/>
              <w:bottom w:val="nil"/>
            </w:tcBorders>
          </w:tcPr>
          <w:p w14:paraId="4B377FA4" w14:textId="77777777" w:rsidR="00931693" w:rsidRPr="00813FB0" w:rsidRDefault="00931693" w:rsidP="00207BDA">
            <w:pPr>
              <w:pStyle w:val="NormalJustificado"/>
              <w:rPr>
                <w:rFonts w:cs="Arial"/>
                <w:sz w:val="24"/>
                <w:szCs w:val="24"/>
              </w:rPr>
            </w:pPr>
            <w:r w:rsidRPr="00CC3665">
              <w:rPr>
                <w:rFonts w:cs="Arial"/>
                <w:szCs w:val="18"/>
              </w:rPr>
              <w:t>Assinatura do usuário</w:t>
            </w:r>
          </w:p>
        </w:tc>
        <w:tc>
          <w:tcPr>
            <w:tcW w:w="425" w:type="dxa"/>
            <w:tcBorders>
              <w:bottom w:val="nil"/>
            </w:tcBorders>
          </w:tcPr>
          <w:p w14:paraId="2B288CF9" w14:textId="64557943" w:rsidR="00931693" w:rsidRPr="00813FB0" w:rsidRDefault="00931693" w:rsidP="00207BDA">
            <w:pPr>
              <w:pStyle w:val="NormalJustificado"/>
              <w:rPr>
                <w:rFonts w:cs="Arial"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single" w:sz="4" w:space="0" w:color="auto"/>
              <w:bottom w:val="nil"/>
            </w:tcBorders>
          </w:tcPr>
          <w:p w14:paraId="4DB4F07E" w14:textId="3279BCD6" w:rsidR="009F7DD0" w:rsidRPr="009F7DD0" w:rsidRDefault="009F7DD0" w:rsidP="00207BDA">
            <w:pPr>
              <w:pStyle w:val="NormalJustificado"/>
              <w:rPr>
                <w:rFonts w:cs="Arial"/>
                <w:szCs w:val="18"/>
              </w:rPr>
            </w:pPr>
            <w:r w:rsidRPr="009F7DD0">
              <w:rPr>
                <w:rFonts w:cs="Arial"/>
                <w:szCs w:val="18"/>
              </w:rPr>
              <w:t xml:space="preserve">Nome completo: </w:t>
            </w:r>
            <w:r w:rsidR="000134FB">
              <w:rPr>
                <w:rFonts w:cs="Arial"/>
                <w:szCs w:val="18"/>
              </w:rPr>
              <w:t>PREPOSTO DO CONTRATO</w:t>
            </w:r>
          </w:p>
          <w:p w14:paraId="317AE8EB" w14:textId="40DB0855" w:rsidR="009F7DD0" w:rsidRPr="009F7DD0" w:rsidRDefault="009F7DD0" w:rsidP="00207BDA">
            <w:pPr>
              <w:pStyle w:val="NormalJustificado"/>
              <w:rPr>
                <w:rFonts w:cs="Arial"/>
                <w:szCs w:val="18"/>
              </w:rPr>
            </w:pPr>
            <w:r w:rsidRPr="009F7DD0">
              <w:rPr>
                <w:rFonts w:cs="Arial"/>
                <w:szCs w:val="18"/>
              </w:rPr>
              <w:t xml:space="preserve">CPF: </w:t>
            </w:r>
            <w:r w:rsidR="00B20897">
              <w:rPr>
                <w:rFonts w:cs="Arial"/>
                <w:szCs w:val="18"/>
              </w:rPr>
              <w:t>000.000.000-00</w:t>
            </w:r>
          </w:p>
          <w:p w14:paraId="53463C5D" w14:textId="77777777" w:rsidR="00931693" w:rsidRPr="00813FB0" w:rsidRDefault="009F7DD0" w:rsidP="00207BDA">
            <w:pPr>
              <w:pStyle w:val="NormalJustificado"/>
              <w:rPr>
                <w:rFonts w:cs="Arial"/>
                <w:sz w:val="24"/>
                <w:szCs w:val="24"/>
              </w:rPr>
            </w:pPr>
            <w:r w:rsidRPr="009F7DD0">
              <w:rPr>
                <w:rFonts w:cs="Arial"/>
                <w:szCs w:val="18"/>
              </w:rPr>
              <w:t>Cargo: PREPOSTO</w:t>
            </w:r>
          </w:p>
        </w:tc>
      </w:tr>
    </w:tbl>
    <w:p w14:paraId="6D52365D" w14:textId="77777777" w:rsidR="00931693" w:rsidRPr="00CD754B" w:rsidRDefault="00931693" w:rsidP="00207BDA">
      <w:pPr>
        <w:pStyle w:val="NormalJustificado"/>
        <w:rPr>
          <w:rFonts w:cs="Arial"/>
          <w:szCs w:val="18"/>
        </w:rPr>
      </w:pPr>
    </w:p>
    <w:p w14:paraId="05FC8B98" w14:textId="77777777" w:rsidR="00931693" w:rsidRPr="00CD754B" w:rsidRDefault="00931693" w:rsidP="00931693">
      <w:pPr>
        <w:pStyle w:val="NormalJustificado"/>
        <w:rPr>
          <w:rFonts w:cs="Arial"/>
          <w:szCs w:val="18"/>
        </w:rPr>
      </w:pPr>
    </w:p>
    <w:p w14:paraId="45F669A5" w14:textId="77777777" w:rsidR="00121797" w:rsidRDefault="00121797">
      <w:pPr>
        <w:tabs>
          <w:tab w:val="clear" w:pos="8505"/>
        </w:tabs>
        <w:jc w:val="both"/>
        <w:sectPr w:rsidR="00121797" w:rsidSect="00121797">
          <w:headerReference w:type="default" r:id="rId15"/>
          <w:footerReference w:type="default" r:id="rId16"/>
          <w:pgSz w:w="11910" w:h="16840"/>
          <w:pgMar w:top="1540" w:right="1580" w:bottom="280" w:left="1600" w:header="828" w:footer="720" w:gutter="0"/>
          <w:pgNumType w:start="1"/>
          <w:cols w:space="720"/>
        </w:sectPr>
      </w:pPr>
    </w:p>
    <w:p w14:paraId="193FAE98" w14:textId="7BE918CF" w:rsidR="00121797" w:rsidRDefault="00121797">
      <w:pPr>
        <w:tabs>
          <w:tab w:val="clear" w:pos="8505"/>
        </w:tabs>
        <w:jc w:val="both"/>
      </w:pPr>
    </w:p>
    <w:p w14:paraId="3869AABE" w14:textId="77777777" w:rsidR="00511B14" w:rsidRDefault="00511B14">
      <w:pPr>
        <w:tabs>
          <w:tab w:val="clear" w:pos="8505"/>
        </w:tabs>
        <w:jc w:val="both"/>
      </w:pPr>
    </w:p>
    <w:p w14:paraId="3B19B3EB" w14:textId="2A5A83F9" w:rsidR="00121797" w:rsidRDefault="00121797" w:rsidP="001472E0">
      <w:pPr>
        <w:pStyle w:val="Ttulo1"/>
        <w:spacing w:before="85"/>
        <w:jc w:val="center"/>
        <w:rPr>
          <w:color w:val="0000FF"/>
        </w:rPr>
      </w:pPr>
      <w:r>
        <w:rPr>
          <w:color w:val="0000FF"/>
        </w:rPr>
        <w:t>USO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ACEITÁVEL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DE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RECURSOS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TECNOLÓGICOS</w:t>
      </w:r>
    </w:p>
    <w:p w14:paraId="6D85B59B" w14:textId="77777777" w:rsidR="00511B14" w:rsidRPr="00511B14" w:rsidRDefault="00511B14" w:rsidP="00511B14"/>
    <w:p w14:paraId="641808C6" w14:textId="77777777" w:rsidR="00121797" w:rsidRDefault="00121797" w:rsidP="00121797">
      <w:pPr>
        <w:pStyle w:val="Corpodetexto"/>
        <w:rPr>
          <w:b/>
          <w:sz w:val="24"/>
        </w:rPr>
      </w:pPr>
    </w:p>
    <w:p w14:paraId="4AA4BE3B" w14:textId="5B87E88B" w:rsidR="001472E0" w:rsidRPr="00E43CC7" w:rsidRDefault="001472E0" w:rsidP="001472E0">
      <w:pPr>
        <w:ind w:left="-426" w:right="192"/>
        <w:rPr>
          <w:sz w:val="20"/>
        </w:rPr>
      </w:pPr>
      <w:r w:rsidRPr="00E43CC7">
        <w:rPr>
          <w:b/>
          <w:sz w:val="20"/>
        </w:rPr>
        <w:t xml:space="preserve">OBJETIVO - </w:t>
      </w:r>
      <w:r w:rsidRPr="00E43CC7">
        <w:rPr>
          <w:sz w:val="20"/>
        </w:rPr>
        <w:t xml:space="preserve">Estabelecer os parâmetros de utilização aceitável dos recursos e dispositivos tecnológicos providos pela </w:t>
      </w:r>
      <w:r w:rsidR="00402F97">
        <w:rPr>
          <w:sz w:val="20"/>
        </w:rPr>
        <w:t>BANCO FICTICIO</w:t>
      </w:r>
      <w:r w:rsidRPr="00E43CC7">
        <w:rPr>
          <w:sz w:val="20"/>
        </w:rPr>
        <w:t xml:space="preserve">.  </w:t>
      </w:r>
    </w:p>
    <w:p w14:paraId="2D22BDB8" w14:textId="77777777" w:rsidR="001472E0" w:rsidRPr="00E43CC7" w:rsidRDefault="001472E0" w:rsidP="001472E0">
      <w:pPr>
        <w:spacing w:after="98" w:line="259" w:lineRule="auto"/>
        <w:ind w:left="-426"/>
        <w:rPr>
          <w:sz w:val="20"/>
        </w:rPr>
      </w:pPr>
      <w:r w:rsidRPr="00E43CC7">
        <w:rPr>
          <w:b/>
          <w:sz w:val="20"/>
        </w:rPr>
        <w:t xml:space="preserve"> </w:t>
      </w:r>
    </w:p>
    <w:p w14:paraId="28D4FEFB" w14:textId="430A28B3" w:rsidR="001472E0" w:rsidRPr="00E43CC7" w:rsidRDefault="001472E0" w:rsidP="001472E0">
      <w:pPr>
        <w:ind w:left="-426" w:right="192"/>
        <w:rPr>
          <w:sz w:val="20"/>
        </w:rPr>
      </w:pPr>
      <w:r w:rsidRPr="00E43CC7">
        <w:rPr>
          <w:b/>
          <w:sz w:val="20"/>
        </w:rPr>
        <w:t xml:space="preserve">PRINCÍPIOS - </w:t>
      </w:r>
      <w:r w:rsidRPr="00E43CC7">
        <w:rPr>
          <w:sz w:val="20"/>
        </w:rPr>
        <w:t xml:space="preserve">Valores do Código de Ética da </w:t>
      </w:r>
      <w:r w:rsidR="00402F97">
        <w:rPr>
          <w:sz w:val="20"/>
        </w:rPr>
        <w:t>BANCO FICTICIO</w:t>
      </w:r>
      <w:r w:rsidRPr="00E43CC7">
        <w:rPr>
          <w:sz w:val="20"/>
        </w:rPr>
        <w:t xml:space="preserve">; Integridade; Confidencialidade; Autenticidade; Disponibilidade; Economicidade; Legalidade.  </w:t>
      </w:r>
    </w:p>
    <w:p w14:paraId="0E46B36F" w14:textId="77777777" w:rsidR="001472E0" w:rsidRPr="00E43CC7" w:rsidRDefault="001472E0" w:rsidP="001472E0">
      <w:pPr>
        <w:spacing w:after="95" w:line="259" w:lineRule="auto"/>
        <w:ind w:left="-426"/>
        <w:rPr>
          <w:sz w:val="20"/>
        </w:rPr>
      </w:pPr>
      <w:r w:rsidRPr="00E43CC7">
        <w:rPr>
          <w:sz w:val="20"/>
        </w:rPr>
        <w:t xml:space="preserve"> </w:t>
      </w:r>
    </w:p>
    <w:p w14:paraId="495E7168" w14:textId="77777777" w:rsidR="001472E0" w:rsidRPr="00E43CC7" w:rsidRDefault="001472E0" w:rsidP="001472E0">
      <w:pPr>
        <w:pStyle w:val="Ttulo1"/>
        <w:tabs>
          <w:tab w:val="left" w:pos="8505"/>
        </w:tabs>
        <w:ind w:left="-426" w:right="186"/>
      </w:pPr>
      <w:r w:rsidRPr="00E43CC7">
        <w:t xml:space="preserve">PREMISSAS </w:t>
      </w:r>
      <w:r w:rsidRPr="00E43CC7">
        <w:rPr>
          <w:b w:val="0"/>
        </w:rPr>
        <w:t xml:space="preserve"> </w:t>
      </w:r>
    </w:p>
    <w:p w14:paraId="47317294" w14:textId="73996E09" w:rsidR="001472E0" w:rsidRPr="00E43CC7" w:rsidRDefault="001472E0" w:rsidP="001472E0">
      <w:pPr>
        <w:ind w:left="-426" w:right="192"/>
        <w:rPr>
          <w:sz w:val="20"/>
        </w:rPr>
      </w:pPr>
      <w:r w:rsidRPr="00E43CC7">
        <w:rPr>
          <w:sz w:val="20"/>
        </w:rPr>
        <w:t xml:space="preserve">As premissas para uso aceitável dos recursos e dispositivos tecnológicos são: Reforçar regras essenciais de comportamento ético, abolindo o comportamento ilícito; evitar a procrastinação e reduzir os gastos com o consumo dos recursos tecnológicos; proteger os ativos de informação e comunicação da </w:t>
      </w:r>
      <w:r w:rsidR="00402F97">
        <w:rPr>
          <w:sz w:val="20"/>
        </w:rPr>
        <w:t xml:space="preserve">BANCO </w:t>
      </w:r>
      <w:proofErr w:type="spellStart"/>
      <w:r w:rsidR="00402F97">
        <w:rPr>
          <w:sz w:val="20"/>
        </w:rPr>
        <w:t>FICTICIO</w:t>
      </w:r>
      <w:r w:rsidRPr="00E43CC7">
        <w:rPr>
          <w:sz w:val="20"/>
        </w:rPr>
        <w:t>de</w:t>
      </w:r>
      <w:proofErr w:type="spellEnd"/>
      <w:r w:rsidRPr="00E43CC7">
        <w:rPr>
          <w:sz w:val="20"/>
        </w:rPr>
        <w:t xml:space="preserve"> quaisquer ameaças cibernéticas; reduzir os riscos operacionais, financeiros, de imagem, de reputação, legais e trabalhistas; desencorajar ações que envolvam ofensas, obscenidades, pornografias e lixo eletrônico.  </w:t>
      </w:r>
    </w:p>
    <w:p w14:paraId="4F0582C3" w14:textId="77777777" w:rsidR="001472E0" w:rsidRPr="00E43CC7" w:rsidRDefault="001472E0" w:rsidP="001472E0">
      <w:pPr>
        <w:spacing w:after="95" w:line="259" w:lineRule="auto"/>
        <w:ind w:left="-426"/>
        <w:rPr>
          <w:sz w:val="20"/>
        </w:rPr>
      </w:pPr>
      <w:r w:rsidRPr="00E43CC7">
        <w:rPr>
          <w:sz w:val="20"/>
        </w:rPr>
        <w:t xml:space="preserve"> </w:t>
      </w:r>
    </w:p>
    <w:p w14:paraId="21765B5E" w14:textId="493578F1" w:rsidR="001472E0" w:rsidRDefault="001472E0" w:rsidP="001472E0">
      <w:pPr>
        <w:pStyle w:val="Ttulo1"/>
        <w:tabs>
          <w:tab w:val="left" w:pos="8505"/>
        </w:tabs>
        <w:ind w:left="-426" w:right="186"/>
        <w:rPr>
          <w:b w:val="0"/>
        </w:rPr>
      </w:pPr>
      <w:r w:rsidRPr="00E43CC7">
        <w:t xml:space="preserve">DIRETRIZES DE USO ACEITÁVEL </w:t>
      </w:r>
      <w:r w:rsidRPr="00E43CC7">
        <w:rPr>
          <w:b w:val="0"/>
        </w:rPr>
        <w:t xml:space="preserve"> </w:t>
      </w:r>
    </w:p>
    <w:p w14:paraId="236D93E3" w14:textId="77777777" w:rsidR="00511B14" w:rsidRPr="00511B14" w:rsidRDefault="00511B14" w:rsidP="00511B14"/>
    <w:p w14:paraId="154FB53F" w14:textId="53C3FB4C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Os dispositivos tecnológicos são ferramentas de trabalho de propriedade da </w:t>
      </w:r>
      <w:r w:rsidR="00402F97">
        <w:rPr>
          <w:sz w:val="20"/>
        </w:rPr>
        <w:t>BANCO FICTICIO</w:t>
      </w:r>
      <w:r w:rsidRPr="00E43CC7">
        <w:rPr>
          <w:sz w:val="20"/>
        </w:rPr>
        <w:t xml:space="preserve">. Os dispositivos fornecidos pela empresa somente devem ser utilizados pelos usuários que atendam os contratos da </w:t>
      </w:r>
      <w:r w:rsidR="00402F97">
        <w:rPr>
          <w:sz w:val="20"/>
        </w:rPr>
        <w:t xml:space="preserve">BANCO </w:t>
      </w:r>
      <w:proofErr w:type="spellStart"/>
      <w:r w:rsidR="00402F97">
        <w:rPr>
          <w:sz w:val="20"/>
        </w:rPr>
        <w:t>FICTICIO</w:t>
      </w:r>
      <w:r w:rsidRPr="00E43CC7">
        <w:rPr>
          <w:sz w:val="20"/>
        </w:rPr>
        <w:t>no</w:t>
      </w:r>
      <w:proofErr w:type="spellEnd"/>
      <w:r w:rsidRPr="00E43CC7">
        <w:rPr>
          <w:sz w:val="20"/>
        </w:rPr>
        <w:t xml:space="preserve"> desempenho de suas atividades. </w:t>
      </w:r>
    </w:p>
    <w:p w14:paraId="2DE8EB5C" w14:textId="77777777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Os dispositivos tecnológicos não podem ser utilizados para infringir a lei, patentes, ou direitos autorais em qualquer formato de mídia ou tecnologia.  </w:t>
      </w:r>
    </w:p>
    <w:p w14:paraId="5B99E81C" w14:textId="1C65DB08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A </w:t>
      </w:r>
      <w:r w:rsidR="00402F97">
        <w:rPr>
          <w:sz w:val="20"/>
        </w:rPr>
        <w:t xml:space="preserve">BANCO </w:t>
      </w:r>
      <w:proofErr w:type="spellStart"/>
      <w:r w:rsidR="00402F97">
        <w:rPr>
          <w:sz w:val="20"/>
        </w:rPr>
        <w:t>FICTICIO</w:t>
      </w:r>
      <w:r w:rsidRPr="00E43CC7">
        <w:rPr>
          <w:sz w:val="20"/>
        </w:rPr>
        <w:t>reserva</w:t>
      </w:r>
      <w:proofErr w:type="spellEnd"/>
      <w:r w:rsidRPr="00E43CC7">
        <w:rPr>
          <w:sz w:val="20"/>
        </w:rPr>
        <w:t xml:space="preserve"> a si o direito de inspecionar, pelas áreas competentes, sem a necessidade de aviso prévio ou prévia autorização do usuário, os recursos e dispositivos tecnológicos fornecidos, bem como coletar e excluir quaisquer dados trafegando ou armazenados, seja no disco local dos dispositivos, mídias removíveis ou qualquer outra forma de armazenamento conectado à infraestrutura tecnológica corporativa, visando assegurar o cumprimento das determinações normativas.  </w:t>
      </w:r>
    </w:p>
    <w:p w14:paraId="3A6A6326" w14:textId="485CB01A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Somente podem ser instalados ou executados nos dispositivos tecnológicos da </w:t>
      </w:r>
      <w:r w:rsidR="00402F97">
        <w:rPr>
          <w:sz w:val="20"/>
        </w:rPr>
        <w:t xml:space="preserve">BANCO </w:t>
      </w:r>
      <w:proofErr w:type="spellStart"/>
      <w:r w:rsidR="00402F97">
        <w:rPr>
          <w:sz w:val="20"/>
        </w:rPr>
        <w:t>FICTICIO</w:t>
      </w:r>
      <w:r w:rsidRPr="00E43CC7">
        <w:rPr>
          <w:sz w:val="20"/>
        </w:rPr>
        <w:t>os</w:t>
      </w:r>
      <w:proofErr w:type="spellEnd"/>
      <w:r w:rsidRPr="00E43CC7">
        <w:rPr>
          <w:sz w:val="20"/>
        </w:rPr>
        <w:t xml:space="preserve"> </w:t>
      </w:r>
      <w:r w:rsidRPr="00E43CC7">
        <w:rPr>
          <w:i/>
          <w:sz w:val="20"/>
        </w:rPr>
        <w:t xml:space="preserve">softwares </w:t>
      </w:r>
      <w:r w:rsidRPr="00E43CC7">
        <w:rPr>
          <w:sz w:val="20"/>
        </w:rPr>
        <w:t xml:space="preserve">autorizados pela </w:t>
      </w:r>
      <w:r w:rsidR="00402F97">
        <w:rPr>
          <w:sz w:val="20"/>
        </w:rPr>
        <w:t>BANCO FICTICIO</w:t>
      </w:r>
      <w:r w:rsidRPr="00E43CC7">
        <w:rPr>
          <w:sz w:val="20"/>
        </w:rPr>
        <w:t xml:space="preserve">.  </w:t>
      </w:r>
    </w:p>
    <w:p w14:paraId="1E6A6EA4" w14:textId="7ADB9996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Todos os recursos tecnológicos de microinformática conectados à rede </w:t>
      </w:r>
      <w:r w:rsidR="00402F97">
        <w:rPr>
          <w:sz w:val="20"/>
        </w:rPr>
        <w:t xml:space="preserve">BANCO </w:t>
      </w:r>
      <w:proofErr w:type="spellStart"/>
      <w:r w:rsidR="00402F97">
        <w:rPr>
          <w:sz w:val="20"/>
        </w:rPr>
        <w:t>FICTICIO</w:t>
      </w:r>
      <w:r w:rsidRPr="00E43CC7">
        <w:rPr>
          <w:sz w:val="20"/>
        </w:rPr>
        <w:t>devem</w:t>
      </w:r>
      <w:proofErr w:type="spellEnd"/>
      <w:r w:rsidRPr="00E43CC7">
        <w:rPr>
          <w:sz w:val="20"/>
        </w:rPr>
        <w:t xml:space="preserve"> estar em conformidade com os padrões de arquitetura e segurança, previamente estabelecidos pela </w:t>
      </w:r>
      <w:r w:rsidR="00402F97">
        <w:rPr>
          <w:sz w:val="20"/>
        </w:rPr>
        <w:t>BANCO FICTICIO</w:t>
      </w:r>
      <w:r w:rsidRPr="00E43CC7">
        <w:rPr>
          <w:sz w:val="20"/>
        </w:rPr>
        <w:t xml:space="preserve">.  </w:t>
      </w:r>
    </w:p>
    <w:p w14:paraId="74234824" w14:textId="76760934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O uso de mecanismos de encriptação de dados armazenados em estações de trabalho, notebooks ou mídias removíveis deve estar aderente às determinações da </w:t>
      </w:r>
      <w:r w:rsidR="00402F97">
        <w:rPr>
          <w:sz w:val="20"/>
        </w:rPr>
        <w:t>BANCO FICTICIO</w:t>
      </w:r>
      <w:r w:rsidRPr="00E43CC7">
        <w:rPr>
          <w:sz w:val="20"/>
        </w:rPr>
        <w:t xml:space="preserve">.  </w:t>
      </w:r>
    </w:p>
    <w:p w14:paraId="474E8EAF" w14:textId="3F68B965" w:rsidR="001472E0" w:rsidRDefault="001472E0" w:rsidP="001472E0">
      <w:pPr>
        <w:spacing w:after="98" w:line="259" w:lineRule="auto"/>
        <w:ind w:left="-426"/>
        <w:rPr>
          <w:b/>
          <w:sz w:val="20"/>
        </w:rPr>
      </w:pPr>
      <w:r w:rsidRPr="00E43CC7">
        <w:rPr>
          <w:b/>
          <w:sz w:val="20"/>
        </w:rPr>
        <w:t xml:space="preserve"> </w:t>
      </w:r>
    </w:p>
    <w:p w14:paraId="2BC49E1A" w14:textId="671573F3" w:rsidR="001472E0" w:rsidRDefault="001472E0" w:rsidP="001472E0">
      <w:pPr>
        <w:pStyle w:val="Ttulo1"/>
        <w:tabs>
          <w:tab w:val="left" w:pos="8505"/>
        </w:tabs>
        <w:ind w:left="-426" w:right="186"/>
        <w:rPr>
          <w:b w:val="0"/>
        </w:rPr>
      </w:pPr>
      <w:r w:rsidRPr="00E43CC7">
        <w:t xml:space="preserve">PROIBIÇÕES </w:t>
      </w:r>
      <w:r w:rsidRPr="00E43CC7">
        <w:rPr>
          <w:b w:val="0"/>
        </w:rPr>
        <w:t xml:space="preserve"> </w:t>
      </w:r>
    </w:p>
    <w:p w14:paraId="3D0E1C34" w14:textId="77777777" w:rsidR="00511B14" w:rsidRPr="00511B14" w:rsidRDefault="00511B14" w:rsidP="00511B14"/>
    <w:p w14:paraId="0189A074" w14:textId="7B48CBFF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284" w:right="192" w:hanging="360"/>
        <w:jc w:val="both"/>
        <w:rPr>
          <w:sz w:val="20"/>
        </w:rPr>
      </w:pPr>
      <w:r w:rsidRPr="00E43CC7">
        <w:rPr>
          <w:sz w:val="20"/>
        </w:rPr>
        <w:t xml:space="preserve">No uso dos recursos e dispositivos tecnológicos da </w:t>
      </w:r>
      <w:r w:rsidR="00402F97">
        <w:rPr>
          <w:sz w:val="20"/>
        </w:rPr>
        <w:t xml:space="preserve">BANCO </w:t>
      </w:r>
      <w:proofErr w:type="spellStart"/>
      <w:r w:rsidR="00402F97">
        <w:rPr>
          <w:sz w:val="20"/>
        </w:rPr>
        <w:t>FICTICIO</w:t>
      </w:r>
      <w:r w:rsidRPr="00E43CC7">
        <w:rPr>
          <w:sz w:val="20"/>
        </w:rPr>
        <w:t>é</w:t>
      </w:r>
      <w:proofErr w:type="spellEnd"/>
      <w:r w:rsidRPr="00E43CC7">
        <w:rPr>
          <w:sz w:val="20"/>
        </w:rPr>
        <w:t xml:space="preserve"> proibido:</w:t>
      </w:r>
      <w:r w:rsidRPr="00E43CC7">
        <w:rPr>
          <w:b/>
          <w:sz w:val="20"/>
        </w:rPr>
        <w:t xml:space="preserve"> </w:t>
      </w:r>
      <w:r w:rsidRPr="00E43CC7">
        <w:rPr>
          <w:sz w:val="20"/>
        </w:rPr>
        <w:t xml:space="preserve">Processar, acessar, copiar ou armazenar programas de computador, jogos ou quaisquer outros materiais (músicas, fotos, </w:t>
      </w:r>
      <w:proofErr w:type="gramStart"/>
      <w:r w:rsidRPr="00E43CC7">
        <w:rPr>
          <w:sz w:val="20"/>
        </w:rPr>
        <w:t>vídeos, etc.</w:t>
      </w:r>
      <w:proofErr w:type="gramEnd"/>
      <w:r w:rsidRPr="00E43CC7">
        <w:rPr>
          <w:sz w:val="20"/>
        </w:rPr>
        <w:t>) que não estejam de acordo com as atribuições dos prestadores da Fábrica, que violem a lei de direitos autorais, bem como aqueles de conteúdo ilegal, pornográfico, discriminatório, homofóbico, racista ou que faça apologia a qualquer crime.</w:t>
      </w:r>
      <w:r w:rsidRPr="00E43CC7">
        <w:rPr>
          <w:b/>
          <w:sz w:val="20"/>
        </w:rPr>
        <w:t xml:space="preserve"> </w:t>
      </w:r>
      <w:r w:rsidRPr="00E43CC7">
        <w:rPr>
          <w:sz w:val="20"/>
        </w:rPr>
        <w:t>Constranger, assediar, caluniar, injuriar, difamar, ofender, agredir, prejudicar ou ameaçar empregados ou terceiros, sejam eles indivíduos ou organizações.</w:t>
      </w:r>
      <w:r w:rsidRPr="00E43CC7">
        <w:rPr>
          <w:b/>
          <w:sz w:val="20"/>
        </w:rPr>
        <w:t xml:space="preserve"> </w:t>
      </w:r>
      <w:r w:rsidRPr="00E43CC7">
        <w:rPr>
          <w:sz w:val="20"/>
        </w:rPr>
        <w:t xml:space="preserve">Passar-se por outra pessoa ou esconder, por qualquer meio, a própria identidade.  </w:t>
      </w:r>
    </w:p>
    <w:p w14:paraId="17DD40B5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284" w:right="192" w:hanging="360"/>
        <w:jc w:val="both"/>
        <w:rPr>
          <w:sz w:val="20"/>
        </w:rPr>
      </w:pPr>
      <w:r w:rsidRPr="00E43CC7">
        <w:rPr>
          <w:sz w:val="20"/>
        </w:rPr>
        <w:t xml:space="preserve">Alterar os sistemas e configurações padrões, sem autorização.  </w:t>
      </w:r>
    </w:p>
    <w:p w14:paraId="1E082CEF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284" w:right="192" w:hanging="360"/>
        <w:jc w:val="both"/>
        <w:rPr>
          <w:sz w:val="20"/>
        </w:rPr>
      </w:pPr>
      <w:r w:rsidRPr="00E43CC7">
        <w:rPr>
          <w:sz w:val="20"/>
        </w:rPr>
        <w:t xml:space="preserve">Divulgar quaisquer informações confidenciais para indivíduos ou organizações, cujo acesso não está autorizado.  </w:t>
      </w:r>
    </w:p>
    <w:p w14:paraId="5E95DA2F" w14:textId="77777777" w:rsidR="001472E0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</w:p>
    <w:p w14:paraId="7570ABE9" w14:textId="77777777" w:rsidR="001472E0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</w:p>
    <w:p w14:paraId="11F250FA" w14:textId="77777777" w:rsidR="001472E0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</w:p>
    <w:p w14:paraId="1CF4EF3B" w14:textId="77777777" w:rsidR="001472E0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</w:p>
    <w:p w14:paraId="7DBA0C0D" w14:textId="1819483C" w:rsidR="001472E0" w:rsidRPr="00E43CC7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  <w:r w:rsidRPr="00E43CC7">
        <w:rPr>
          <w:sz w:val="20"/>
        </w:rPr>
        <w:t xml:space="preserve"> </w:t>
      </w:r>
    </w:p>
    <w:p w14:paraId="40EC72BC" w14:textId="65B35ECE" w:rsidR="00511B14" w:rsidRPr="00511B14" w:rsidRDefault="00511B14" w:rsidP="00511B14">
      <w:pPr>
        <w:pStyle w:val="PargrafodaLista"/>
        <w:numPr>
          <w:ilvl w:val="0"/>
          <w:numId w:val="10"/>
        </w:numPr>
        <w:spacing w:after="112" w:line="247" w:lineRule="auto"/>
        <w:ind w:left="426" w:right="192"/>
        <w:rPr>
          <w:sz w:val="20"/>
        </w:rPr>
      </w:pPr>
      <w:r w:rsidRPr="00511B14">
        <w:rPr>
          <w:sz w:val="20"/>
        </w:rPr>
        <w:lastRenderedPageBreak/>
        <w:t xml:space="preserve">Efetuar, sem autorização, qualquer tipo de acesso, alteração ou exclusão de dados nos recursos computacionais pertencentes à </w:t>
      </w:r>
      <w:r w:rsidR="00402F97">
        <w:rPr>
          <w:sz w:val="20"/>
        </w:rPr>
        <w:t>BANCO FICTICIO</w:t>
      </w:r>
      <w:r w:rsidRPr="00511B14">
        <w:rPr>
          <w:sz w:val="20"/>
        </w:rPr>
        <w:t xml:space="preserve">.  </w:t>
      </w:r>
    </w:p>
    <w:p w14:paraId="49FA68DE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Realizar ou tentar, de forma proposital, acesso aos ambientes, dispositivos tecnológicos, aplicações, configurações ou funcionalidades aos quais não possua permissões de acesso.  </w:t>
      </w:r>
    </w:p>
    <w:p w14:paraId="2695ECEF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No desenvolvimento e manutenção de sistemas, a equipe de desenvolvimento poderá realizar validação dos acessos e perfis implementados, nos ambientes de teste e homologação.  </w:t>
      </w:r>
    </w:p>
    <w:p w14:paraId="60AF4FF5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Executar ação deliberada que possa, direta ou indiretamente, indisponibilizar recursos da infraestrutura tecnológica corporativa.  </w:t>
      </w:r>
    </w:p>
    <w:p w14:paraId="409B609E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Utilizar dispositivos para executar códigos maliciosos ou programas cuja finalidade seja a decodificação de senhas, roubo de identidade, leitura de dados de usuários ou terceiros em tráfego ou armazenados, engenharia reversa de programas, propagação de </w:t>
      </w:r>
      <w:r w:rsidRPr="00E43CC7">
        <w:rPr>
          <w:i/>
          <w:sz w:val="20"/>
        </w:rPr>
        <w:t>malwares</w:t>
      </w:r>
      <w:r w:rsidRPr="00E43CC7">
        <w:rPr>
          <w:sz w:val="20"/>
        </w:rPr>
        <w:t xml:space="preserve">, destruição parcial ou total de dados ou indisponibilização de serviços.  </w:t>
      </w:r>
    </w:p>
    <w:p w14:paraId="23D6557B" w14:textId="64BAC928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Executar programas, instalar equipamentos, armazenar arquivos ou promover ações que possam facilitar o acesso de usuários não autorizados à rede corporativa da </w:t>
      </w:r>
      <w:r w:rsidR="00402F97">
        <w:rPr>
          <w:sz w:val="20"/>
        </w:rPr>
        <w:t>BANCO FICTICIO</w:t>
      </w:r>
      <w:r w:rsidRPr="00E43CC7">
        <w:rPr>
          <w:sz w:val="20"/>
        </w:rPr>
        <w:t xml:space="preserve">.  </w:t>
      </w:r>
    </w:p>
    <w:p w14:paraId="709A1F7B" w14:textId="34FB8A0D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Utilizar o endereço de correio eletrônico </w:t>
      </w:r>
      <w:r w:rsidR="00402F97">
        <w:rPr>
          <w:sz w:val="20"/>
        </w:rPr>
        <w:t>BANCO FICTICIO</w:t>
      </w:r>
      <w:r w:rsidRPr="00E43CC7">
        <w:rPr>
          <w:sz w:val="20"/>
        </w:rPr>
        <w:t xml:space="preserve">, individual em cadastros de serviços externos não relacionados ao desempenho de suas atribuições.  </w:t>
      </w:r>
    </w:p>
    <w:p w14:paraId="63B69CAE" w14:textId="634BFD1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Fazer uso de programas de mensagem instantânea não autorizados pela </w:t>
      </w:r>
      <w:r w:rsidR="00402F97">
        <w:rPr>
          <w:sz w:val="20"/>
        </w:rPr>
        <w:t>BANCO FICTICIO</w:t>
      </w:r>
      <w:r w:rsidRPr="00E43CC7">
        <w:rPr>
          <w:sz w:val="20"/>
        </w:rPr>
        <w:t xml:space="preserve">, para tratar de assuntos relacionados às atividades na prestação de serviços. </w:t>
      </w:r>
    </w:p>
    <w:p w14:paraId="6411D6AF" w14:textId="77777777" w:rsidR="00121797" w:rsidRDefault="00121797" w:rsidP="00121797">
      <w:pPr>
        <w:pStyle w:val="Corpodetexto"/>
        <w:rPr>
          <w:sz w:val="24"/>
        </w:rPr>
      </w:pPr>
    </w:p>
    <w:p w14:paraId="1B65E81E" w14:textId="77777777" w:rsidR="00121797" w:rsidRDefault="00121797" w:rsidP="00121797">
      <w:pPr>
        <w:pStyle w:val="Corpodetexto"/>
        <w:rPr>
          <w:sz w:val="24"/>
        </w:rPr>
      </w:pPr>
    </w:p>
    <w:p w14:paraId="2F8699FF" w14:textId="77777777" w:rsidR="00121797" w:rsidRDefault="00121797" w:rsidP="00121797">
      <w:pPr>
        <w:pStyle w:val="Corpodetexto"/>
        <w:spacing w:before="1"/>
        <w:rPr>
          <w:sz w:val="27"/>
        </w:rPr>
      </w:pPr>
    </w:p>
    <w:p w14:paraId="4CB26DA0" w14:textId="118DC493" w:rsidR="00511B14" w:rsidRDefault="00511B14" w:rsidP="00511B14">
      <w:pPr>
        <w:pStyle w:val="Ttulo1"/>
        <w:ind w:left="-567" w:right="186"/>
        <w:rPr>
          <w:b w:val="0"/>
        </w:rPr>
      </w:pPr>
      <w:r w:rsidRPr="00E43CC7">
        <w:t xml:space="preserve">RESPONSABILIDADES </w:t>
      </w:r>
      <w:r w:rsidRPr="00E43CC7">
        <w:rPr>
          <w:rFonts w:eastAsia="Wingdings"/>
          <w:b w:val="0"/>
        </w:rPr>
        <w:t></w:t>
      </w:r>
      <w:r w:rsidRPr="00E43CC7">
        <w:rPr>
          <w:b w:val="0"/>
        </w:rPr>
        <w:t xml:space="preserve"> Os prestadores de serviços, usuários fábrica e usuários externos </w:t>
      </w:r>
      <w:r w:rsidRPr="00E43CC7">
        <w:t>autorizados devem assinar o termo de compromisso do uso aceitável disponível, conforme anexo;</w:t>
      </w:r>
      <w:r w:rsidRPr="00E43CC7">
        <w:rPr>
          <w:b w:val="0"/>
        </w:rPr>
        <w:t xml:space="preserve">  </w:t>
      </w:r>
    </w:p>
    <w:p w14:paraId="06BB037D" w14:textId="77777777" w:rsidR="00511B14" w:rsidRPr="00511B14" w:rsidRDefault="00511B14" w:rsidP="00511B14"/>
    <w:p w14:paraId="74247CB2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Fazer uso dos dispositivos tecnológicos colocados à sua disposição, para os fins aos quais se destinam;  </w:t>
      </w:r>
    </w:p>
    <w:p w14:paraId="36D0B63F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Solicitar suporte técnico sempre que verificado o mau funcionamento dos equipamentos ou do sistema de rede corporativa;  </w:t>
      </w:r>
    </w:p>
    <w:p w14:paraId="7FEC52D8" w14:textId="125CB2B0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Fazer uso </w:t>
      </w:r>
      <w:proofErr w:type="gramStart"/>
      <w:r w:rsidRPr="00E43CC7">
        <w:rPr>
          <w:sz w:val="20"/>
        </w:rPr>
        <w:t>da</w:t>
      </w:r>
      <w:proofErr w:type="gramEnd"/>
      <w:r w:rsidRPr="00E43CC7">
        <w:rPr>
          <w:sz w:val="20"/>
        </w:rPr>
        <w:t xml:space="preserve"> telefonia </w:t>
      </w:r>
      <w:r w:rsidR="00402F97">
        <w:rPr>
          <w:sz w:val="20"/>
        </w:rPr>
        <w:t xml:space="preserve">BANCO </w:t>
      </w:r>
      <w:proofErr w:type="spellStart"/>
      <w:r w:rsidR="00402F97">
        <w:rPr>
          <w:sz w:val="20"/>
        </w:rPr>
        <w:t>FICTICIO</w:t>
      </w:r>
      <w:r w:rsidRPr="00E43CC7">
        <w:rPr>
          <w:sz w:val="20"/>
        </w:rPr>
        <w:t>para</w:t>
      </w:r>
      <w:proofErr w:type="spellEnd"/>
      <w:r w:rsidRPr="00E43CC7">
        <w:rPr>
          <w:sz w:val="20"/>
        </w:rPr>
        <w:t xml:space="preserve"> tratar de assuntos estritamente relacionados ao trabalho;  </w:t>
      </w:r>
    </w:p>
    <w:p w14:paraId="28331F02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Zelar por toda e qualquer informação armazenada na rede corporativa contra alteração, destruição, divulgação, cópia e acessos não autorizados;  </w:t>
      </w:r>
    </w:p>
    <w:p w14:paraId="4C3950FD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Manter, em caráter pessoal, confidencial e intransferível, a senha ou qualquer outra forma de autenticação para acesso aos recursos computacionais e de informação da organização;  </w:t>
      </w:r>
    </w:p>
    <w:p w14:paraId="4DE4DBC4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Reportar tempestivamente qualquer suspeita ou ocorrência de inconformidade aos termos destas orientações;  </w:t>
      </w:r>
    </w:p>
    <w:p w14:paraId="5FCFD095" w14:textId="31893081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O prestador deve encaminhar ao conhecimento da </w:t>
      </w:r>
      <w:r w:rsidR="00402F97">
        <w:rPr>
          <w:sz w:val="20"/>
        </w:rPr>
        <w:t>BANCO FICTICIO</w:t>
      </w:r>
      <w:r w:rsidRPr="00E43CC7">
        <w:rPr>
          <w:sz w:val="20"/>
        </w:rPr>
        <w:t xml:space="preserve">, nos casos em que a suspeita ou ocorrência de inconformidade tenha sido praticada por outro prestador, sob pena de incorrer em corresponsabilidade por omissão ou conivência;  </w:t>
      </w:r>
    </w:p>
    <w:p w14:paraId="4281D0ED" w14:textId="3A96A845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O Prestador/Fábrica respondem administrativa, civil e criminalmente pelos danos causados em decorrência da não observância das regras de proteção da informação e dos recursos computacionais da </w:t>
      </w:r>
      <w:r w:rsidR="00402F97">
        <w:rPr>
          <w:sz w:val="20"/>
        </w:rPr>
        <w:t>BANCO FICTICIO</w:t>
      </w:r>
      <w:r w:rsidRPr="00E43CC7">
        <w:rPr>
          <w:sz w:val="20"/>
        </w:rPr>
        <w:t xml:space="preserve">. Da mesma forma, responsabilizam-se perante a </w:t>
      </w:r>
      <w:r w:rsidR="00402F97">
        <w:rPr>
          <w:sz w:val="20"/>
        </w:rPr>
        <w:t xml:space="preserve">BANCO </w:t>
      </w:r>
      <w:proofErr w:type="spellStart"/>
      <w:r w:rsidR="00402F97">
        <w:rPr>
          <w:sz w:val="20"/>
        </w:rPr>
        <w:t>FICTICIO</w:t>
      </w:r>
      <w:r w:rsidRPr="00E43CC7">
        <w:rPr>
          <w:sz w:val="20"/>
        </w:rPr>
        <w:t>e</w:t>
      </w:r>
      <w:proofErr w:type="spellEnd"/>
      <w:r w:rsidRPr="00E43CC7">
        <w:rPr>
          <w:sz w:val="20"/>
        </w:rPr>
        <w:t xml:space="preserve"> terceiros por quaisquer prejuízos advindos da violação dos compromissos, deveres e proibições ora estabelecidas;  </w:t>
      </w:r>
    </w:p>
    <w:p w14:paraId="0938E40D" w14:textId="744202A4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Utilizar-se de todos os recursos, equipamentos e informações que lhe sejam confiados em razão do desempenho de sua atividade profissional de forma ética e em consonância com as normas de segurança estabelecidas pela </w:t>
      </w:r>
      <w:r w:rsidR="00402F97">
        <w:rPr>
          <w:sz w:val="20"/>
        </w:rPr>
        <w:t>BANCO FICTICIO</w:t>
      </w:r>
      <w:r w:rsidRPr="00E43CC7">
        <w:rPr>
          <w:sz w:val="20"/>
        </w:rPr>
        <w:t xml:space="preserve">;  </w:t>
      </w:r>
    </w:p>
    <w:p w14:paraId="669172EE" w14:textId="0DF377C4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Entregar os dispositivos tecnológicos sob sua responsabilidade quando solicitados pela </w:t>
      </w:r>
      <w:r w:rsidR="00402F97">
        <w:rPr>
          <w:sz w:val="20"/>
        </w:rPr>
        <w:t>BANCO FICTICIO</w:t>
      </w:r>
      <w:r w:rsidRPr="00E43CC7">
        <w:rPr>
          <w:sz w:val="20"/>
        </w:rPr>
        <w:t xml:space="preserve">; e </w:t>
      </w:r>
    </w:p>
    <w:p w14:paraId="74F2F4BE" w14:textId="16D1C93C" w:rsidR="00511B14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</w:pPr>
      <w:r w:rsidRPr="00E43CC7">
        <w:rPr>
          <w:sz w:val="20"/>
        </w:rPr>
        <w:t xml:space="preserve">Em todos os casos em que um prestador seja desligado do cargo ou fique em qualquer situação que o impeça de exercer suas funções, deve entregar à </w:t>
      </w:r>
      <w:r w:rsidR="00402F97">
        <w:rPr>
          <w:sz w:val="20"/>
        </w:rPr>
        <w:t xml:space="preserve">BANCO </w:t>
      </w:r>
      <w:proofErr w:type="spellStart"/>
      <w:r w:rsidR="00402F97">
        <w:rPr>
          <w:sz w:val="20"/>
        </w:rPr>
        <w:t>FICTICIO</w:t>
      </w:r>
      <w:r w:rsidRPr="00E43CC7">
        <w:rPr>
          <w:sz w:val="20"/>
        </w:rPr>
        <w:t>os</w:t>
      </w:r>
      <w:proofErr w:type="spellEnd"/>
      <w:r w:rsidRPr="00E43CC7">
        <w:rPr>
          <w:sz w:val="20"/>
        </w:rPr>
        <w:t xml:space="preserve"> dispositivos tecnológicos disponibilizados (notebook, celular, mídias </w:t>
      </w:r>
      <w:proofErr w:type="gramStart"/>
      <w:r w:rsidRPr="00E43CC7">
        <w:rPr>
          <w:sz w:val="20"/>
        </w:rPr>
        <w:t>removíveis, etc.</w:t>
      </w:r>
      <w:proofErr w:type="gramEnd"/>
      <w:r w:rsidRPr="00E43CC7">
        <w:rPr>
          <w:sz w:val="20"/>
        </w:rPr>
        <w:t>);</w:t>
      </w:r>
      <w:r>
        <w:rPr>
          <w:rFonts w:ascii="Calibri" w:eastAsia="Calibri" w:hAnsi="Calibri" w:cs="Calibri"/>
        </w:rPr>
        <w:t xml:space="preserve"> </w:t>
      </w:r>
    </w:p>
    <w:p w14:paraId="0B92E4D5" w14:textId="77777777" w:rsidR="00121797" w:rsidRDefault="00121797" w:rsidP="00121797">
      <w:pPr>
        <w:sectPr w:rsidR="00121797" w:rsidSect="00511B14">
          <w:headerReference w:type="default" r:id="rId17"/>
          <w:footerReference w:type="default" r:id="rId18"/>
          <w:pgSz w:w="11910" w:h="16840"/>
          <w:pgMar w:top="1540" w:right="428" w:bottom="280" w:left="1600" w:header="828" w:footer="0" w:gutter="0"/>
          <w:cols w:space="720"/>
        </w:sectPr>
      </w:pPr>
    </w:p>
    <w:p w14:paraId="559C0661" w14:textId="77777777" w:rsidR="00207BDA" w:rsidRDefault="00207BDA" w:rsidP="00121797">
      <w:pPr>
        <w:pStyle w:val="Corpodetexto"/>
        <w:rPr>
          <w:color w:val="3452A3"/>
        </w:rPr>
      </w:pPr>
    </w:p>
    <w:p w14:paraId="2D3637A8" w14:textId="77777777" w:rsidR="00207BDA" w:rsidRDefault="00207BDA" w:rsidP="00121797">
      <w:pPr>
        <w:pStyle w:val="Corpodetexto"/>
        <w:rPr>
          <w:color w:val="3452A3"/>
        </w:rPr>
      </w:pPr>
    </w:p>
    <w:p w14:paraId="0D9487B3" w14:textId="77777777" w:rsidR="00CD59A0" w:rsidRDefault="00CD59A0" w:rsidP="00CD59A0">
      <w:pPr>
        <w:spacing w:after="149" w:line="256" w:lineRule="auto"/>
        <w:ind w:right="209"/>
        <w:jc w:val="center"/>
        <w:rPr>
          <w:sz w:val="22"/>
        </w:rPr>
      </w:pPr>
      <w:r>
        <w:rPr>
          <w:b/>
        </w:rPr>
        <w:t xml:space="preserve">TERMO DE COMPROMISSO DO USO ACEITÁVEL </w:t>
      </w:r>
    </w:p>
    <w:p w14:paraId="0E906BD2" w14:textId="759751F7" w:rsidR="00121797" w:rsidRDefault="00121797" w:rsidP="00121797">
      <w:pPr>
        <w:pStyle w:val="Corpodetexto"/>
        <w:rPr>
          <w:b/>
          <w:sz w:val="20"/>
        </w:rPr>
      </w:pPr>
    </w:p>
    <w:p w14:paraId="7D473021" w14:textId="77777777" w:rsidR="00207BDA" w:rsidRDefault="00207BDA" w:rsidP="00121797">
      <w:pPr>
        <w:pStyle w:val="Corpodetexto"/>
        <w:spacing w:before="3"/>
        <w:rPr>
          <w:b/>
          <w:sz w:val="19"/>
        </w:rPr>
      </w:pPr>
    </w:p>
    <w:p w14:paraId="55851B19" w14:textId="6AA67AC3" w:rsidR="00121797" w:rsidRDefault="00121797" w:rsidP="00121797">
      <w:pPr>
        <w:pStyle w:val="Corpodetexto"/>
        <w:spacing w:before="3"/>
        <w:rPr>
          <w:b/>
          <w:sz w:val="19"/>
        </w:rPr>
      </w:pPr>
      <w:r>
        <w:rPr>
          <w:rFonts w:ascii="Arial MT"/>
          <w:noProof/>
          <w:sz w:val="22"/>
        </w:rPr>
        <mc:AlternateContent>
          <mc:Choice Requires="wpg">
            <w:drawing>
              <wp:anchor distT="0" distB="0" distL="0" distR="0" simplePos="0" relativeHeight="251659264" behindDoc="1" locked="0" layoutInCell="1" allowOverlap="1" wp14:anchorId="2AF33F68" wp14:editId="2A9F9E7E">
                <wp:simplePos x="0" y="0"/>
                <wp:positionH relativeFrom="page">
                  <wp:posOffset>5212080</wp:posOffset>
                </wp:positionH>
                <wp:positionV relativeFrom="paragraph">
                  <wp:posOffset>205740</wp:posOffset>
                </wp:positionV>
                <wp:extent cx="1802130" cy="358140"/>
                <wp:effectExtent l="0" t="0" r="7620" b="3810"/>
                <wp:wrapTopAndBottom/>
                <wp:docPr id="25" name="Agrupar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02130" cy="358140"/>
                          <a:chOff x="7876" y="261"/>
                          <a:chExt cx="2845" cy="396"/>
                        </a:xfrm>
                      </wpg:grpSpPr>
                      <wps:wsp>
                        <wps:cNvPr id="26" name="Freeform 4"/>
                        <wps:cNvSpPr>
                          <a:spLocks/>
                        </wps:cNvSpPr>
                        <wps:spPr bwMode="auto">
                          <a:xfrm>
                            <a:off x="7876" y="261"/>
                            <a:ext cx="2302" cy="209"/>
                          </a:xfrm>
                          <a:custGeom>
                            <a:avLst/>
                            <a:gdLst>
                              <a:gd name="T0" fmla="+- 0 10178 7877"/>
                              <a:gd name="T1" fmla="*/ T0 w 2302"/>
                              <a:gd name="T2" fmla="+- 0 261 261"/>
                              <a:gd name="T3" fmla="*/ 261 h 209"/>
                              <a:gd name="T4" fmla="+- 0 10166 7877"/>
                              <a:gd name="T5" fmla="*/ T4 w 2302"/>
                              <a:gd name="T6" fmla="+- 0 261 261"/>
                              <a:gd name="T7" fmla="*/ 261 h 209"/>
                              <a:gd name="T8" fmla="+- 0 10166 7877"/>
                              <a:gd name="T9" fmla="*/ T8 w 2302"/>
                              <a:gd name="T10" fmla="+- 0 458 261"/>
                              <a:gd name="T11" fmla="*/ 458 h 209"/>
                              <a:gd name="T12" fmla="+- 0 7889 7877"/>
                              <a:gd name="T13" fmla="*/ T12 w 2302"/>
                              <a:gd name="T14" fmla="+- 0 458 261"/>
                              <a:gd name="T15" fmla="*/ 458 h 209"/>
                              <a:gd name="T16" fmla="+- 0 7889 7877"/>
                              <a:gd name="T17" fmla="*/ T16 w 2302"/>
                              <a:gd name="T18" fmla="+- 0 261 261"/>
                              <a:gd name="T19" fmla="*/ 261 h 209"/>
                              <a:gd name="T20" fmla="+- 0 7877 7877"/>
                              <a:gd name="T21" fmla="*/ T20 w 2302"/>
                              <a:gd name="T22" fmla="+- 0 261 261"/>
                              <a:gd name="T23" fmla="*/ 261 h 209"/>
                              <a:gd name="T24" fmla="+- 0 7877 7877"/>
                              <a:gd name="T25" fmla="*/ T24 w 2302"/>
                              <a:gd name="T26" fmla="+- 0 458 261"/>
                              <a:gd name="T27" fmla="*/ 458 h 209"/>
                              <a:gd name="T28" fmla="+- 0 7877 7877"/>
                              <a:gd name="T29" fmla="*/ T28 w 2302"/>
                              <a:gd name="T30" fmla="+- 0 470 261"/>
                              <a:gd name="T31" fmla="*/ 470 h 209"/>
                              <a:gd name="T32" fmla="+- 0 7884 7877"/>
                              <a:gd name="T33" fmla="*/ T32 w 2302"/>
                              <a:gd name="T34" fmla="+- 0 470 261"/>
                              <a:gd name="T35" fmla="*/ 470 h 209"/>
                              <a:gd name="T36" fmla="+- 0 7889 7877"/>
                              <a:gd name="T37" fmla="*/ T36 w 2302"/>
                              <a:gd name="T38" fmla="+- 0 470 261"/>
                              <a:gd name="T39" fmla="*/ 470 h 209"/>
                              <a:gd name="T40" fmla="+- 0 10166 7877"/>
                              <a:gd name="T41" fmla="*/ T40 w 2302"/>
                              <a:gd name="T42" fmla="+- 0 470 261"/>
                              <a:gd name="T43" fmla="*/ 470 h 209"/>
                              <a:gd name="T44" fmla="+- 0 10178 7877"/>
                              <a:gd name="T45" fmla="*/ T44 w 2302"/>
                              <a:gd name="T46" fmla="+- 0 470 261"/>
                              <a:gd name="T47" fmla="*/ 470 h 209"/>
                              <a:gd name="T48" fmla="+- 0 10178 7877"/>
                              <a:gd name="T49" fmla="*/ T48 w 2302"/>
                              <a:gd name="T50" fmla="+- 0 458 261"/>
                              <a:gd name="T51" fmla="*/ 458 h 209"/>
                              <a:gd name="T52" fmla="+- 0 10178 7877"/>
                              <a:gd name="T53" fmla="*/ T52 w 2302"/>
                              <a:gd name="T54" fmla="+- 0 261 261"/>
                              <a:gd name="T55" fmla="*/ 261 h 20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2302" h="209">
                                <a:moveTo>
                                  <a:pt x="2301" y="0"/>
                                </a:moveTo>
                                <a:lnTo>
                                  <a:pt x="2289" y="0"/>
                                </a:lnTo>
                                <a:lnTo>
                                  <a:pt x="2289" y="197"/>
                                </a:lnTo>
                                <a:lnTo>
                                  <a:pt x="12" y="197"/>
                                </a:lnTo>
                                <a:lnTo>
                                  <a:pt x="1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97"/>
                                </a:lnTo>
                                <a:lnTo>
                                  <a:pt x="0" y="209"/>
                                </a:lnTo>
                                <a:lnTo>
                                  <a:pt x="7" y="209"/>
                                </a:lnTo>
                                <a:lnTo>
                                  <a:pt x="12" y="209"/>
                                </a:lnTo>
                                <a:lnTo>
                                  <a:pt x="2289" y="209"/>
                                </a:lnTo>
                                <a:lnTo>
                                  <a:pt x="2301" y="209"/>
                                </a:lnTo>
                                <a:lnTo>
                                  <a:pt x="2301" y="197"/>
                                </a:lnTo>
                                <a:lnTo>
                                  <a:pt x="23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7876" y="261"/>
                            <a:ext cx="2845" cy="3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E1E2D32" w14:textId="27B4247F" w:rsidR="003D6C10" w:rsidRDefault="003D6C10" w:rsidP="00121797">
                              <w:pPr>
                                <w:spacing w:line="245" w:lineRule="exact"/>
                                <w:ind w:left="15"/>
                                <w:rPr>
                                  <w:rFonts w:ascii="Calibri" w:hAnsi="Calibri"/>
                                </w:rPr>
                              </w:pPr>
                              <w:r>
                                <w:rPr>
                                  <w:rFonts w:ascii="Calibri" w:hAnsi="Calibri"/>
                                  <w:sz w:val="22"/>
                                </w:rPr>
                                <w:t>Grau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2"/>
                                </w:rPr>
                                <w:t>de sigilo</w:t>
                              </w:r>
                              <w:r>
                                <w:rPr>
                                  <w:rFonts w:ascii="Calibri" w:hAnsi="Calibri"/>
                                  <w:spacing w:val="17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2"/>
                                </w:rPr>
                                <w:t>#</w:t>
                              </w:r>
                              <w:r>
                                <w:rPr>
                                  <w:rFonts w:ascii="Calibri" w:hAnsi="Calibri"/>
                                  <w:spacing w:val="2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2"/>
                                </w:rPr>
                                <w:t>PÚBLICO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AF33F68" id="Agrupar 25" o:spid="_x0000_s1026" style="position:absolute;left:0;text-align:left;margin-left:410.4pt;margin-top:16.2pt;width:141.9pt;height:28.2pt;z-index:-251657216;mso-wrap-distance-left:0;mso-wrap-distance-right:0;mso-position-horizontal-relative:page" coordorigin="7876,261" coordsize="2845,3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">
                <v:shape id="Freeform 4" o:spid="_x0000_s1027" style="position:absolute;left:7876;top:261;width:2302;height:209;visibility:visible;mso-wrap-style:square;v-text-anchor:top" coordsize="2302,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" path="m2301,r-12,l2289,197,12,197,12,,,,,197r,12l7,209r5,l2289,209r12,l2301,197,2301,xe" fillcolor="black" stroked="f">
                  <v:path arrowok="t" o:connecttype="custom" o:connectlocs="2301,261;2289,261;2289,458;12,458;12,261;0,261;0,458;0,470;7,470;12,470;2289,470;2301,470;2301,458;2301,261" o:connectangles="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" o:spid="_x0000_s1028" type="#_x0000_t202" style="position:absolute;left:7876;top:261;width:2845;height:3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" filled="f" stroked="f">
                  <v:textbox inset="0,0,0,0">
                    <w:txbxContent>
                      <w:p w14:paraId="5E1E2D32" w14:textId="27B4247F" w:rsidR="003D6C10" w:rsidRDefault="003D6C10" w:rsidP="00121797">
                        <w:pPr>
                          <w:spacing w:line="245" w:lineRule="exact"/>
                          <w:ind w:left="15"/>
                          <w:rPr>
                            <w:rFonts w:ascii="Calibri" w:hAnsi="Calibri"/>
                          </w:rPr>
                        </w:pPr>
                        <w:r>
                          <w:rPr>
                            <w:rFonts w:ascii="Calibri" w:hAnsi="Calibri"/>
                            <w:sz w:val="22"/>
                          </w:rPr>
                          <w:t>Grau</w:t>
                        </w:r>
                        <w:r>
                          <w:rPr>
                            <w:rFonts w:ascii="Calibri" w:hAnsi="Calibri"/>
                            <w:spacing w:val="-3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2"/>
                          </w:rPr>
                          <w:t>de sigilo</w:t>
                        </w:r>
                        <w:r>
                          <w:rPr>
                            <w:rFonts w:ascii="Calibri" w:hAnsi="Calibri"/>
                            <w:spacing w:val="17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2"/>
                          </w:rPr>
                          <w:t>#</w:t>
                        </w:r>
                        <w:r>
                          <w:rPr>
                            <w:rFonts w:ascii="Calibri" w:hAnsi="Calibri"/>
                            <w:spacing w:val="2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2"/>
                          </w:rPr>
                          <w:t>PÚBLICO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6E6D76AE" w14:textId="77777777" w:rsidR="00121797" w:rsidRDefault="00121797" w:rsidP="00121797">
      <w:pPr>
        <w:pStyle w:val="Corpodetexto"/>
        <w:spacing w:before="10"/>
        <w:rPr>
          <w:b/>
          <w:sz w:val="14"/>
        </w:rPr>
      </w:pPr>
    </w:p>
    <w:p w14:paraId="786EE0ED" w14:textId="77777777" w:rsidR="00121797" w:rsidRDefault="00121797" w:rsidP="00121797">
      <w:pPr>
        <w:pStyle w:val="Corpodetexto"/>
        <w:spacing w:before="1"/>
        <w:rPr>
          <w:b/>
        </w:rPr>
      </w:pPr>
    </w:p>
    <w:p w14:paraId="50B7DDB5" w14:textId="77777777" w:rsidR="009F7DD0" w:rsidRPr="004B2D4E" w:rsidRDefault="009F7DD0" w:rsidP="009F7DD0">
      <w:pPr>
        <w:pStyle w:val="NormalJustificado"/>
        <w:rPr>
          <w:rFonts w:cs="Arial"/>
          <w:szCs w:val="18"/>
        </w:rPr>
      </w:pPr>
    </w:p>
    <w:tbl>
      <w:tblPr>
        <w:tblW w:w="952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91"/>
        <w:gridCol w:w="2835"/>
      </w:tblGrid>
      <w:tr w:rsidR="009F7DD0" w:rsidRPr="00CC3665" w14:paraId="27A2B127" w14:textId="77777777" w:rsidTr="00511B14">
        <w:tc>
          <w:tcPr>
            <w:tcW w:w="6691" w:type="dxa"/>
            <w:tcBorders>
              <w:top w:val="nil"/>
              <w:bottom w:val="nil"/>
            </w:tcBorders>
          </w:tcPr>
          <w:p w14:paraId="38C13B1A" w14:textId="77777777" w:rsidR="009F7DD0" w:rsidRPr="00CD754B" w:rsidRDefault="009F7DD0" w:rsidP="00A4229D">
            <w:r w:rsidRPr="00CD754B">
              <w:t>Nome do Usuário</w:t>
            </w:r>
          </w:p>
        </w:tc>
        <w:tc>
          <w:tcPr>
            <w:tcW w:w="2835" w:type="dxa"/>
            <w:tcBorders>
              <w:top w:val="nil"/>
              <w:bottom w:val="nil"/>
            </w:tcBorders>
          </w:tcPr>
          <w:p w14:paraId="68051FD2" w14:textId="0FB16EA1" w:rsidR="009F7DD0" w:rsidRPr="00CD754B" w:rsidRDefault="00207BDA" w:rsidP="00A4229D">
            <w:r>
              <w:t>Matrícula</w:t>
            </w:r>
          </w:p>
        </w:tc>
      </w:tr>
      <w:tr w:rsidR="009F7DD0" w:rsidRPr="00CD754B" w14:paraId="688C1914" w14:textId="77777777" w:rsidTr="00511B14">
        <w:trPr>
          <w:trHeight w:val="80"/>
        </w:trPr>
        <w:tc>
          <w:tcPr>
            <w:tcW w:w="6691" w:type="dxa"/>
            <w:tcBorders>
              <w:top w:val="nil"/>
              <w:bottom w:val="nil"/>
            </w:tcBorders>
          </w:tcPr>
          <w:p w14:paraId="2772F44B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  <w:tc>
          <w:tcPr>
            <w:tcW w:w="2835" w:type="dxa"/>
            <w:tcBorders>
              <w:top w:val="nil"/>
              <w:bottom w:val="nil"/>
            </w:tcBorders>
          </w:tcPr>
          <w:p w14:paraId="0012B3E5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</w:tr>
      <w:tr w:rsidR="009F7DD0" w:rsidRPr="00CC3665" w14:paraId="3C5F4AB3" w14:textId="77777777" w:rsidTr="00511B14">
        <w:tc>
          <w:tcPr>
            <w:tcW w:w="6691" w:type="dxa"/>
            <w:tcBorders>
              <w:top w:val="nil"/>
            </w:tcBorders>
          </w:tcPr>
          <w:p w14:paraId="61AAF9A5" w14:textId="55A3A380" w:rsidR="009F7DD0" w:rsidRPr="00CD754B" w:rsidRDefault="00693021" w:rsidP="00A4229D">
            <w:fldSimple w:instr=" REF  nome ">
              <w:r w:rsidR="00A831EE">
                <w:rPr>
                  <w:noProof/>
                </w:rPr>
                <w:t>COLABORADOR</w:t>
              </w:r>
            </w:fldSimple>
          </w:p>
        </w:tc>
        <w:tc>
          <w:tcPr>
            <w:tcW w:w="2835" w:type="dxa"/>
            <w:tcBorders>
              <w:top w:val="nil"/>
            </w:tcBorders>
          </w:tcPr>
          <w:p w14:paraId="77380D33" w14:textId="2BA4FB2F" w:rsidR="009F7DD0" w:rsidRPr="00CD754B" w:rsidRDefault="009F7DD0" w:rsidP="00A4229D"/>
        </w:tc>
      </w:tr>
    </w:tbl>
    <w:p w14:paraId="2EC18188" w14:textId="7360513C" w:rsidR="009F7DD0" w:rsidRDefault="009F7DD0" w:rsidP="009F7DD0">
      <w:pPr>
        <w:rPr>
          <w:sz w:val="8"/>
          <w:szCs w:val="8"/>
        </w:rPr>
      </w:pPr>
    </w:p>
    <w:p w14:paraId="51194EC0" w14:textId="77777777" w:rsidR="00207BDA" w:rsidRPr="00CD754B" w:rsidRDefault="00207BDA" w:rsidP="009F7DD0">
      <w:pPr>
        <w:rPr>
          <w:sz w:val="8"/>
          <w:szCs w:val="8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91"/>
        <w:gridCol w:w="2830"/>
      </w:tblGrid>
      <w:tr w:rsidR="009F7DD0" w:rsidRPr="00CC3665" w14:paraId="557CB1D8" w14:textId="77777777" w:rsidTr="00CD59A0">
        <w:tc>
          <w:tcPr>
            <w:tcW w:w="6691" w:type="dxa"/>
            <w:tcBorders>
              <w:top w:val="nil"/>
              <w:bottom w:val="nil"/>
            </w:tcBorders>
          </w:tcPr>
          <w:p w14:paraId="50930357" w14:textId="77777777" w:rsidR="009F7DD0" w:rsidRPr="00CD754B" w:rsidRDefault="009F7DD0" w:rsidP="00A4229D">
            <w:r w:rsidRPr="00CD754B">
              <w:t>Empresa</w:t>
            </w:r>
          </w:p>
        </w:tc>
        <w:tc>
          <w:tcPr>
            <w:tcW w:w="2830" w:type="dxa"/>
            <w:tcBorders>
              <w:top w:val="nil"/>
              <w:bottom w:val="nil"/>
            </w:tcBorders>
          </w:tcPr>
          <w:p w14:paraId="32F3FEA4" w14:textId="77777777" w:rsidR="009F7DD0" w:rsidRPr="00CD754B" w:rsidRDefault="009F7DD0" w:rsidP="00A4229D">
            <w:r w:rsidRPr="00CD754B">
              <w:t>Função</w:t>
            </w:r>
          </w:p>
        </w:tc>
      </w:tr>
      <w:tr w:rsidR="009F7DD0" w:rsidRPr="00CD754B" w14:paraId="0DB6C06F" w14:textId="77777777" w:rsidTr="00CD59A0">
        <w:tc>
          <w:tcPr>
            <w:tcW w:w="6691" w:type="dxa"/>
            <w:tcBorders>
              <w:top w:val="nil"/>
              <w:bottom w:val="nil"/>
            </w:tcBorders>
          </w:tcPr>
          <w:p w14:paraId="2BBF8443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  <w:tc>
          <w:tcPr>
            <w:tcW w:w="2830" w:type="dxa"/>
            <w:tcBorders>
              <w:top w:val="nil"/>
              <w:bottom w:val="nil"/>
            </w:tcBorders>
          </w:tcPr>
          <w:p w14:paraId="6D41BB2E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</w:tr>
      <w:tr w:rsidR="009F7DD0" w:rsidRPr="00CC3665" w14:paraId="26F12458" w14:textId="77777777" w:rsidTr="00CD59A0">
        <w:tc>
          <w:tcPr>
            <w:tcW w:w="6691" w:type="dxa"/>
            <w:tcBorders>
              <w:top w:val="nil"/>
            </w:tcBorders>
          </w:tcPr>
          <w:p w14:paraId="37012B61" w14:textId="1B944B77" w:rsidR="009F7DD0" w:rsidRPr="00CD754B" w:rsidRDefault="00DD0F11" w:rsidP="00A4229D">
            <w:r>
              <w:rPr>
                <w:rFonts w:cs="Arial"/>
              </w:rPr>
              <w:t>EMPRESA TERCEIRIZADA</w:t>
            </w:r>
          </w:p>
        </w:tc>
        <w:tc>
          <w:tcPr>
            <w:tcW w:w="2830" w:type="dxa"/>
            <w:tcBorders>
              <w:top w:val="nil"/>
            </w:tcBorders>
          </w:tcPr>
          <w:p w14:paraId="42EA05E6" w14:textId="09CA3373" w:rsidR="009F7DD0" w:rsidRPr="00CD754B" w:rsidRDefault="00693021" w:rsidP="00A4229D">
            <w:fldSimple w:instr=" REF  cargo ">
              <w:r>
                <w:rPr>
                  <w:noProof/>
                </w:rPr>
                <w:t xml:space="preserve">ANALISTA DEV POWER BUILDER </w:t>
              </w:r>
            </w:fldSimple>
          </w:p>
        </w:tc>
      </w:tr>
    </w:tbl>
    <w:p w14:paraId="0C0C0B01" w14:textId="2FEA3360" w:rsidR="009F7DD0" w:rsidRDefault="009F7DD0" w:rsidP="009F7DD0">
      <w:pPr>
        <w:rPr>
          <w:sz w:val="8"/>
          <w:szCs w:val="8"/>
        </w:rPr>
      </w:pPr>
    </w:p>
    <w:p w14:paraId="46C1C789" w14:textId="77777777" w:rsidR="00207BDA" w:rsidRPr="00CD754B" w:rsidRDefault="00207BDA" w:rsidP="009F7DD0">
      <w:pPr>
        <w:rPr>
          <w:sz w:val="8"/>
          <w:szCs w:val="8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83"/>
        <w:gridCol w:w="2838"/>
      </w:tblGrid>
      <w:tr w:rsidR="009F7DD0" w:rsidRPr="00CC3665" w14:paraId="137DE5C0" w14:textId="77777777" w:rsidTr="00A4229D">
        <w:tc>
          <w:tcPr>
            <w:tcW w:w="7230" w:type="dxa"/>
            <w:tcBorders>
              <w:top w:val="nil"/>
              <w:bottom w:val="nil"/>
            </w:tcBorders>
          </w:tcPr>
          <w:p w14:paraId="450EE055" w14:textId="77777777" w:rsidR="009F7DD0" w:rsidRPr="00CD754B" w:rsidRDefault="009F7DD0" w:rsidP="00A4229D">
            <w:r w:rsidRPr="00CD754B">
              <w:t>Lotação</w:t>
            </w:r>
          </w:p>
        </w:tc>
        <w:tc>
          <w:tcPr>
            <w:tcW w:w="3030" w:type="dxa"/>
            <w:tcBorders>
              <w:top w:val="nil"/>
              <w:bottom w:val="nil"/>
            </w:tcBorders>
          </w:tcPr>
          <w:p w14:paraId="66C0F4D8" w14:textId="77777777" w:rsidR="009F7DD0" w:rsidRPr="00CD754B" w:rsidRDefault="009F7DD0" w:rsidP="00A4229D">
            <w:r w:rsidRPr="00CD754B">
              <w:t>Telefone</w:t>
            </w:r>
          </w:p>
        </w:tc>
      </w:tr>
      <w:tr w:rsidR="009F7DD0" w:rsidRPr="00CD754B" w14:paraId="746CBAB0" w14:textId="77777777" w:rsidTr="00A4229D">
        <w:tc>
          <w:tcPr>
            <w:tcW w:w="7230" w:type="dxa"/>
            <w:tcBorders>
              <w:top w:val="nil"/>
              <w:bottom w:val="nil"/>
            </w:tcBorders>
          </w:tcPr>
          <w:p w14:paraId="5FE3C413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  <w:tc>
          <w:tcPr>
            <w:tcW w:w="3030" w:type="dxa"/>
            <w:tcBorders>
              <w:top w:val="nil"/>
              <w:bottom w:val="nil"/>
            </w:tcBorders>
          </w:tcPr>
          <w:p w14:paraId="3FE5F820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</w:tr>
      <w:tr w:rsidR="009F7DD0" w:rsidRPr="00CC3665" w14:paraId="53622F4B" w14:textId="77777777" w:rsidTr="00A4229D">
        <w:tc>
          <w:tcPr>
            <w:tcW w:w="7230" w:type="dxa"/>
            <w:tcBorders>
              <w:top w:val="nil"/>
            </w:tcBorders>
          </w:tcPr>
          <w:p w14:paraId="0A42F4B1" w14:textId="7C040A83" w:rsidR="009F7DD0" w:rsidRPr="00CD754B" w:rsidRDefault="004A0B8A" w:rsidP="00A4229D">
            <w:r>
              <w:t>CONTRATO</w:t>
            </w:r>
          </w:p>
        </w:tc>
        <w:tc>
          <w:tcPr>
            <w:tcW w:w="3030" w:type="dxa"/>
            <w:tcBorders>
              <w:top w:val="nil"/>
            </w:tcBorders>
          </w:tcPr>
          <w:p w14:paraId="45B1DC6E" w14:textId="4BD8160C" w:rsidR="009F7DD0" w:rsidRPr="00CD754B" w:rsidRDefault="00693021" w:rsidP="00A4229D">
            <w:fldSimple w:instr=" REF  fone ">
              <w:r>
                <w:rPr>
                  <w:noProof/>
                </w:rPr>
                <w:t xml:space="preserve">     </w:t>
              </w:r>
            </w:fldSimple>
          </w:p>
        </w:tc>
      </w:tr>
    </w:tbl>
    <w:p w14:paraId="78BD2716" w14:textId="77777777" w:rsidR="00121797" w:rsidRDefault="00121797" w:rsidP="00121797">
      <w:pPr>
        <w:pStyle w:val="Corpodetexto"/>
        <w:spacing w:before="3"/>
        <w:rPr>
          <w:b/>
        </w:rPr>
      </w:pPr>
    </w:p>
    <w:p w14:paraId="0B9164D7" w14:textId="77777777" w:rsidR="00121797" w:rsidRDefault="00121797" w:rsidP="00121797">
      <w:pPr>
        <w:pStyle w:val="Corpodetexto"/>
        <w:spacing w:before="7"/>
        <w:rPr>
          <w:b/>
          <w:sz w:val="20"/>
        </w:rPr>
      </w:pPr>
    </w:p>
    <w:p w14:paraId="29F8CCD9" w14:textId="37019CA6" w:rsidR="00511B14" w:rsidRPr="00F1729D" w:rsidRDefault="00511B14" w:rsidP="00511B14">
      <w:pPr>
        <w:tabs>
          <w:tab w:val="clear" w:pos="8505"/>
        </w:tabs>
        <w:spacing w:after="160" w:line="258" w:lineRule="auto"/>
        <w:ind w:left="142" w:right="-284"/>
        <w:rPr>
          <w:szCs w:val="18"/>
        </w:rPr>
      </w:pPr>
      <w:r w:rsidRPr="00F1729D">
        <w:rPr>
          <w:rFonts w:eastAsia="Calibri"/>
          <w:szCs w:val="18"/>
        </w:rPr>
        <w:t xml:space="preserve">Eu declaro haver lido e compreendido o termo de “USO ACEITÁVEL DE RECURSOS TECNOLÓGICOS” e estar ciente que o descumprimento das normas pode acarretar a aplicação de restrições e/ou sanções previstas nas determinações específicas das áreas da </w:t>
      </w:r>
      <w:r w:rsidR="00402F97">
        <w:rPr>
          <w:rFonts w:eastAsia="Calibri"/>
          <w:szCs w:val="18"/>
        </w:rPr>
        <w:t>BANCO FICTICIO</w:t>
      </w:r>
      <w:r w:rsidRPr="00F1729D">
        <w:rPr>
          <w:rFonts w:eastAsia="Calibri"/>
          <w:szCs w:val="18"/>
        </w:rPr>
        <w:t xml:space="preserve">.  </w:t>
      </w:r>
    </w:p>
    <w:p w14:paraId="7FDDB1AD" w14:textId="77777777" w:rsidR="00121797" w:rsidRDefault="00121797" w:rsidP="00121797">
      <w:pPr>
        <w:pStyle w:val="Corpodetexto"/>
        <w:rPr>
          <w:rFonts w:ascii="Calibri"/>
          <w:sz w:val="20"/>
        </w:rPr>
      </w:pPr>
    </w:p>
    <w:p w14:paraId="76F63F84" w14:textId="77777777" w:rsidR="00121797" w:rsidRDefault="00121797" w:rsidP="00121797">
      <w:pPr>
        <w:pStyle w:val="Corpodetexto"/>
        <w:rPr>
          <w:rFonts w:ascii="Calibri"/>
          <w:sz w:val="20"/>
        </w:rPr>
      </w:pPr>
    </w:p>
    <w:p w14:paraId="5FEFACF4" w14:textId="44DBA05B" w:rsidR="00121797" w:rsidRDefault="00121797" w:rsidP="00121797">
      <w:pPr>
        <w:pStyle w:val="Corpodetexto"/>
        <w:rPr>
          <w:rFonts w:ascii="Calibri"/>
          <w:sz w:val="20"/>
        </w:rPr>
      </w:pPr>
    </w:p>
    <w:p w14:paraId="38A3897E" w14:textId="30161428" w:rsidR="00207BDA" w:rsidRDefault="00207BDA" w:rsidP="00121797">
      <w:pPr>
        <w:pStyle w:val="Corpodetexto"/>
        <w:rPr>
          <w:rFonts w:ascii="Calibri"/>
          <w:sz w:val="20"/>
        </w:rPr>
      </w:pPr>
    </w:p>
    <w:p w14:paraId="53AFAE51" w14:textId="2DA2BA15" w:rsidR="00207BDA" w:rsidRDefault="00207BDA" w:rsidP="00121797">
      <w:pPr>
        <w:pStyle w:val="Corpodetexto"/>
        <w:rPr>
          <w:rFonts w:ascii="Calibri"/>
          <w:sz w:val="20"/>
        </w:rPr>
      </w:pPr>
    </w:p>
    <w:p w14:paraId="03E0B7CE" w14:textId="35F9D060" w:rsidR="00207BDA" w:rsidRDefault="00207BDA" w:rsidP="00121797">
      <w:pPr>
        <w:pStyle w:val="Corpodetexto"/>
        <w:rPr>
          <w:rFonts w:ascii="Calibri"/>
          <w:sz w:val="20"/>
        </w:rPr>
      </w:pPr>
    </w:p>
    <w:p w14:paraId="386561E4" w14:textId="6C7FA3A1" w:rsidR="00207BDA" w:rsidRDefault="00207BDA" w:rsidP="00121797">
      <w:pPr>
        <w:pStyle w:val="Corpodetexto"/>
        <w:rPr>
          <w:rFonts w:ascii="Calibri"/>
          <w:sz w:val="20"/>
        </w:rPr>
      </w:pPr>
    </w:p>
    <w:tbl>
      <w:tblPr>
        <w:tblW w:w="0" w:type="auto"/>
        <w:tblBorders>
          <w:bottom w:val="single" w:sz="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245"/>
        <w:gridCol w:w="141"/>
        <w:gridCol w:w="851"/>
        <w:gridCol w:w="283"/>
        <w:gridCol w:w="1985"/>
        <w:gridCol w:w="284"/>
        <w:gridCol w:w="850"/>
      </w:tblGrid>
      <w:tr w:rsidR="006B45A6" w:rsidRPr="00CD754B" w14:paraId="6F8017E3" w14:textId="77777777" w:rsidTr="00A4229D">
        <w:tc>
          <w:tcPr>
            <w:tcW w:w="5245" w:type="dxa"/>
            <w:tcBorders>
              <w:bottom w:val="single" w:sz="2" w:space="0" w:color="auto"/>
            </w:tcBorders>
          </w:tcPr>
          <w:p w14:paraId="08CAEC2E" w14:textId="376F5C6F" w:rsidR="006B45A6" w:rsidRPr="00CD754B" w:rsidRDefault="00FB1A74" w:rsidP="00A4229D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local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141" w:type="dxa"/>
            <w:tcBorders>
              <w:bottom w:val="nil"/>
            </w:tcBorders>
          </w:tcPr>
          <w:p w14:paraId="6BD34486" w14:textId="77777777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 xml:space="preserve"> ,</w:t>
            </w: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22F8C224" w14:textId="455A4266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dia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06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283" w:type="dxa"/>
            <w:tcBorders>
              <w:bottom w:val="nil"/>
            </w:tcBorders>
          </w:tcPr>
          <w:p w14:paraId="3C3CA37D" w14:textId="77777777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>de</w:t>
            </w:r>
          </w:p>
        </w:tc>
        <w:tc>
          <w:tcPr>
            <w:tcW w:w="1985" w:type="dxa"/>
            <w:tcBorders>
              <w:bottom w:val="single" w:sz="2" w:space="0" w:color="auto"/>
            </w:tcBorders>
          </w:tcPr>
          <w:p w14:paraId="7D58C607" w14:textId="60499030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mes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AGOSTO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284" w:type="dxa"/>
            <w:tcBorders>
              <w:bottom w:val="nil"/>
            </w:tcBorders>
          </w:tcPr>
          <w:p w14:paraId="51B1EFA8" w14:textId="77777777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>de</w:t>
            </w:r>
          </w:p>
        </w:tc>
        <w:tc>
          <w:tcPr>
            <w:tcW w:w="850" w:type="dxa"/>
            <w:tcBorders>
              <w:bottom w:val="single" w:sz="2" w:space="0" w:color="auto"/>
            </w:tcBorders>
          </w:tcPr>
          <w:p w14:paraId="3243D646" w14:textId="4C5565F9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ano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2025</w:t>
            </w:r>
            <w:r>
              <w:rPr>
                <w:rFonts w:cs="Arial"/>
                <w:szCs w:val="18"/>
              </w:rPr>
              <w:fldChar w:fldCharType="end"/>
            </w:r>
          </w:p>
        </w:tc>
      </w:tr>
    </w:tbl>
    <w:p w14:paraId="20216537" w14:textId="77CB5536" w:rsidR="006B45A6" w:rsidRPr="00CD754B" w:rsidRDefault="006B45A6" w:rsidP="006B45A6">
      <w:pPr>
        <w:pStyle w:val="NormalJustificado"/>
        <w:rPr>
          <w:rFonts w:cs="Arial"/>
          <w:szCs w:val="18"/>
        </w:rPr>
      </w:pPr>
      <w:r w:rsidRPr="00CD754B">
        <w:rPr>
          <w:rFonts w:cs="Arial"/>
          <w:szCs w:val="18"/>
        </w:rPr>
        <w:t>Local/Data</w:t>
      </w:r>
    </w:p>
    <w:p w14:paraId="3C34AB4C" w14:textId="3786A785" w:rsidR="00121797" w:rsidRDefault="00121797" w:rsidP="00121797">
      <w:pPr>
        <w:pStyle w:val="Corpodetexto"/>
        <w:spacing w:before="8"/>
        <w:rPr>
          <w:rFonts w:ascii="Calibri"/>
        </w:rPr>
      </w:pPr>
    </w:p>
    <w:p w14:paraId="4B9C64EA" w14:textId="0BECE2DD" w:rsidR="00121797" w:rsidRDefault="00121797" w:rsidP="00121797">
      <w:pPr>
        <w:pStyle w:val="Corpodetexto"/>
        <w:tabs>
          <w:tab w:val="left" w:pos="2183"/>
          <w:tab w:val="left" w:pos="2990"/>
          <w:tab w:val="left" w:pos="5286"/>
          <w:tab w:val="left" w:pos="7425"/>
        </w:tabs>
        <w:spacing w:before="59" w:line="237" w:lineRule="auto"/>
        <w:ind w:left="102" w:right="1242"/>
        <w:rPr>
          <w:rFonts w:ascii="Calibri"/>
        </w:rPr>
      </w:pPr>
      <w:r>
        <w:rPr>
          <w:rFonts w:ascii="Calibri"/>
          <w:u w:val="single"/>
        </w:rPr>
        <w:t xml:space="preserve"> </w:t>
      </w:r>
    </w:p>
    <w:p w14:paraId="09BBC7D1" w14:textId="1770F7FA" w:rsidR="00121797" w:rsidRDefault="00121797" w:rsidP="00121797">
      <w:pPr>
        <w:pStyle w:val="Corpodetexto"/>
        <w:rPr>
          <w:rFonts w:ascii="Calibri"/>
          <w:sz w:val="20"/>
        </w:rPr>
      </w:pPr>
    </w:p>
    <w:p w14:paraId="63E5E12C" w14:textId="04FC4D66" w:rsidR="00CD59A0" w:rsidRDefault="00CD59A0" w:rsidP="00121797">
      <w:pPr>
        <w:pStyle w:val="Corpodetexto"/>
        <w:rPr>
          <w:rFonts w:ascii="Calibri"/>
          <w:sz w:val="20"/>
        </w:rPr>
      </w:pPr>
    </w:p>
    <w:p w14:paraId="5E31F18F" w14:textId="3D0CDAEF" w:rsidR="00CD59A0" w:rsidRDefault="00CD59A0" w:rsidP="00121797">
      <w:pPr>
        <w:pStyle w:val="Corpodetexto"/>
        <w:rPr>
          <w:rFonts w:ascii="Calibri"/>
          <w:sz w:val="20"/>
        </w:rPr>
      </w:pPr>
    </w:p>
    <w:p w14:paraId="53586123" w14:textId="77777777" w:rsidR="00CD59A0" w:rsidRDefault="00CD59A0" w:rsidP="00CD59A0">
      <w:pPr>
        <w:tabs>
          <w:tab w:val="center" w:pos="5065"/>
        </w:tabs>
        <w:ind w:left="-17"/>
        <w:rPr>
          <w:rFonts w:eastAsia="Calibri"/>
          <w:szCs w:val="18"/>
        </w:rPr>
      </w:pPr>
    </w:p>
    <w:p w14:paraId="48CA6977" w14:textId="7FFACB5B" w:rsidR="00CD59A0" w:rsidRDefault="00CD59A0" w:rsidP="00CD59A0">
      <w:pPr>
        <w:tabs>
          <w:tab w:val="center" w:pos="5065"/>
        </w:tabs>
        <w:ind w:left="-17"/>
        <w:rPr>
          <w:szCs w:val="18"/>
        </w:rPr>
      </w:pPr>
      <w:r>
        <w:rPr>
          <w:rFonts w:eastAsia="Calibri"/>
          <w:szCs w:val="18"/>
        </w:rPr>
        <w:t xml:space="preserve">--------------------------------------------------------------------------                       </w:t>
      </w:r>
    </w:p>
    <w:p w14:paraId="183CD379" w14:textId="77777777" w:rsidR="00CD59A0" w:rsidRDefault="00CD59A0" w:rsidP="00CD59A0">
      <w:pPr>
        <w:tabs>
          <w:tab w:val="center" w:pos="5065"/>
        </w:tabs>
        <w:ind w:left="-17"/>
        <w:rPr>
          <w:szCs w:val="18"/>
        </w:rPr>
      </w:pPr>
      <w:r>
        <w:rPr>
          <w:rFonts w:eastAsia="Calibri"/>
          <w:sz w:val="16"/>
          <w:szCs w:val="16"/>
        </w:rPr>
        <w:t xml:space="preserve">Assinatura </w:t>
      </w:r>
      <w:r>
        <w:rPr>
          <w:rFonts w:eastAsia="Calibri"/>
          <w:b/>
          <w:bCs/>
          <w:sz w:val="16"/>
          <w:szCs w:val="16"/>
          <w:u w:val="single"/>
        </w:rPr>
        <w:t>digital</w:t>
      </w:r>
      <w:r>
        <w:rPr>
          <w:rFonts w:eastAsia="Calibri"/>
          <w:sz w:val="16"/>
          <w:szCs w:val="16"/>
        </w:rPr>
        <w:t xml:space="preserve"> do Prestador</w:t>
      </w:r>
      <w:r>
        <w:rPr>
          <w:rFonts w:eastAsia="Calibri"/>
          <w:szCs w:val="18"/>
        </w:rPr>
        <w:t xml:space="preserve">                                                                             </w:t>
      </w:r>
    </w:p>
    <w:p w14:paraId="7089893E" w14:textId="77777777" w:rsidR="00CD59A0" w:rsidRDefault="00CD59A0" w:rsidP="00CD59A0">
      <w:pPr>
        <w:spacing w:after="104" w:line="256" w:lineRule="auto"/>
        <w:rPr>
          <w:rFonts w:eastAsia="Calibri"/>
          <w:szCs w:val="18"/>
        </w:rPr>
      </w:pPr>
    </w:p>
    <w:p w14:paraId="676309E1" w14:textId="77777777" w:rsidR="00CD59A0" w:rsidRDefault="00CD59A0" w:rsidP="00CD59A0">
      <w:pPr>
        <w:spacing w:after="98" w:line="256" w:lineRule="auto"/>
        <w:ind w:left="38"/>
        <w:rPr>
          <w:rFonts w:eastAsia="Arial"/>
          <w:szCs w:val="18"/>
        </w:rPr>
      </w:pPr>
    </w:p>
    <w:p w14:paraId="5D7EEE67" w14:textId="77777777" w:rsidR="00CD59A0" w:rsidRDefault="00CD59A0" w:rsidP="00CD59A0">
      <w:pPr>
        <w:spacing w:after="98" w:line="256" w:lineRule="auto"/>
        <w:ind w:left="38"/>
        <w:rPr>
          <w:szCs w:val="18"/>
        </w:rPr>
      </w:pPr>
      <w:r>
        <w:rPr>
          <w:rFonts w:eastAsia="Calibri"/>
          <w:szCs w:val="18"/>
        </w:rPr>
        <w:t xml:space="preserve">  </w:t>
      </w:r>
    </w:p>
    <w:p w14:paraId="698CD44F" w14:textId="77777777" w:rsidR="00CD59A0" w:rsidRDefault="00CD59A0" w:rsidP="00CD59A0">
      <w:pPr>
        <w:spacing w:after="98" w:line="256" w:lineRule="auto"/>
        <w:ind w:left="38"/>
        <w:rPr>
          <w:szCs w:val="18"/>
        </w:rPr>
      </w:pPr>
      <w:r>
        <w:rPr>
          <w:rFonts w:eastAsia="Calibri"/>
          <w:szCs w:val="18"/>
        </w:rPr>
        <w:t xml:space="preserve">  </w:t>
      </w:r>
    </w:p>
    <w:p w14:paraId="5AB9D44E" w14:textId="77777777" w:rsidR="00CD59A0" w:rsidRDefault="00CD59A0" w:rsidP="00CD59A0">
      <w:pPr>
        <w:ind w:left="-6" w:right="761" w:hanging="11"/>
        <w:rPr>
          <w:szCs w:val="18"/>
        </w:rPr>
      </w:pPr>
      <w:r>
        <w:rPr>
          <w:rFonts w:eastAsia="Calibri"/>
          <w:szCs w:val="18"/>
        </w:rPr>
        <w:t xml:space="preserve">--------------------------------------------------------------------------- </w:t>
      </w:r>
    </w:p>
    <w:p w14:paraId="358290DE" w14:textId="222DDC4F" w:rsidR="00CD59A0" w:rsidRDefault="000134FB" w:rsidP="00CD59A0">
      <w:pPr>
        <w:ind w:left="-6" w:right="3805" w:hanging="11"/>
        <w:rPr>
          <w:rFonts w:eastAsia="Calibri"/>
          <w:sz w:val="16"/>
          <w:szCs w:val="16"/>
        </w:rPr>
      </w:pPr>
      <w:r>
        <w:rPr>
          <w:rFonts w:eastAsia="Calibri"/>
          <w:sz w:val="16"/>
          <w:szCs w:val="16"/>
        </w:rPr>
        <w:t>PREPOSTO DO CONTRATO</w:t>
      </w:r>
    </w:p>
    <w:p w14:paraId="39A73BA9" w14:textId="5A39A9BF" w:rsidR="00CD59A0" w:rsidRDefault="001A1FE4" w:rsidP="00CD59A0">
      <w:pPr>
        <w:ind w:left="-6" w:right="3805" w:hanging="11"/>
        <w:rPr>
          <w:rFonts w:eastAsia="Arial"/>
          <w:sz w:val="16"/>
          <w:szCs w:val="16"/>
        </w:rPr>
      </w:pPr>
      <w:r>
        <w:rPr>
          <w:rFonts w:eastAsia="Calibri"/>
          <w:sz w:val="16"/>
          <w:szCs w:val="16"/>
        </w:rPr>
        <w:t>PREPOST</w:t>
      </w:r>
      <w:r w:rsidR="00080E7E">
        <w:rPr>
          <w:rFonts w:eastAsia="Calibri"/>
          <w:sz w:val="16"/>
          <w:szCs w:val="16"/>
        </w:rPr>
        <w:t>O</w:t>
      </w:r>
    </w:p>
    <w:p w14:paraId="05540C8D" w14:textId="62BA4861" w:rsidR="00207BDA" w:rsidRDefault="00207BDA" w:rsidP="00121797">
      <w:pPr>
        <w:pStyle w:val="Corpodetexto"/>
        <w:rPr>
          <w:rFonts w:ascii="Calibri"/>
          <w:sz w:val="20"/>
        </w:rPr>
      </w:pPr>
    </w:p>
    <w:p w14:paraId="03ED48C3" w14:textId="472E194C" w:rsidR="00121797" w:rsidRDefault="00121797" w:rsidP="00121797">
      <w:pPr>
        <w:pStyle w:val="Corpodetexto"/>
        <w:rPr>
          <w:rFonts w:ascii="Calibri"/>
          <w:sz w:val="20"/>
        </w:rPr>
      </w:pPr>
    </w:p>
    <w:p w14:paraId="647C7F4B" w14:textId="6D95D3EA" w:rsidR="00207BDA" w:rsidRDefault="00207BDA" w:rsidP="00207BDA">
      <w:pPr>
        <w:pStyle w:val="Corpodetexto"/>
        <w:spacing w:before="1"/>
        <w:sectPr w:rsidR="00207BDA" w:rsidSect="000F71CE">
          <w:headerReference w:type="default" r:id="rId19"/>
          <w:pgSz w:w="11907" w:h="16840" w:code="9"/>
          <w:pgMar w:top="1134" w:right="1134" w:bottom="1134" w:left="1134" w:header="851" w:footer="851" w:gutter="0"/>
          <w:cols w:space="720"/>
          <w:docGrid w:linePitch="245"/>
        </w:sectPr>
      </w:pPr>
    </w:p>
    <w:p w14:paraId="2C291BDF" w14:textId="77777777" w:rsidR="004B7045" w:rsidRDefault="004B7045" w:rsidP="004B7045">
      <w:pPr>
        <w:jc w:val="center"/>
        <w:rPr>
          <w:rFonts w:cs="Arial"/>
          <w:b/>
          <w:bCs/>
          <w:sz w:val="24"/>
          <w:szCs w:val="24"/>
        </w:rPr>
      </w:pPr>
    </w:p>
    <w:p w14:paraId="026EEDB3" w14:textId="77777777" w:rsidR="004B7045" w:rsidRDefault="004B7045" w:rsidP="004B7045">
      <w:pPr>
        <w:jc w:val="center"/>
        <w:rPr>
          <w:rFonts w:cs="Arial"/>
          <w:b/>
          <w:bCs/>
          <w:sz w:val="24"/>
          <w:szCs w:val="24"/>
        </w:rPr>
      </w:pPr>
    </w:p>
    <w:p w14:paraId="02F1E838" w14:textId="77777777" w:rsidR="004B7045" w:rsidRDefault="004B7045" w:rsidP="004B7045">
      <w:pPr>
        <w:jc w:val="center"/>
        <w:rPr>
          <w:rFonts w:cs="Arial"/>
          <w:b/>
          <w:bCs/>
          <w:sz w:val="24"/>
          <w:szCs w:val="24"/>
        </w:rPr>
      </w:pPr>
    </w:p>
    <w:p w14:paraId="6C208F50" w14:textId="02C96344" w:rsidR="004B7045" w:rsidRDefault="004B7045" w:rsidP="004B7045">
      <w:pPr>
        <w:jc w:val="center"/>
        <w:rPr>
          <w:rFonts w:cs="Arial"/>
          <w:b/>
          <w:bCs/>
          <w:color w:val="auto"/>
          <w:sz w:val="24"/>
          <w:szCs w:val="24"/>
        </w:rPr>
      </w:pPr>
      <w:r>
        <w:rPr>
          <w:rFonts w:cs="Arial"/>
          <w:b/>
          <w:bCs/>
          <w:sz w:val="24"/>
          <w:szCs w:val="24"/>
        </w:rPr>
        <w:t>TERMO DE CONFIDENCIALIDADE E RESPONSABILIDADE</w:t>
      </w:r>
    </w:p>
    <w:p w14:paraId="3826EE05" w14:textId="77777777" w:rsidR="004B7045" w:rsidRDefault="004B7045" w:rsidP="004B7045">
      <w:pPr>
        <w:jc w:val="both"/>
        <w:rPr>
          <w:rFonts w:cs="Arial"/>
          <w:sz w:val="20"/>
        </w:rPr>
      </w:pPr>
    </w:p>
    <w:p w14:paraId="4885F654" w14:textId="47F60C61" w:rsidR="004B7045" w:rsidRDefault="004B7045" w:rsidP="004B7045">
      <w:pPr>
        <w:jc w:val="both"/>
        <w:rPr>
          <w:rFonts w:cs="Arial"/>
          <w:sz w:val="20"/>
        </w:rPr>
      </w:pPr>
      <w:r>
        <w:rPr>
          <w:rFonts w:cs="Arial"/>
          <w:sz w:val="20"/>
        </w:rPr>
        <w:t xml:space="preserve">Considerando que por motivos contratuais haverá troca de informações, sendo algumas de cunho confidencial, o prestador de serviços da empresa </w:t>
      </w:r>
      <w:proofErr w:type="spellStart"/>
      <w:r w:rsidR="00DD0F11">
        <w:rPr>
          <w:rFonts w:cs="Arial"/>
          <w:b/>
          <w:bCs/>
          <w:sz w:val="20"/>
        </w:rPr>
        <w:t>EMPRESA</w:t>
      </w:r>
      <w:proofErr w:type="spellEnd"/>
      <w:r w:rsidR="00DD0F11">
        <w:rPr>
          <w:rFonts w:cs="Arial"/>
          <w:b/>
          <w:bCs/>
          <w:sz w:val="20"/>
        </w:rPr>
        <w:t xml:space="preserve"> TERCEIRIZADA</w:t>
      </w:r>
      <w:r>
        <w:rPr>
          <w:rFonts w:cs="Arial"/>
          <w:sz w:val="20"/>
        </w:rPr>
        <w:t xml:space="preserve">, inscrita no CNPJ(MF) sob o nº </w:t>
      </w:r>
      <w:r w:rsidR="00621604">
        <w:rPr>
          <w:rFonts w:cs="Arial"/>
          <w:b/>
          <w:bCs/>
          <w:sz w:val="20"/>
        </w:rPr>
        <w:t>CNPJ</w:t>
      </w:r>
      <w:r>
        <w:rPr>
          <w:rFonts w:cs="Arial"/>
          <w:sz w:val="20"/>
        </w:rPr>
        <w:t xml:space="preserve">, abaixo assinado e qualificado, na condição de participante dos serviços necessários para execução do contrato no. </w:t>
      </w:r>
      <w:r w:rsidR="00CA132A">
        <w:rPr>
          <w:rFonts w:cs="Arial"/>
          <w:b/>
          <w:bCs/>
          <w:sz w:val="20"/>
        </w:rPr>
        <w:t>CONTRATO 2025</w:t>
      </w:r>
      <w:r>
        <w:rPr>
          <w:rFonts w:cs="Arial"/>
          <w:sz w:val="20"/>
        </w:rPr>
        <w:t xml:space="preserve">, cujo objeto a </w:t>
      </w:r>
      <w:r>
        <w:rPr>
          <w:rFonts w:cs="Arial"/>
          <w:b/>
          <w:bCs/>
          <w:sz w:val="20"/>
        </w:rPr>
        <w:t>prestação de serviços de desenvolvimento de software para atendimento, predominantemente, do Segmento de Crédito, Financeiro e Pagamentos</w:t>
      </w:r>
      <w:r>
        <w:rPr>
          <w:rFonts w:cs="Arial"/>
          <w:sz w:val="20"/>
        </w:rPr>
        <w:t xml:space="preserve">, DECLARA, para todos os fins e efeitos, que se compromete a observar o mais estrito sigilo sobre todo e qualquer ato, fato e/ou informação que lhe forem confiados, ou aos quais tenha acesso por qualquer meio ou modo de comunicação, em função de suas atribuições e participação no contrato firmado com a </w:t>
      </w:r>
      <w:r w:rsidR="00402F97">
        <w:rPr>
          <w:rFonts w:cs="Arial"/>
          <w:sz w:val="20"/>
        </w:rPr>
        <w:t>BANCO FICTICIO</w:t>
      </w:r>
      <w:r>
        <w:rPr>
          <w:rFonts w:cs="Arial"/>
          <w:sz w:val="20"/>
        </w:rPr>
        <w:t xml:space="preserve">. </w:t>
      </w:r>
    </w:p>
    <w:p w14:paraId="5647DD6A" w14:textId="786AD20B" w:rsidR="004B7045" w:rsidRDefault="004B7045" w:rsidP="004B7045">
      <w:pPr>
        <w:jc w:val="both"/>
        <w:rPr>
          <w:rFonts w:cs="Arial"/>
          <w:sz w:val="20"/>
        </w:rPr>
      </w:pPr>
      <w:r>
        <w:rPr>
          <w:rFonts w:cs="Arial"/>
          <w:sz w:val="20"/>
        </w:rPr>
        <w:t xml:space="preserve">Conforme estabelecido em Contrato, a obrigação de não divulgação de informações da </w:t>
      </w:r>
      <w:r w:rsidR="00402F97">
        <w:rPr>
          <w:rFonts w:cs="Arial"/>
          <w:b/>
          <w:bCs/>
          <w:sz w:val="20"/>
        </w:rPr>
        <w:t>BANCO FICTICIO</w:t>
      </w:r>
      <w:r>
        <w:rPr>
          <w:rFonts w:cs="Arial"/>
          <w:sz w:val="20"/>
        </w:rPr>
        <w:t xml:space="preserve">, sendo ou não classificadas como sigilosas e confidenciais, permanece válida após o término de vigência ou rescisão do contrato, contados a partir da data de início dos trabalhos objeto deste Termo. </w:t>
      </w:r>
    </w:p>
    <w:p w14:paraId="1E0610BD" w14:textId="77777777" w:rsidR="004B7045" w:rsidRDefault="004B7045" w:rsidP="004B7045">
      <w:pPr>
        <w:jc w:val="both"/>
        <w:rPr>
          <w:rFonts w:cs="Arial"/>
          <w:sz w:val="20"/>
        </w:rPr>
      </w:pPr>
      <w:r>
        <w:rPr>
          <w:rFonts w:cs="Arial"/>
          <w:sz w:val="20"/>
        </w:rPr>
        <w:t xml:space="preserve">E por estar de acordo com o disposto neste Termo, assina o presente Termo, em duas vias, de igual teor e forma para que produzam um só efeito. </w:t>
      </w:r>
    </w:p>
    <w:p w14:paraId="03A08445" w14:textId="43503165" w:rsidR="00830F3A" w:rsidRDefault="00830F3A" w:rsidP="00830F3A">
      <w:pPr>
        <w:jc w:val="both"/>
      </w:pPr>
    </w:p>
    <w:p w14:paraId="7683D06C" w14:textId="4A5BBB8E" w:rsidR="004B7045" w:rsidRDefault="004B7045" w:rsidP="00830F3A">
      <w:pPr>
        <w:jc w:val="both"/>
      </w:pPr>
    </w:p>
    <w:p w14:paraId="3C3723FB" w14:textId="2A6C3584" w:rsidR="004B7045" w:rsidRDefault="004B7045" w:rsidP="00830F3A">
      <w:pPr>
        <w:jc w:val="both"/>
      </w:pPr>
    </w:p>
    <w:p w14:paraId="144DE0EC" w14:textId="6050B8EA" w:rsidR="004B7045" w:rsidRDefault="004B7045" w:rsidP="00830F3A">
      <w:pPr>
        <w:jc w:val="both"/>
      </w:pPr>
    </w:p>
    <w:p w14:paraId="13D2C83F" w14:textId="77777777" w:rsidR="004B7045" w:rsidRPr="004738D4" w:rsidRDefault="004B7045" w:rsidP="00830F3A">
      <w:pPr>
        <w:jc w:val="both"/>
      </w:pPr>
    </w:p>
    <w:p w14:paraId="3FFF0DAE" w14:textId="12CC7D2B" w:rsidR="00830F3A" w:rsidRPr="004738D4" w:rsidRDefault="00830F3A" w:rsidP="00830F3A">
      <w:pPr>
        <w:jc w:val="both"/>
      </w:pPr>
      <w:r w:rsidRPr="004738D4">
        <w:t xml:space="preserve">Brasília, </w:t>
      </w:r>
      <w:r>
        <w:rPr>
          <w:rFonts w:cs="Arial"/>
        </w:rPr>
        <w:fldChar w:fldCharType="begin"/>
      </w:r>
      <w:r>
        <w:rPr>
          <w:rFonts w:cs="Arial"/>
        </w:rPr>
        <w:instrText xml:space="preserve"> REF  dia </w:instrText>
      </w:r>
      <w:r>
        <w:rPr>
          <w:rFonts w:cs="Arial"/>
        </w:rPr>
        <w:fldChar w:fldCharType="separate"/>
      </w:r>
      <w:r w:rsidR="00693021">
        <w:rPr>
          <w:noProof/>
        </w:rPr>
        <w:t>06</w:t>
      </w:r>
      <w:r>
        <w:rPr>
          <w:rFonts w:cs="Arial"/>
        </w:rPr>
        <w:fldChar w:fldCharType="end"/>
      </w:r>
      <w:r w:rsidR="006254BD">
        <w:rPr>
          <w:rFonts w:cs="Arial"/>
        </w:rPr>
        <w:t xml:space="preserve"> </w:t>
      </w:r>
      <w:r>
        <w:rPr>
          <w:rFonts w:cs="Arial"/>
        </w:rPr>
        <w:t xml:space="preserve">de </w:t>
      </w:r>
      <w:r w:rsidR="006254BD">
        <w:rPr>
          <w:rFonts w:cs="Arial"/>
        </w:rPr>
        <w:fldChar w:fldCharType="begin"/>
      </w:r>
      <w:r w:rsidR="006254BD">
        <w:rPr>
          <w:rFonts w:cs="Arial"/>
        </w:rPr>
        <w:instrText xml:space="preserve"> REF  mes </w:instrText>
      </w:r>
      <w:r w:rsidR="006254BD">
        <w:rPr>
          <w:rFonts w:cs="Arial"/>
        </w:rPr>
        <w:fldChar w:fldCharType="separate"/>
      </w:r>
      <w:r w:rsidR="00693021">
        <w:rPr>
          <w:noProof/>
        </w:rPr>
        <w:t>AGOSTO</w:t>
      </w:r>
      <w:r w:rsidR="006254BD">
        <w:rPr>
          <w:rFonts w:cs="Arial"/>
        </w:rPr>
        <w:fldChar w:fldCharType="end"/>
      </w:r>
      <w:r w:rsidR="006254BD">
        <w:rPr>
          <w:rFonts w:cs="Arial"/>
        </w:rPr>
        <w:t xml:space="preserve"> </w:t>
      </w:r>
      <w:r w:rsidRPr="004738D4">
        <w:t xml:space="preserve">de </w:t>
      </w:r>
      <w:fldSimple w:instr=" REF  ano ">
        <w:r w:rsidR="00693021">
          <w:rPr>
            <w:noProof/>
          </w:rPr>
          <w:t>2025</w:t>
        </w:r>
      </w:fldSimple>
      <w:r w:rsidRPr="004738D4">
        <w:t>.</w:t>
      </w:r>
    </w:p>
    <w:p w14:paraId="36BC920C" w14:textId="77777777" w:rsidR="00830F3A" w:rsidRPr="004738D4" w:rsidRDefault="00830F3A" w:rsidP="00830F3A">
      <w:pPr>
        <w:jc w:val="both"/>
        <w:rPr>
          <w:sz w:val="22"/>
          <w:szCs w:val="22"/>
        </w:rPr>
      </w:pPr>
    </w:p>
    <w:p w14:paraId="7B3B94EC" w14:textId="07F2E69E" w:rsidR="00830F3A" w:rsidRDefault="00830F3A" w:rsidP="00830F3A">
      <w:pPr>
        <w:jc w:val="both"/>
        <w:rPr>
          <w:sz w:val="22"/>
          <w:szCs w:val="22"/>
        </w:rPr>
      </w:pPr>
    </w:p>
    <w:p w14:paraId="0C860116" w14:textId="77777777" w:rsidR="004B7045" w:rsidRPr="004738D4" w:rsidRDefault="004B7045" w:rsidP="00830F3A">
      <w:pPr>
        <w:jc w:val="both"/>
        <w:rPr>
          <w:sz w:val="22"/>
          <w:szCs w:val="22"/>
        </w:rPr>
      </w:pPr>
    </w:p>
    <w:p w14:paraId="37CD1546" w14:textId="5A2B9DDD" w:rsidR="00830F3A" w:rsidRPr="004738D4" w:rsidRDefault="00830F3A" w:rsidP="00830F3A">
      <w:pPr>
        <w:jc w:val="both"/>
      </w:pPr>
      <w:r w:rsidRPr="004738D4">
        <w:rPr>
          <w:sz w:val="22"/>
          <w:szCs w:val="22"/>
        </w:rPr>
        <w:t>______________________________________</w:t>
      </w:r>
    </w:p>
    <w:p w14:paraId="0B2169DC" w14:textId="77777777" w:rsidR="004B7045" w:rsidRDefault="004B7045" w:rsidP="004B7045">
      <w:pPr>
        <w:rPr>
          <w:rFonts w:cs="Arial"/>
          <w:color w:val="auto"/>
          <w:sz w:val="16"/>
          <w:szCs w:val="16"/>
        </w:rPr>
      </w:pPr>
      <w:r>
        <w:rPr>
          <w:rFonts w:cs="Arial"/>
          <w:sz w:val="16"/>
          <w:szCs w:val="16"/>
        </w:rPr>
        <w:t>Assinatura do Prestador</w:t>
      </w:r>
    </w:p>
    <w:p w14:paraId="2C98B0D1" w14:textId="77777777" w:rsidR="0003782D" w:rsidRDefault="0003782D" w:rsidP="00830F3A">
      <w:pPr>
        <w:jc w:val="both"/>
      </w:pPr>
    </w:p>
    <w:p w14:paraId="51B5FBDD" w14:textId="5E9F9EB7" w:rsidR="00830F3A" w:rsidRPr="004738D4" w:rsidRDefault="00830F3A" w:rsidP="00830F3A">
      <w:pPr>
        <w:jc w:val="both"/>
      </w:pPr>
      <w:r w:rsidRPr="004738D4">
        <w:t xml:space="preserve"> </w:t>
      </w:r>
    </w:p>
    <w:p w14:paraId="4D8C3A88" w14:textId="08C07665" w:rsidR="00830F3A" w:rsidRDefault="00830F3A" w:rsidP="00830F3A">
      <w:pPr>
        <w:jc w:val="both"/>
        <w:rPr>
          <w:noProof/>
        </w:rPr>
      </w:pPr>
    </w:p>
    <w:p w14:paraId="17AE46CE" w14:textId="348E1846" w:rsidR="00830F3A" w:rsidRDefault="00830F3A" w:rsidP="00830F3A">
      <w:pPr>
        <w:jc w:val="both"/>
        <w:rPr>
          <w:sz w:val="22"/>
          <w:szCs w:val="22"/>
        </w:rPr>
      </w:pPr>
    </w:p>
    <w:p w14:paraId="13DF06AF" w14:textId="77777777" w:rsidR="00830F3A" w:rsidRPr="004738D4" w:rsidRDefault="00830F3A" w:rsidP="00830F3A">
      <w:pPr>
        <w:jc w:val="both"/>
      </w:pPr>
      <w:r>
        <w:rPr>
          <w:sz w:val="22"/>
          <w:szCs w:val="22"/>
        </w:rPr>
        <w:t>__________</w:t>
      </w:r>
      <w:r w:rsidRPr="004738D4">
        <w:rPr>
          <w:sz w:val="22"/>
          <w:szCs w:val="22"/>
        </w:rPr>
        <w:t>___________</w:t>
      </w:r>
    </w:p>
    <w:p w14:paraId="6E1023BD" w14:textId="77777777" w:rsidR="00830F3A" w:rsidRPr="004738D4" w:rsidRDefault="00830F3A" w:rsidP="00830F3A">
      <w:pPr>
        <w:jc w:val="both"/>
      </w:pPr>
      <w:r w:rsidRPr="004738D4">
        <w:t>(Assinatura da chefia imediata)</w:t>
      </w:r>
    </w:p>
    <w:p w14:paraId="7C380464" w14:textId="71E97456" w:rsidR="00830F3A" w:rsidRDefault="000134FB" w:rsidP="00830F3A">
      <w:pPr>
        <w:jc w:val="both"/>
        <w:rPr>
          <w:u w:val="single"/>
        </w:rPr>
      </w:pPr>
      <w:r>
        <w:rPr>
          <w:u w:val="single"/>
        </w:rPr>
        <w:t>PREPOSTO DO CONTRATO</w:t>
      </w:r>
    </w:p>
    <w:p w14:paraId="0C0D5E8D" w14:textId="057C15B4" w:rsidR="00830F3A" w:rsidRDefault="00830F3A" w:rsidP="00830F3A">
      <w:pPr>
        <w:jc w:val="both"/>
        <w:rPr>
          <w:rFonts w:cs="Arial"/>
          <w:b/>
          <w:sz w:val="20"/>
        </w:rPr>
      </w:pPr>
    </w:p>
    <w:p w14:paraId="04594BD9" w14:textId="2785D6A3" w:rsidR="0003782D" w:rsidRDefault="0003782D" w:rsidP="00830F3A">
      <w:pPr>
        <w:jc w:val="both"/>
        <w:rPr>
          <w:rFonts w:cs="Arial"/>
          <w:b/>
          <w:sz w:val="20"/>
        </w:rPr>
      </w:pPr>
    </w:p>
    <w:p w14:paraId="5487F11F" w14:textId="7E3A1E28" w:rsidR="0003782D" w:rsidRDefault="0003782D" w:rsidP="00830F3A">
      <w:pPr>
        <w:jc w:val="both"/>
        <w:rPr>
          <w:rFonts w:cs="Arial"/>
          <w:b/>
          <w:sz w:val="20"/>
        </w:rPr>
      </w:pPr>
    </w:p>
    <w:p w14:paraId="16A3D3F4" w14:textId="1001F340" w:rsidR="0003782D" w:rsidRDefault="0003782D" w:rsidP="00830F3A">
      <w:pPr>
        <w:jc w:val="both"/>
        <w:rPr>
          <w:rFonts w:cs="Arial"/>
          <w:b/>
          <w:sz w:val="20"/>
        </w:rPr>
      </w:pPr>
    </w:p>
    <w:p w14:paraId="3DDFB03D" w14:textId="4CEDE4D3" w:rsidR="0003782D" w:rsidRDefault="0003782D" w:rsidP="00830F3A">
      <w:pPr>
        <w:jc w:val="both"/>
        <w:rPr>
          <w:rFonts w:cs="Arial"/>
          <w:b/>
          <w:sz w:val="20"/>
        </w:rPr>
      </w:pPr>
    </w:p>
    <w:p w14:paraId="0FFA44BE" w14:textId="0271600C" w:rsidR="0003782D" w:rsidRDefault="0003782D" w:rsidP="00830F3A">
      <w:pPr>
        <w:jc w:val="both"/>
        <w:rPr>
          <w:rFonts w:cs="Arial"/>
          <w:b/>
          <w:sz w:val="20"/>
        </w:rPr>
      </w:pPr>
    </w:p>
    <w:p w14:paraId="4483DCAA" w14:textId="77777777" w:rsidR="004B7045" w:rsidRDefault="004B7045" w:rsidP="004B7045">
      <w:pPr>
        <w:spacing w:after="120"/>
        <w:jc w:val="both"/>
        <w:outlineLvl w:val="1"/>
        <w:rPr>
          <w:rFonts w:eastAsia="Arial" w:cs="Arial"/>
          <w:sz w:val="16"/>
          <w:szCs w:val="16"/>
        </w:rPr>
      </w:pPr>
      <w:r>
        <w:rPr>
          <w:rFonts w:cs="Arial"/>
          <w:b/>
          <w:bCs/>
          <w:sz w:val="16"/>
          <w:szCs w:val="16"/>
        </w:rPr>
        <w:t>Informação Sigilosa</w:t>
      </w:r>
      <w:r>
        <w:rPr>
          <w:rFonts w:cs="Arial"/>
          <w:sz w:val="16"/>
          <w:szCs w:val="16"/>
        </w:rPr>
        <w:t xml:space="preserve"> - </w:t>
      </w:r>
      <w:r>
        <w:rPr>
          <w:rFonts w:eastAsia="Arial" w:cs="Arial"/>
          <w:sz w:val="16"/>
          <w:szCs w:val="16"/>
        </w:rPr>
        <w:t>informação submetida temporariamente à restrição de acesso público em razão de sua imprescindibilidade para a segurança da sociedade e do Estado, e aquelas abrangidas pelas demais hipóteses legais de sigilo;</w:t>
      </w:r>
    </w:p>
    <w:p w14:paraId="11B53868" w14:textId="77777777" w:rsidR="004B7045" w:rsidRDefault="004B7045" w:rsidP="004B7045">
      <w:pPr>
        <w:spacing w:after="120"/>
        <w:jc w:val="both"/>
        <w:outlineLvl w:val="1"/>
        <w:rPr>
          <w:rFonts w:eastAsia="Arial" w:cs="Arial"/>
          <w:sz w:val="16"/>
          <w:szCs w:val="16"/>
        </w:rPr>
      </w:pPr>
      <w:r>
        <w:rPr>
          <w:rFonts w:eastAsia="Arial" w:cs="Arial"/>
          <w:b/>
          <w:bCs/>
          <w:sz w:val="16"/>
          <w:szCs w:val="16"/>
        </w:rPr>
        <w:t>Informação Confidencial</w:t>
      </w:r>
      <w:r>
        <w:rPr>
          <w:rFonts w:eastAsia="Arial" w:cs="Arial"/>
          <w:sz w:val="16"/>
          <w:szCs w:val="16"/>
        </w:rPr>
        <w:t xml:space="preserve"> - Informação confidencial é uma informação sigilosa a qual o acesso é restrito pela lei ou regulamentos a classes específicas de pessoas;</w:t>
      </w:r>
    </w:p>
    <w:p w14:paraId="7041AEAB" w14:textId="316CB7DD" w:rsidR="004B7045" w:rsidRDefault="004B7045" w:rsidP="004B7045">
      <w:pPr>
        <w:spacing w:after="120"/>
        <w:jc w:val="both"/>
        <w:rPr>
          <w:rFonts w:cs="Arial"/>
          <w:color w:val="auto"/>
          <w:sz w:val="16"/>
          <w:szCs w:val="16"/>
        </w:rPr>
      </w:pPr>
      <w:r>
        <w:rPr>
          <w:rFonts w:eastAsia="Arial" w:cs="Arial"/>
          <w:b/>
          <w:bCs/>
          <w:sz w:val="16"/>
          <w:szCs w:val="16"/>
        </w:rPr>
        <w:t>Prestador de Serviço</w:t>
      </w:r>
      <w:r>
        <w:rPr>
          <w:rFonts w:eastAsia="Arial" w:cs="Arial"/>
          <w:sz w:val="16"/>
          <w:szCs w:val="16"/>
        </w:rPr>
        <w:t xml:space="preserve"> – empregado de entidade externa que possui contrato de prestação de serviços firmado com a </w:t>
      </w:r>
      <w:r w:rsidR="00402F97">
        <w:rPr>
          <w:rFonts w:eastAsia="Arial" w:cs="Arial"/>
          <w:b/>
          <w:bCs/>
          <w:sz w:val="16"/>
          <w:szCs w:val="16"/>
        </w:rPr>
        <w:t xml:space="preserve">BANCO </w:t>
      </w:r>
      <w:proofErr w:type="spellStart"/>
      <w:r w:rsidR="00402F97">
        <w:rPr>
          <w:rFonts w:eastAsia="Arial" w:cs="Arial"/>
          <w:b/>
          <w:bCs/>
          <w:sz w:val="16"/>
          <w:szCs w:val="16"/>
        </w:rPr>
        <w:t>FICTICIO</w:t>
      </w:r>
      <w:r>
        <w:rPr>
          <w:rFonts w:eastAsia="Arial" w:cs="Arial"/>
          <w:sz w:val="16"/>
          <w:szCs w:val="16"/>
        </w:rPr>
        <w:t>e</w:t>
      </w:r>
      <w:proofErr w:type="spellEnd"/>
      <w:r>
        <w:rPr>
          <w:rFonts w:eastAsia="Arial" w:cs="Arial"/>
          <w:sz w:val="16"/>
          <w:szCs w:val="16"/>
        </w:rPr>
        <w:t xml:space="preserve"> que, para desempenho de suas atribuições, possui autorização para acessar sistemas e serviços informatizados da </w:t>
      </w:r>
      <w:r w:rsidR="00402F97">
        <w:rPr>
          <w:rFonts w:eastAsia="Arial" w:cs="Arial"/>
          <w:b/>
          <w:bCs/>
          <w:sz w:val="16"/>
          <w:szCs w:val="16"/>
        </w:rPr>
        <w:t>BANCO FICTICIO</w:t>
      </w:r>
      <w:r>
        <w:rPr>
          <w:rFonts w:eastAsia="Arial" w:cs="Arial"/>
          <w:sz w:val="16"/>
          <w:szCs w:val="16"/>
        </w:rPr>
        <w:t>.</w:t>
      </w:r>
    </w:p>
    <w:p w14:paraId="22D6BB80" w14:textId="77777777" w:rsidR="004B7045" w:rsidRDefault="004B7045" w:rsidP="004B7045">
      <w:pPr>
        <w:spacing w:after="120"/>
        <w:jc w:val="both"/>
        <w:rPr>
          <w:rFonts w:eastAsia="Arial" w:cs="Arial"/>
          <w:sz w:val="16"/>
          <w:szCs w:val="16"/>
          <w:lang w:val="pt-PT"/>
        </w:rPr>
      </w:pPr>
      <w:r>
        <w:rPr>
          <w:rFonts w:eastAsia="Arial" w:cs="Arial"/>
          <w:b/>
          <w:bCs/>
          <w:sz w:val="16"/>
          <w:szCs w:val="16"/>
          <w:lang w:val="pt-PT"/>
        </w:rPr>
        <w:t>Segredo de Negócio</w:t>
      </w:r>
      <w:r>
        <w:rPr>
          <w:rFonts w:eastAsia="Arial" w:cs="Arial"/>
          <w:sz w:val="16"/>
          <w:szCs w:val="16"/>
          <w:lang w:val="pt-PT"/>
        </w:rPr>
        <w:t xml:space="preserve"> - trata-se de qualquer informação empresarial ou conhecimento advindo por meio de pesquisa e desenvolvimento interno que traga ao criador alguma vantagem competitiva e que, por isso, precisa ser omitida do público para garantir sua plena exclusividade.</w:t>
      </w:r>
    </w:p>
    <w:p w14:paraId="22E3EE33" w14:textId="77777777" w:rsidR="004B7045" w:rsidRDefault="004B7045" w:rsidP="004B7045">
      <w:pPr>
        <w:spacing w:after="120"/>
        <w:jc w:val="both"/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pPr>
      <w:r>
        <w:rPr>
          <w:rFonts w:cs="Arial"/>
          <w:b/>
          <w:bCs/>
          <w:sz w:val="16"/>
          <w:szCs w:val="16"/>
        </w:rPr>
        <w:t>Enquadramento Legal: LEI Nº 13.303/16, ART. 30 – Modalidade: Inexigibilidade</w:t>
      </w:r>
    </w:p>
    <w:p w14:paraId="7A1B7FF9" w14:textId="77777777" w:rsidR="006254BD" w:rsidRDefault="006254BD" w:rsidP="006774B9">
      <w:pPr>
        <w:tabs>
          <w:tab w:val="clear" w:pos="8505"/>
          <w:tab w:val="left" w:pos="4347"/>
        </w:tabs>
        <w:sectPr w:rsidR="006254BD">
          <w:headerReference w:type="default" r:id="rId20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39125CE5" w14:textId="68BE6DE5" w:rsidR="003E0D93" w:rsidRDefault="003E0D93" w:rsidP="003E0D93">
      <w:pPr>
        <w:pStyle w:val="Cabealho"/>
        <w:tabs>
          <w:tab w:val="clear" w:pos="8505"/>
          <w:tab w:val="right" w:pos="9072"/>
        </w:tabs>
        <w:ind w:left="-709"/>
        <w:rPr>
          <w:rFonts w:cs="Calibri"/>
          <w:color w:val="1F497D"/>
        </w:rPr>
      </w:pPr>
    </w:p>
    <w:p w14:paraId="0F4EE985" w14:textId="7BF75BDA" w:rsidR="000E5B1C" w:rsidRDefault="000E5B1C" w:rsidP="000E5B1C">
      <w:pPr>
        <w:jc w:val="center"/>
        <w:rPr>
          <w:rFonts w:cs="Arial"/>
          <w:b/>
          <w:bCs/>
          <w:sz w:val="20"/>
        </w:rPr>
      </w:pPr>
      <w:r w:rsidRPr="000E5B1C">
        <w:rPr>
          <w:rFonts w:cs="Arial"/>
          <w:b/>
          <w:bCs/>
          <w:sz w:val="20"/>
        </w:rPr>
        <w:t xml:space="preserve"> </w:t>
      </w:r>
    </w:p>
    <w:p w14:paraId="2098F551" w14:textId="305A9348" w:rsidR="000E5B1C" w:rsidRDefault="000E5B1C" w:rsidP="000E5B1C">
      <w:pPr>
        <w:jc w:val="center"/>
        <w:rPr>
          <w:rFonts w:cs="Arial"/>
          <w:b/>
          <w:bCs/>
          <w:sz w:val="20"/>
        </w:rPr>
      </w:pPr>
    </w:p>
    <w:p w14:paraId="77E351AF" w14:textId="141E851B" w:rsidR="000E5B1C" w:rsidRDefault="000E5B1C" w:rsidP="000E5B1C">
      <w:pPr>
        <w:jc w:val="center"/>
        <w:rPr>
          <w:rFonts w:cs="Arial"/>
          <w:b/>
          <w:bCs/>
          <w:sz w:val="20"/>
        </w:rPr>
      </w:pPr>
    </w:p>
    <w:p w14:paraId="2C8FC468" w14:textId="582071A5" w:rsidR="000E5B1C" w:rsidRDefault="000E5B1C" w:rsidP="000E5B1C">
      <w:pPr>
        <w:jc w:val="center"/>
        <w:rPr>
          <w:rFonts w:cs="Arial"/>
          <w:b/>
          <w:bCs/>
          <w:sz w:val="20"/>
        </w:rPr>
      </w:pPr>
    </w:p>
    <w:p w14:paraId="55874A9E" w14:textId="1FD3161C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center"/>
        <w:rPr>
          <w:rFonts w:cs="Arial"/>
          <w:b/>
          <w:bCs/>
          <w:sz w:val="24"/>
          <w:szCs w:val="24"/>
        </w:rPr>
      </w:pPr>
      <w:r w:rsidRPr="00915DA3">
        <w:rPr>
          <w:rFonts w:cs="Arial"/>
          <w:b/>
          <w:bCs/>
          <w:sz w:val="24"/>
          <w:szCs w:val="24"/>
        </w:rPr>
        <w:t>DECLARAÇÃO DE TREINAMENTO</w:t>
      </w:r>
    </w:p>
    <w:p w14:paraId="42467EBE" w14:textId="69C6B135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rPr>
          <w:rFonts w:cs="Arial"/>
          <w:sz w:val="24"/>
          <w:szCs w:val="24"/>
        </w:rPr>
      </w:pPr>
    </w:p>
    <w:p w14:paraId="257915B8" w14:textId="2C3E9EE8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ind w:left="2124"/>
        <w:rPr>
          <w:rFonts w:cs="Arial"/>
          <w:sz w:val="24"/>
          <w:szCs w:val="24"/>
        </w:rPr>
      </w:pPr>
    </w:p>
    <w:p w14:paraId="3142ED64" w14:textId="208EA7F8" w:rsidR="00514916" w:rsidRPr="00915DA3" w:rsidRDefault="0003782D" w:rsidP="00514916">
      <w:pPr>
        <w:autoSpaceDE w:val="0"/>
        <w:autoSpaceDN w:val="0"/>
        <w:adjustRightInd w:val="0"/>
        <w:spacing w:after="120" w:line="360" w:lineRule="auto"/>
        <w:ind w:left="2124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               </w:t>
      </w:r>
      <w:r w:rsidR="00514916">
        <w:rPr>
          <w:rFonts w:cs="Arial"/>
          <w:sz w:val="24"/>
          <w:szCs w:val="24"/>
        </w:rPr>
        <w:t>Brasília /DF</w:t>
      </w:r>
      <w:r w:rsidR="00514916" w:rsidRPr="00915DA3">
        <w:rPr>
          <w:rFonts w:cs="Arial"/>
          <w:sz w:val="24"/>
          <w:szCs w:val="24"/>
        </w:rPr>
        <w:t xml:space="preserve">, </w:t>
      </w:r>
      <w:r w:rsidR="00514916">
        <w:rPr>
          <w:rFonts w:cs="Arial"/>
          <w:sz w:val="24"/>
          <w:szCs w:val="24"/>
        </w:rPr>
        <w:fldChar w:fldCharType="begin"/>
      </w:r>
      <w:r w:rsidR="00514916">
        <w:rPr>
          <w:rFonts w:cs="Arial"/>
          <w:sz w:val="24"/>
          <w:szCs w:val="24"/>
        </w:rPr>
        <w:instrText xml:space="preserve"> REF  dia  \* MERGEFORMAT </w:instrText>
      </w:r>
      <w:r w:rsidR="00514916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06</w:t>
      </w:r>
      <w:r w:rsidR="00514916">
        <w:rPr>
          <w:rFonts w:cs="Arial"/>
          <w:sz w:val="24"/>
          <w:szCs w:val="24"/>
        </w:rPr>
        <w:fldChar w:fldCharType="end"/>
      </w:r>
      <w:r w:rsidR="00514916">
        <w:rPr>
          <w:rFonts w:cs="Arial"/>
          <w:sz w:val="24"/>
          <w:szCs w:val="24"/>
        </w:rPr>
        <w:t xml:space="preserve"> de </w:t>
      </w:r>
      <w:r w:rsidR="00514916">
        <w:rPr>
          <w:rFonts w:cs="Arial"/>
          <w:sz w:val="24"/>
          <w:szCs w:val="24"/>
        </w:rPr>
        <w:fldChar w:fldCharType="begin"/>
      </w:r>
      <w:r w:rsidR="00514916">
        <w:rPr>
          <w:rFonts w:cs="Arial"/>
          <w:sz w:val="24"/>
          <w:szCs w:val="24"/>
        </w:rPr>
        <w:instrText xml:space="preserve"> REF  mes  \* MERGEFORMAT </w:instrText>
      </w:r>
      <w:r w:rsidR="00514916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AGOSTO</w:t>
      </w:r>
      <w:r w:rsidR="00514916">
        <w:rPr>
          <w:rFonts w:cs="Arial"/>
          <w:sz w:val="24"/>
          <w:szCs w:val="24"/>
        </w:rPr>
        <w:fldChar w:fldCharType="end"/>
      </w:r>
      <w:r w:rsidR="00514916">
        <w:rPr>
          <w:rFonts w:cs="Arial"/>
          <w:sz w:val="24"/>
          <w:szCs w:val="24"/>
        </w:rPr>
        <w:t xml:space="preserve"> </w:t>
      </w:r>
      <w:r w:rsidR="00514916" w:rsidRPr="00915DA3">
        <w:rPr>
          <w:rFonts w:cs="Arial"/>
          <w:sz w:val="24"/>
          <w:szCs w:val="24"/>
        </w:rPr>
        <w:t xml:space="preserve">de </w:t>
      </w:r>
      <w:r w:rsidR="00514916">
        <w:rPr>
          <w:rFonts w:cs="Arial"/>
          <w:sz w:val="24"/>
          <w:szCs w:val="24"/>
        </w:rPr>
        <w:fldChar w:fldCharType="begin"/>
      </w:r>
      <w:r w:rsidR="00514916">
        <w:rPr>
          <w:rFonts w:cs="Arial"/>
          <w:sz w:val="24"/>
          <w:szCs w:val="24"/>
        </w:rPr>
        <w:instrText xml:space="preserve"> REF  ano  \* MERGEFORMAT </w:instrText>
      </w:r>
      <w:r w:rsidR="00514916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2025</w:t>
      </w:r>
      <w:r w:rsidR="00514916">
        <w:rPr>
          <w:rFonts w:cs="Arial"/>
          <w:sz w:val="24"/>
          <w:szCs w:val="24"/>
        </w:rPr>
        <w:fldChar w:fldCharType="end"/>
      </w:r>
    </w:p>
    <w:p w14:paraId="6F99DBFC" w14:textId="00D77497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rPr>
          <w:rFonts w:cs="Arial"/>
          <w:sz w:val="24"/>
          <w:szCs w:val="24"/>
        </w:rPr>
      </w:pPr>
    </w:p>
    <w:p w14:paraId="7C993766" w14:textId="6744C9DF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1CEF30C7" w14:textId="160C493C" w:rsidR="00514916" w:rsidRPr="00084048" w:rsidRDefault="00514916" w:rsidP="0003782D">
      <w:pPr>
        <w:autoSpaceDE w:val="0"/>
        <w:autoSpaceDN w:val="0"/>
        <w:adjustRightInd w:val="0"/>
        <w:spacing w:after="100" w:afterAutospacing="1" w:line="360" w:lineRule="auto"/>
        <w:jc w:val="both"/>
        <w:rPr>
          <w:rFonts w:cs="Arial"/>
          <w:sz w:val="24"/>
          <w:szCs w:val="24"/>
        </w:rPr>
      </w:pPr>
      <w:r w:rsidRPr="00084048">
        <w:rPr>
          <w:rFonts w:cs="Arial"/>
          <w:sz w:val="24"/>
          <w:szCs w:val="24"/>
        </w:rPr>
        <w:t xml:space="preserve">A Empresa </w:t>
      </w:r>
      <w:proofErr w:type="spellStart"/>
      <w:r w:rsidR="00C25313">
        <w:rPr>
          <w:rFonts w:cs="Arial"/>
          <w:sz w:val="24"/>
          <w:szCs w:val="24"/>
        </w:rPr>
        <w:t>EMPRESA</w:t>
      </w:r>
      <w:proofErr w:type="spellEnd"/>
      <w:r w:rsidR="00C25313">
        <w:rPr>
          <w:rFonts w:cs="Arial"/>
          <w:sz w:val="24"/>
          <w:szCs w:val="24"/>
        </w:rPr>
        <w:t xml:space="preserve"> TERCEIRIZADA</w:t>
      </w:r>
      <w:r w:rsidR="00843100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 xml:space="preserve">sediada no endereço </w:t>
      </w:r>
      <w:proofErr w:type="spellStart"/>
      <w:r w:rsidR="00843100">
        <w:rPr>
          <w:rFonts w:cs="Arial"/>
          <w:sz w:val="24"/>
          <w:szCs w:val="24"/>
        </w:rPr>
        <w:t>ENDEREÇO</w:t>
      </w:r>
      <w:proofErr w:type="spellEnd"/>
      <w:r w:rsidR="00843100">
        <w:rPr>
          <w:rFonts w:cs="Arial"/>
          <w:sz w:val="24"/>
          <w:szCs w:val="24"/>
        </w:rPr>
        <w:t xml:space="preserve"> DA EMPRESA TERCEIRIZADA</w:t>
      </w:r>
      <w:r w:rsidRPr="00084048">
        <w:rPr>
          <w:rFonts w:cs="Arial"/>
          <w:sz w:val="24"/>
          <w:szCs w:val="24"/>
        </w:rPr>
        <w:t xml:space="preserve">, atesta que o </w:t>
      </w:r>
      <w:proofErr w:type="spellStart"/>
      <w:r w:rsidRPr="00084048">
        <w:rPr>
          <w:rFonts w:cs="Arial"/>
          <w:sz w:val="24"/>
          <w:szCs w:val="24"/>
        </w:rPr>
        <w:t>Sr</w:t>
      </w:r>
      <w:proofErr w:type="spellEnd"/>
      <w:r w:rsidRPr="00084048">
        <w:rPr>
          <w:rFonts w:cs="Arial"/>
          <w:sz w:val="24"/>
          <w:szCs w:val="24"/>
        </w:rPr>
        <w:t xml:space="preserve">(a) </w:t>
      </w:r>
      <w:r w:rsidRPr="00084048">
        <w:rPr>
          <w:rFonts w:cs="Arial"/>
          <w:sz w:val="24"/>
          <w:szCs w:val="24"/>
        </w:rPr>
        <w:fldChar w:fldCharType="begin"/>
      </w:r>
      <w:r w:rsidRPr="00084048">
        <w:rPr>
          <w:rFonts w:cs="Arial"/>
          <w:sz w:val="24"/>
          <w:szCs w:val="24"/>
        </w:rPr>
        <w:instrText xml:space="preserve"> REF  nome  \* MERGEFORMAT </w:instrText>
      </w:r>
      <w:r w:rsidRPr="00084048">
        <w:rPr>
          <w:rFonts w:cs="Arial"/>
          <w:sz w:val="24"/>
          <w:szCs w:val="24"/>
        </w:rPr>
        <w:fldChar w:fldCharType="separate"/>
      </w:r>
      <w:r w:rsidR="00A831EE">
        <w:rPr>
          <w:rFonts w:cs="Arial"/>
          <w:sz w:val="24"/>
          <w:szCs w:val="24"/>
        </w:rPr>
        <w:t>COLABORADOR 26</w:t>
      </w:r>
      <w:r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 Portador do CPF </w:t>
      </w:r>
      <w:r w:rsidRPr="00084048">
        <w:rPr>
          <w:rFonts w:cs="Arial"/>
          <w:sz w:val="24"/>
          <w:szCs w:val="24"/>
        </w:rPr>
        <w:fldChar w:fldCharType="begin"/>
      </w:r>
      <w:r w:rsidRPr="00084048">
        <w:rPr>
          <w:rFonts w:cs="Arial"/>
          <w:sz w:val="24"/>
          <w:szCs w:val="24"/>
        </w:rPr>
        <w:instrText xml:space="preserve"> REF  cpf  \* MERGEFORMAT </w:instrText>
      </w:r>
      <w:r w:rsidRPr="00084048">
        <w:rPr>
          <w:rFonts w:cs="Arial"/>
          <w:sz w:val="24"/>
          <w:szCs w:val="24"/>
        </w:rPr>
        <w:fldChar w:fldCharType="separate"/>
      </w:r>
      <w:r w:rsidR="00B76FE7">
        <w:rPr>
          <w:rFonts w:cs="Arial"/>
          <w:sz w:val="24"/>
          <w:szCs w:val="24"/>
        </w:rPr>
        <w:t>000.000.000-00</w:t>
      </w:r>
      <w:r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, RG </w:t>
      </w:r>
      <w:r w:rsidR="006F4F18" w:rsidRPr="00084048">
        <w:rPr>
          <w:rFonts w:cs="Arial"/>
          <w:sz w:val="24"/>
          <w:szCs w:val="24"/>
        </w:rPr>
        <w:fldChar w:fldCharType="begin"/>
      </w:r>
      <w:r w:rsidR="006F4F18" w:rsidRPr="00084048">
        <w:rPr>
          <w:rFonts w:cs="Arial"/>
          <w:sz w:val="24"/>
          <w:szCs w:val="24"/>
        </w:rPr>
        <w:instrText xml:space="preserve"> REF  rg  \* MERGEFORMAT </w:instrText>
      </w:r>
      <w:r w:rsidR="006F4F1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155892186</w:t>
      </w:r>
      <w:r w:rsidR="006F4F18"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, </w:t>
      </w:r>
      <w:r w:rsidR="006227B8" w:rsidRPr="00084048">
        <w:rPr>
          <w:rFonts w:cs="Arial"/>
          <w:sz w:val="24"/>
          <w:szCs w:val="24"/>
        </w:rPr>
        <w:t>cargo</w:t>
      </w:r>
      <w:r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fldChar w:fldCharType="begin"/>
      </w:r>
      <w:r w:rsidRPr="00084048">
        <w:rPr>
          <w:rFonts w:cs="Arial"/>
          <w:sz w:val="24"/>
          <w:szCs w:val="24"/>
        </w:rPr>
        <w:instrText xml:space="preserve"> REF  cargo  \* MERGEFORMAT </w:instrText>
      </w:r>
      <w:r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ANALISTA</w:t>
      </w:r>
      <w:r w:rsidR="00693021" w:rsidRPr="00693021">
        <w:rPr>
          <w:noProof/>
          <w:sz w:val="24"/>
          <w:szCs w:val="24"/>
        </w:rPr>
        <w:t xml:space="preserve"> DEV</w:t>
      </w:r>
      <w:r w:rsidR="00693021">
        <w:rPr>
          <w:noProof/>
        </w:rPr>
        <w:t xml:space="preserve"> POWER BUILDER </w:t>
      </w:r>
      <w:r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, foi submetido à capacitação com base na </w:t>
      </w:r>
      <w:r w:rsidRPr="00084048">
        <w:rPr>
          <w:rFonts w:cs="Arial"/>
          <w:b/>
          <w:sz w:val="24"/>
          <w:szCs w:val="24"/>
        </w:rPr>
        <w:t>Cartilha Agir Certo Sempre – Terceirizados</w:t>
      </w:r>
      <w:r w:rsidRPr="00084048">
        <w:rPr>
          <w:rFonts w:cs="Arial"/>
          <w:sz w:val="24"/>
          <w:szCs w:val="24"/>
        </w:rPr>
        <w:t xml:space="preserve">, no período de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trein_certo_dia1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06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/</w:t>
      </w:r>
      <w:r w:rsidR="00254E68" w:rsidRPr="00084048">
        <w:rPr>
          <w:rFonts w:cs="Arial"/>
          <w:sz w:val="24"/>
          <w:szCs w:val="24"/>
        </w:rPr>
        <w:t xml:space="preserve">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trein_certo_mes1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08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/</w:t>
      </w:r>
      <w:r w:rsidR="00254E68" w:rsidRPr="00084048">
        <w:rPr>
          <w:rFonts w:cs="Arial"/>
          <w:sz w:val="24"/>
          <w:szCs w:val="24"/>
        </w:rPr>
        <w:t xml:space="preserve">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trein_certo_ano1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2025</w:t>
      </w:r>
      <w:r w:rsidR="00254E68"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  a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trein_certo_dia2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06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/</w:t>
      </w:r>
      <w:r w:rsidR="00254E68" w:rsidRPr="00084048">
        <w:rPr>
          <w:rFonts w:cs="Arial"/>
          <w:sz w:val="24"/>
          <w:szCs w:val="24"/>
        </w:rPr>
        <w:t xml:space="preserve">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trein_certo_mes2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08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/</w:t>
      </w:r>
      <w:r w:rsidR="00254E68" w:rsidRPr="00084048">
        <w:rPr>
          <w:rFonts w:cs="Arial"/>
          <w:sz w:val="24"/>
          <w:szCs w:val="24"/>
        </w:rPr>
        <w:t xml:space="preserve">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trein_certo_ano2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2025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e foi aprovado.</w:t>
      </w:r>
    </w:p>
    <w:p w14:paraId="1F2F0B5A" w14:textId="142ABCA2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6AD332FD" w14:textId="50ED9820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43581610" w14:textId="1151FC00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25532AEC" w14:textId="0071818F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02A261AD" w14:textId="441A4C5F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76E2785C" w14:textId="77777777" w:rsidR="00FB65D8" w:rsidRDefault="00FB65D8" w:rsidP="00FB65D8">
      <w:pPr>
        <w:autoSpaceDE w:val="0"/>
        <w:autoSpaceDN w:val="0"/>
        <w:adjustRightInd w:val="0"/>
        <w:spacing w:line="360" w:lineRule="auto"/>
        <w:jc w:val="both"/>
        <w:rPr>
          <w:rFonts w:cs="Arial"/>
          <w:color w:val="auto"/>
          <w:szCs w:val="18"/>
        </w:rPr>
      </w:pPr>
      <w:r>
        <w:rPr>
          <w:rFonts w:cs="Arial"/>
          <w:szCs w:val="18"/>
        </w:rPr>
        <w:t>__________________________________________</w:t>
      </w:r>
    </w:p>
    <w:p w14:paraId="69304D3E" w14:textId="229A6CFD" w:rsidR="00FB65D8" w:rsidRDefault="000134FB" w:rsidP="00FB65D8">
      <w:pPr>
        <w:autoSpaceDE w:val="0"/>
        <w:autoSpaceDN w:val="0"/>
        <w:adjustRightInd w:val="0"/>
        <w:spacing w:line="360" w:lineRule="auto"/>
        <w:jc w:val="both"/>
        <w:rPr>
          <w:rFonts w:cs="Arial"/>
          <w:szCs w:val="18"/>
        </w:rPr>
      </w:pPr>
      <w:r>
        <w:rPr>
          <w:rFonts w:cs="Arial"/>
          <w:szCs w:val="18"/>
        </w:rPr>
        <w:t>PREPOSTO DO CONTRATO</w:t>
      </w:r>
    </w:p>
    <w:p w14:paraId="7548AA05" w14:textId="248183A1" w:rsidR="00B6199B" w:rsidRPr="00B6199B" w:rsidRDefault="00B6199B" w:rsidP="00FB65D8">
      <w:pPr>
        <w:autoSpaceDE w:val="0"/>
        <w:autoSpaceDN w:val="0"/>
        <w:adjustRightInd w:val="0"/>
        <w:spacing w:line="360" w:lineRule="auto"/>
        <w:jc w:val="both"/>
        <w:rPr>
          <w:rFonts w:cs="Arial"/>
          <w:szCs w:val="18"/>
          <w:u w:val="single"/>
        </w:rPr>
      </w:pPr>
      <w:r>
        <w:rPr>
          <w:rFonts w:cs="Arial"/>
          <w:szCs w:val="18"/>
        </w:rPr>
        <w:t>PREPOSTA</w:t>
      </w:r>
    </w:p>
    <w:p w14:paraId="0637E297" w14:textId="1C89E081" w:rsidR="000E5B1C" w:rsidRDefault="000E5B1C" w:rsidP="001A1FE4">
      <w:pPr>
        <w:rPr>
          <w:rFonts w:cs="Arial"/>
          <w:b/>
          <w:bCs/>
          <w:sz w:val="20"/>
        </w:rPr>
      </w:pPr>
    </w:p>
    <w:p w14:paraId="2D6CA996" w14:textId="367544BA" w:rsidR="000E5B1C" w:rsidRDefault="000E5B1C" w:rsidP="000E5B1C">
      <w:pPr>
        <w:jc w:val="center"/>
        <w:rPr>
          <w:rFonts w:cs="Arial"/>
          <w:b/>
          <w:bCs/>
          <w:sz w:val="20"/>
        </w:rPr>
      </w:pPr>
    </w:p>
    <w:p w14:paraId="790C2C9D" w14:textId="627C80BF" w:rsidR="00514916" w:rsidRPr="00514916" w:rsidRDefault="00514916" w:rsidP="00514916">
      <w:pPr>
        <w:rPr>
          <w:rFonts w:cs="Arial"/>
          <w:sz w:val="20"/>
        </w:rPr>
      </w:pPr>
    </w:p>
    <w:p w14:paraId="2AE0436C" w14:textId="1BAA827E" w:rsidR="00514916" w:rsidRDefault="00514916" w:rsidP="00514916">
      <w:pPr>
        <w:rPr>
          <w:rFonts w:cs="Arial"/>
          <w:sz w:val="20"/>
        </w:rPr>
        <w:sectPr w:rsidR="00514916" w:rsidSect="003E0D93">
          <w:headerReference w:type="default" r:id="rId21"/>
          <w:footerReference w:type="default" r:id="rId22"/>
          <w:pgSz w:w="11906" w:h="16838"/>
          <w:pgMar w:top="0" w:right="720" w:bottom="720" w:left="720" w:header="280" w:footer="708" w:gutter="0"/>
          <w:cols w:space="708"/>
          <w:docGrid w:linePitch="360"/>
        </w:sectPr>
      </w:pPr>
    </w:p>
    <w:p w14:paraId="0DCA496C" w14:textId="132D9177" w:rsidR="00514916" w:rsidRDefault="00514916" w:rsidP="00514916">
      <w:pPr>
        <w:jc w:val="center"/>
        <w:rPr>
          <w:rFonts w:cs="Arial"/>
          <w:b/>
          <w:bCs/>
          <w:sz w:val="20"/>
        </w:rPr>
      </w:pPr>
      <w:r w:rsidRPr="00AE6652">
        <w:rPr>
          <w:rFonts w:cs="Arial"/>
          <w:b/>
          <w:bCs/>
          <w:sz w:val="20"/>
        </w:rPr>
        <w:lastRenderedPageBreak/>
        <w:t xml:space="preserve">TERMO DE COMPROMISSO DE SEGURANÇA </w:t>
      </w:r>
      <w:r w:rsidR="005E7C23" w:rsidRPr="000D5E1C">
        <w:rPr>
          <w:rFonts w:cs="Arial"/>
          <w:b/>
          <w:bCs/>
          <w:sz w:val="20"/>
        </w:rPr>
        <w:t>DA INFORMAÇÃO</w:t>
      </w:r>
    </w:p>
    <w:p w14:paraId="2F946002" w14:textId="77777777" w:rsidR="0003782D" w:rsidRPr="00AE6652" w:rsidRDefault="0003782D" w:rsidP="00514916">
      <w:pPr>
        <w:jc w:val="center"/>
        <w:rPr>
          <w:rFonts w:cs="Arial"/>
          <w:b/>
          <w:bCs/>
          <w:sz w:val="20"/>
        </w:rPr>
      </w:pPr>
    </w:p>
    <w:p w14:paraId="246F76D9" w14:textId="77777777" w:rsidR="00514916" w:rsidRPr="00AE6652" w:rsidRDefault="00514916" w:rsidP="00514916">
      <w:pPr>
        <w:jc w:val="center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DECLARAÇÃO DE TREINAMENTO DOS EMPREGADOS </w:t>
      </w:r>
    </w:p>
    <w:p w14:paraId="632F28AA" w14:textId="3C4E8955" w:rsidR="00514916" w:rsidRDefault="00514916" w:rsidP="00514916">
      <w:pPr>
        <w:jc w:val="both"/>
        <w:rPr>
          <w:rFonts w:cs="Arial"/>
          <w:sz w:val="20"/>
        </w:rPr>
      </w:pPr>
    </w:p>
    <w:p w14:paraId="3C97D0E2" w14:textId="2B6AA4FD" w:rsidR="0003782D" w:rsidRPr="00AE6652" w:rsidRDefault="0003782D" w:rsidP="00514916">
      <w:pPr>
        <w:jc w:val="both"/>
        <w:rPr>
          <w:rFonts w:cs="Arial"/>
          <w:sz w:val="20"/>
        </w:rPr>
      </w:pPr>
    </w:p>
    <w:p w14:paraId="2337E6B0" w14:textId="47885A70" w:rsidR="00514916" w:rsidRPr="00AE6652" w:rsidRDefault="00514916" w:rsidP="00514916">
      <w:pPr>
        <w:jc w:val="right"/>
        <w:rPr>
          <w:rFonts w:cs="Arial"/>
          <w:sz w:val="20"/>
        </w:rPr>
      </w:pPr>
      <w:r>
        <w:rPr>
          <w:rFonts w:cs="Arial"/>
          <w:sz w:val="20"/>
        </w:rPr>
        <w:t>Brasília/DF</w:t>
      </w:r>
      <w:r w:rsidRPr="00AE6652">
        <w:rPr>
          <w:rFonts w:cs="Arial"/>
          <w:sz w:val="20"/>
        </w:rPr>
        <w:t xml:space="preserve">,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dia </w:instrText>
      </w:r>
      <w:r>
        <w:rPr>
          <w:rFonts w:cs="Arial"/>
          <w:sz w:val="20"/>
        </w:rPr>
        <w:fldChar w:fldCharType="separate"/>
      </w:r>
      <w:r w:rsidR="00693021">
        <w:rPr>
          <w:noProof/>
        </w:rPr>
        <w:t>06</w:t>
      </w:r>
      <w:r>
        <w:rPr>
          <w:rFonts w:cs="Arial"/>
          <w:sz w:val="20"/>
        </w:rPr>
        <w:fldChar w:fldCharType="end"/>
      </w:r>
      <w:r>
        <w:rPr>
          <w:rFonts w:cs="Arial"/>
          <w:sz w:val="20"/>
        </w:rPr>
        <w:t xml:space="preserve"> </w:t>
      </w:r>
      <w:r w:rsidRPr="00AE6652">
        <w:rPr>
          <w:rFonts w:cs="Arial"/>
          <w:sz w:val="20"/>
        </w:rPr>
        <w:t xml:space="preserve">de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mes </w:instrText>
      </w:r>
      <w:r>
        <w:rPr>
          <w:rFonts w:cs="Arial"/>
          <w:sz w:val="20"/>
        </w:rPr>
        <w:fldChar w:fldCharType="separate"/>
      </w:r>
      <w:r w:rsidR="00693021">
        <w:rPr>
          <w:noProof/>
        </w:rPr>
        <w:t>AGOSTO</w:t>
      </w:r>
      <w:r>
        <w:rPr>
          <w:rFonts w:cs="Arial"/>
          <w:sz w:val="20"/>
        </w:rPr>
        <w:fldChar w:fldCharType="end"/>
      </w:r>
      <w:r>
        <w:rPr>
          <w:rFonts w:cs="Arial"/>
          <w:sz w:val="20"/>
        </w:rPr>
        <w:t xml:space="preserve"> </w:t>
      </w:r>
      <w:r w:rsidRPr="00AE6652">
        <w:rPr>
          <w:rFonts w:cs="Arial"/>
          <w:sz w:val="20"/>
        </w:rPr>
        <w:t xml:space="preserve">de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ano </w:instrText>
      </w:r>
      <w:r>
        <w:rPr>
          <w:rFonts w:cs="Arial"/>
          <w:sz w:val="20"/>
        </w:rPr>
        <w:fldChar w:fldCharType="separate"/>
      </w:r>
      <w:r w:rsidR="00693021">
        <w:rPr>
          <w:noProof/>
        </w:rPr>
        <w:t>2025</w:t>
      </w:r>
      <w:r>
        <w:rPr>
          <w:rFonts w:cs="Arial"/>
          <w:sz w:val="20"/>
        </w:rPr>
        <w:fldChar w:fldCharType="end"/>
      </w:r>
      <w:r w:rsidRPr="00AE6652">
        <w:rPr>
          <w:rFonts w:cs="Arial"/>
          <w:sz w:val="20"/>
        </w:rPr>
        <w:t>.</w:t>
      </w:r>
    </w:p>
    <w:p w14:paraId="3299BB1D" w14:textId="6A561E73" w:rsidR="00514916" w:rsidRDefault="00514916" w:rsidP="00514916">
      <w:pPr>
        <w:jc w:val="both"/>
        <w:rPr>
          <w:rFonts w:cs="Arial"/>
          <w:sz w:val="20"/>
        </w:rPr>
      </w:pPr>
    </w:p>
    <w:p w14:paraId="6FAF1C60" w14:textId="57E552E6" w:rsidR="0003782D" w:rsidRPr="00AE6652" w:rsidRDefault="0003782D" w:rsidP="00514916">
      <w:pPr>
        <w:jc w:val="both"/>
        <w:rPr>
          <w:rFonts w:cs="Arial"/>
          <w:sz w:val="20"/>
        </w:rPr>
      </w:pPr>
    </w:p>
    <w:p w14:paraId="3D0D6B99" w14:textId="0241D32F" w:rsidR="00514916" w:rsidRDefault="00514916" w:rsidP="00514916">
      <w:pPr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A Empresa </w:t>
      </w:r>
      <w:proofErr w:type="spellStart"/>
      <w:r w:rsidR="00C25313">
        <w:rPr>
          <w:rFonts w:cs="Arial"/>
          <w:sz w:val="20"/>
        </w:rPr>
        <w:t>EMPRESA</w:t>
      </w:r>
      <w:proofErr w:type="spellEnd"/>
      <w:r w:rsidR="00C25313">
        <w:rPr>
          <w:rFonts w:cs="Arial"/>
          <w:sz w:val="20"/>
        </w:rPr>
        <w:t xml:space="preserve"> TERCEIRIZADA</w:t>
      </w:r>
      <w:r w:rsidRPr="006D1E8E">
        <w:rPr>
          <w:rFonts w:cs="Arial"/>
          <w:sz w:val="20"/>
        </w:rPr>
        <w:t>DO BRASIL LTDA</w:t>
      </w:r>
      <w:r w:rsidRPr="00AE6652">
        <w:rPr>
          <w:rFonts w:cs="Arial"/>
          <w:sz w:val="20"/>
        </w:rPr>
        <w:t xml:space="preserve">, sediada no endereço </w:t>
      </w:r>
      <w:proofErr w:type="spellStart"/>
      <w:r w:rsidR="000C5B8F">
        <w:rPr>
          <w:rFonts w:cs="Arial"/>
          <w:sz w:val="20"/>
        </w:rPr>
        <w:t>ENDEREÇO</w:t>
      </w:r>
      <w:proofErr w:type="spellEnd"/>
      <w:r w:rsidR="000C5B8F">
        <w:rPr>
          <w:rFonts w:cs="Arial"/>
          <w:sz w:val="20"/>
        </w:rPr>
        <w:t xml:space="preserve"> DA EMPRESA TERCEIRIZADA</w:t>
      </w:r>
      <w:r w:rsidRPr="00AE6652">
        <w:rPr>
          <w:rFonts w:cs="Arial"/>
          <w:sz w:val="20"/>
        </w:rPr>
        <w:t>, atesta que</w:t>
      </w:r>
      <w:r>
        <w:rPr>
          <w:rFonts w:cs="Arial"/>
          <w:sz w:val="20"/>
        </w:rPr>
        <w:t xml:space="preserve"> o colaborador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nome </w:instrText>
      </w:r>
      <w:r>
        <w:rPr>
          <w:rFonts w:cs="Arial"/>
          <w:sz w:val="20"/>
        </w:rPr>
        <w:fldChar w:fldCharType="separate"/>
      </w:r>
      <w:r w:rsidR="00A831EE">
        <w:rPr>
          <w:noProof/>
        </w:rPr>
        <w:t>COLABORADOR 26</w:t>
      </w:r>
      <w:r>
        <w:rPr>
          <w:rFonts w:cs="Arial"/>
          <w:sz w:val="20"/>
        </w:rPr>
        <w:fldChar w:fldCharType="end"/>
      </w:r>
      <w:r w:rsidRPr="00AE6652">
        <w:rPr>
          <w:rFonts w:cs="Arial"/>
          <w:sz w:val="20"/>
        </w:rPr>
        <w:t>, portador do CPF</w:t>
      </w:r>
      <w:r>
        <w:rPr>
          <w:rFonts w:cs="Arial"/>
          <w:sz w:val="20"/>
        </w:rPr>
        <w:t xml:space="preserve">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cpf </w:instrText>
      </w:r>
      <w:r>
        <w:rPr>
          <w:rFonts w:cs="Arial"/>
          <w:sz w:val="20"/>
        </w:rPr>
        <w:fldChar w:fldCharType="separate"/>
      </w:r>
      <w:r w:rsidR="00B76FE7">
        <w:rPr>
          <w:noProof/>
        </w:rPr>
        <w:t>000.000.000-00</w:t>
      </w:r>
      <w:r>
        <w:rPr>
          <w:rFonts w:cs="Arial"/>
          <w:sz w:val="20"/>
        </w:rPr>
        <w:fldChar w:fldCharType="end"/>
      </w:r>
      <w:r w:rsidRPr="00AE6652">
        <w:rPr>
          <w:rFonts w:cs="Arial"/>
          <w:sz w:val="20"/>
        </w:rPr>
        <w:t>, RG nº</w:t>
      </w:r>
      <w:r w:rsidR="0016472C">
        <w:rPr>
          <w:rFonts w:cs="Arial"/>
          <w:sz w:val="20"/>
        </w:rPr>
        <w:t xml:space="preserve"> </w:t>
      </w:r>
      <w:r w:rsidR="0016472C">
        <w:rPr>
          <w:rFonts w:cs="Arial"/>
          <w:sz w:val="20"/>
        </w:rPr>
        <w:fldChar w:fldCharType="begin"/>
      </w:r>
      <w:r w:rsidR="0016472C">
        <w:rPr>
          <w:rFonts w:cs="Arial"/>
          <w:sz w:val="20"/>
        </w:rPr>
        <w:instrText xml:space="preserve"> REF  rg </w:instrText>
      </w:r>
      <w:r w:rsidR="0016472C">
        <w:rPr>
          <w:rFonts w:cs="Arial"/>
          <w:sz w:val="20"/>
        </w:rPr>
        <w:fldChar w:fldCharType="separate"/>
      </w:r>
      <w:r w:rsidR="00693021">
        <w:rPr>
          <w:noProof/>
        </w:rPr>
        <w:t>155892186</w:t>
      </w:r>
      <w:r w:rsidR="0016472C">
        <w:rPr>
          <w:rFonts w:cs="Arial"/>
          <w:sz w:val="20"/>
        </w:rPr>
        <w:fldChar w:fldCharType="end"/>
      </w:r>
      <w:r w:rsidRPr="00AE6652">
        <w:rPr>
          <w:rFonts w:cs="Arial"/>
          <w:sz w:val="20"/>
        </w:rPr>
        <w:t>, Órgão Emissor</w:t>
      </w:r>
      <w:r w:rsidR="0016472C">
        <w:rPr>
          <w:rFonts w:cs="Arial"/>
          <w:sz w:val="20"/>
        </w:rPr>
        <w:t xml:space="preserve"> </w:t>
      </w:r>
      <w:r w:rsidR="0016472C">
        <w:rPr>
          <w:rFonts w:cs="Arial"/>
          <w:sz w:val="20"/>
        </w:rPr>
        <w:fldChar w:fldCharType="begin"/>
      </w:r>
      <w:r w:rsidR="0016472C">
        <w:rPr>
          <w:rFonts w:cs="Arial"/>
          <w:sz w:val="20"/>
        </w:rPr>
        <w:instrText xml:space="preserve"> REF  orgao_emissor </w:instrText>
      </w:r>
      <w:r w:rsidR="0016472C">
        <w:rPr>
          <w:rFonts w:cs="Arial"/>
          <w:sz w:val="20"/>
        </w:rPr>
        <w:fldChar w:fldCharType="separate"/>
      </w:r>
      <w:r w:rsidR="00693021">
        <w:rPr>
          <w:noProof/>
        </w:rPr>
        <w:t>ORG3</w:t>
      </w:r>
      <w:r w:rsidR="0016472C">
        <w:rPr>
          <w:rFonts w:cs="Arial"/>
          <w:sz w:val="20"/>
        </w:rPr>
        <w:fldChar w:fldCharType="end"/>
      </w:r>
      <w:r>
        <w:rPr>
          <w:rFonts w:cs="Arial"/>
          <w:sz w:val="20"/>
        </w:rPr>
        <w:t>,</w:t>
      </w:r>
      <w:r w:rsidRPr="00AE6652">
        <w:rPr>
          <w:rFonts w:cs="Arial"/>
          <w:sz w:val="20"/>
        </w:rPr>
        <w:t xml:space="preserve"> Perfil Técnico </w:t>
      </w:r>
      <w:r w:rsidRPr="00CF44AF">
        <w:rPr>
          <w:rFonts w:cs="Arial"/>
          <w:sz w:val="20"/>
        </w:rPr>
        <w:fldChar w:fldCharType="begin"/>
      </w:r>
      <w:r w:rsidRPr="00CF44AF">
        <w:rPr>
          <w:rFonts w:cs="Arial"/>
          <w:sz w:val="20"/>
        </w:rPr>
        <w:instrText xml:space="preserve"> REF  cargo </w:instrText>
      </w:r>
      <w:r w:rsidR="00CF44AF">
        <w:rPr>
          <w:rFonts w:cs="Arial"/>
          <w:sz w:val="20"/>
        </w:rPr>
        <w:instrText xml:space="preserve"> \* MERGEFORMAT </w:instrText>
      </w:r>
      <w:r w:rsidRPr="00CF44AF">
        <w:rPr>
          <w:rFonts w:cs="Arial"/>
          <w:sz w:val="20"/>
        </w:rPr>
        <w:fldChar w:fldCharType="separate"/>
      </w:r>
      <w:r w:rsidR="00693021" w:rsidRPr="00693021">
        <w:rPr>
          <w:noProof/>
          <w:sz w:val="20"/>
        </w:rPr>
        <w:t>ANALISTA DEV</w:t>
      </w:r>
      <w:r w:rsidR="00693021">
        <w:rPr>
          <w:noProof/>
        </w:rPr>
        <w:t xml:space="preserve"> POWER BUILDER </w:t>
      </w:r>
      <w:r w:rsidRPr="00CF44AF">
        <w:rPr>
          <w:rFonts w:cs="Arial"/>
          <w:sz w:val="20"/>
        </w:rPr>
        <w:fldChar w:fldCharType="end"/>
      </w:r>
      <w:r w:rsidRPr="00CF44AF">
        <w:rPr>
          <w:rFonts w:cs="Arial"/>
          <w:sz w:val="20"/>
        </w:rPr>
        <w:t xml:space="preserve">, </w:t>
      </w:r>
      <w:r w:rsidR="008C4F66" w:rsidRPr="00CF44AF">
        <w:rPr>
          <w:rFonts w:cs="Arial"/>
          <w:sz w:val="20"/>
        </w:rPr>
        <w:t xml:space="preserve">foi submetido à capacitação de </w:t>
      </w:r>
      <w:r w:rsidR="008C4F66" w:rsidRPr="00CF44AF">
        <w:rPr>
          <w:rFonts w:cs="Arial"/>
          <w:b/>
          <w:sz w:val="20"/>
        </w:rPr>
        <w:t>Segurança da Informação</w:t>
      </w:r>
      <w:r w:rsidR="00084048" w:rsidRPr="00CF44AF">
        <w:rPr>
          <w:rFonts w:cs="Arial"/>
          <w:sz w:val="20"/>
        </w:rPr>
        <w:t>, com carga-horária de 10</w:t>
      </w:r>
      <w:r w:rsidR="008C4F66" w:rsidRPr="00CF44AF">
        <w:rPr>
          <w:rFonts w:cs="Arial"/>
          <w:sz w:val="20"/>
        </w:rPr>
        <w:t xml:space="preserve"> horas</w:t>
      </w:r>
      <w:r w:rsidR="00820E9A" w:rsidRPr="00CF44AF">
        <w:rPr>
          <w:rFonts w:cs="Arial"/>
          <w:sz w:val="20"/>
        </w:rPr>
        <w:t xml:space="preserve"> início em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trein_certo_dia1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06</w:t>
      </w:r>
      <w:r w:rsidR="00CF44AF" w:rsidRPr="00CF44AF">
        <w:rPr>
          <w:rFonts w:cs="Arial"/>
          <w:sz w:val="20"/>
        </w:rPr>
        <w:fldChar w:fldCharType="end"/>
      </w:r>
      <w:r w:rsidR="00CF44AF" w:rsidRPr="00CF44AF">
        <w:rPr>
          <w:rFonts w:cs="Arial"/>
          <w:sz w:val="20"/>
        </w:rPr>
        <w:t xml:space="preserve"> /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trein_certo_mes1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08</w:t>
      </w:r>
      <w:r w:rsidR="00CF44AF" w:rsidRPr="00CF44AF">
        <w:rPr>
          <w:rFonts w:cs="Arial"/>
          <w:sz w:val="20"/>
        </w:rPr>
        <w:fldChar w:fldCharType="end"/>
      </w:r>
      <w:r w:rsidR="00CF44AF" w:rsidRPr="00CF44AF">
        <w:rPr>
          <w:rFonts w:cs="Arial"/>
          <w:sz w:val="20"/>
        </w:rPr>
        <w:t xml:space="preserve"> /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trein_certo_ano1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2025</w:t>
      </w:r>
      <w:r w:rsidR="00CF44AF" w:rsidRPr="00CF44AF">
        <w:rPr>
          <w:rFonts w:cs="Arial"/>
          <w:sz w:val="20"/>
        </w:rPr>
        <w:fldChar w:fldCharType="end"/>
      </w:r>
      <w:r w:rsidR="008C4F66" w:rsidRPr="00CF44AF">
        <w:rPr>
          <w:rFonts w:cs="Arial"/>
          <w:sz w:val="20"/>
        </w:rPr>
        <w:t xml:space="preserve">, término em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trein_certo_dia2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06</w:t>
      </w:r>
      <w:r w:rsidR="00CF44AF" w:rsidRPr="00CF44AF">
        <w:rPr>
          <w:rFonts w:cs="Arial"/>
          <w:sz w:val="20"/>
        </w:rPr>
        <w:fldChar w:fldCharType="end"/>
      </w:r>
      <w:r w:rsidR="00CF44AF" w:rsidRPr="00CF44AF">
        <w:rPr>
          <w:rFonts w:cs="Arial"/>
          <w:sz w:val="20"/>
        </w:rPr>
        <w:t xml:space="preserve"> /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trein_certo_mes2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08</w:t>
      </w:r>
      <w:r w:rsidR="00CF44AF" w:rsidRPr="00CF44AF">
        <w:rPr>
          <w:rFonts w:cs="Arial"/>
          <w:sz w:val="20"/>
        </w:rPr>
        <w:fldChar w:fldCharType="end"/>
      </w:r>
      <w:r w:rsidR="00CF44AF" w:rsidRPr="00CF44AF">
        <w:rPr>
          <w:rFonts w:cs="Arial"/>
          <w:sz w:val="20"/>
        </w:rPr>
        <w:t xml:space="preserve"> /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trein_certo_ano2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2025</w:t>
      </w:r>
      <w:r w:rsidR="00CF44AF" w:rsidRPr="00CF44AF">
        <w:rPr>
          <w:rFonts w:cs="Arial"/>
          <w:sz w:val="20"/>
        </w:rPr>
        <w:fldChar w:fldCharType="end"/>
      </w:r>
      <w:r w:rsidR="008C4F66" w:rsidRPr="00CF44AF">
        <w:rPr>
          <w:rFonts w:cs="Arial"/>
          <w:sz w:val="20"/>
        </w:rPr>
        <w:t>, atendendo à carga horária mínima de 08 hor</w:t>
      </w:r>
      <w:r w:rsidR="00820E9A" w:rsidRPr="00CF44AF">
        <w:rPr>
          <w:rFonts w:cs="Arial"/>
          <w:sz w:val="20"/>
        </w:rPr>
        <w:t xml:space="preserve">as por semestre, e nota final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nota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noProof/>
          <w:sz w:val="20"/>
        </w:rPr>
        <w:t>10</w:t>
      </w:r>
      <w:r w:rsidR="00CF44AF" w:rsidRPr="00CF44AF">
        <w:rPr>
          <w:rFonts w:cs="Arial"/>
          <w:sz w:val="20"/>
        </w:rPr>
        <w:fldChar w:fldCharType="end"/>
      </w:r>
      <w:r w:rsidR="008C4F66" w:rsidRPr="00CF44AF">
        <w:rPr>
          <w:rFonts w:cs="Arial"/>
          <w:sz w:val="20"/>
        </w:rPr>
        <w:t>, igual ou superior a 70% de aproveitamento, que corresponde ao percentual mínimo para aprovação. O treinamento</w:t>
      </w:r>
      <w:r w:rsidR="008C4F66" w:rsidRPr="008C4F66">
        <w:rPr>
          <w:rFonts w:cs="Arial"/>
          <w:sz w:val="20"/>
        </w:rPr>
        <w:t xml:space="preserve"> contemplou o seguinte conteúdo programático:</w:t>
      </w:r>
    </w:p>
    <w:p w14:paraId="1FD44AE0" w14:textId="77777777" w:rsidR="008C4F66" w:rsidRPr="00AE6652" w:rsidRDefault="008C4F66" w:rsidP="00514916">
      <w:pPr>
        <w:ind w:left="708"/>
        <w:jc w:val="both"/>
        <w:rPr>
          <w:rFonts w:cs="Arial"/>
          <w:sz w:val="20"/>
        </w:rPr>
      </w:pPr>
    </w:p>
    <w:p w14:paraId="46E5A838" w14:textId="66C692E9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- Conhecimento da política de segurança da empresa e da </w:t>
      </w:r>
      <w:r w:rsidR="00402F97">
        <w:rPr>
          <w:rFonts w:cs="Arial"/>
          <w:sz w:val="20"/>
        </w:rPr>
        <w:t>BANCO FICTICIO</w:t>
      </w:r>
      <w:r w:rsidRPr="00AE6652">
        <w:rPr>
          <w:rFonts w:cs="Arial"/>
          <w:sz w:val="20"/>
        </w:rPr>
        <w:t>;</w:t>
      </w:r>
    </w:p>
    <w:p w14:paraId="73734BCD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Uso seguro de informações corporativas a que tiver acesso;</w:t>
      </w:r>
    </w:p>
    <w:p w14:paraId="292FE10C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Proteção de dados e privacidade – LGPD – direitos do titular dos dados;</w:t>
      </w:r>
    </w:p>
    <w:p w14:paraId="2CD960A7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Proteção de dados e privacidade – LGPD – responsabilidades do controlador, operador e do agente de tratamento dos dados;</w:t>
      </w:r>
    </w:p>
    <w:p w14:paraId="2A5DB199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Uso seguro de dispositivos;</w:t>
      </w:r>
    </w:p>
    <w:p w14:paraId="677306A2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- Uso seguro de </w:t>
      </w:r>
      <w:r w:rsidRPr="00AE6652">
        <w:rPr>
          <w:rFonts w:cs="Arial"/>
          <w:i/>
          <w:iCs/>
          <w:sz w:val="20"/>
        </w:rPr>
        <w:t>e-mails</w:t>
      </w:r>
      <w:r w:rsidRPr="00AE6652">
        <w:rPr>
          <w:rFonts w:cs="Arial"/>
          <w:sz w:val="20"/>
        </w:rPr>
        <w:t>;</w:t>
      </w:r>
    </w:p>
    <w:p w14:paraId="42D25CB4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Uso seguro de soluções em nuvem;</w:t>
      </w:r>
    </w:p>
    <w:p w14:paraId="1B3B35CB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Uso seguro de redes sociais e comunicadores instantâneos;</w:t>
      </w:r>
    </w:p>
    <w:p w14:paraId="498B5C66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Adoção da política de “mesa limpa”, “tela limpa” e “impressora limpa”;</w:t>
      </w:r>
    </w:p>
    <w:p w14:paraId="0264A2FB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i/>
          <w:iCs/>
          <w:sz w:val="20"/>
        </w:rPr>
      </w:pPr>
      <w:r w:rsidRPr="00AE6652">
        <w:rPr>
          <w:rFonts w:cs="Arial"/>
          <w:i/>
          <w:iCs/>
          <w:sz w:val="20"/>
        </w:rPr>
        <w:t>- Formas defensivas contra *phishing, **smishing e ***vishing;</w:t>
      </w:r>
    </w:p>
    <w:p w14:paraId="69CD1634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Formas defensivas contra códigos maliciosos recebidos em dispositivos;</w:t>
      </w:r>
    </w:p>
    <w:p w14:paraId="7BD9AA5F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Formas defensivas contra engenharia social;</w:t>
      </w:r>
    </w:p>
    <w:p w14:paraId="6869FB6A" w14:textId="4CFF1450" w:rsidR="00514916" w:rsidRPr="00AE6652" w:rsidRDefault="00514916" w:rsidP="0003782D">
      <w:pPr>
        <w:spacing w:line="360" w:lineRule="auto"/>
        <w:ind w:left="709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- Formas de reporte de incidentes de segurança da informação na empresa e na </w:t>
      </w:r>
      <w:r w:rsidR="00402F97">
        <w:rPr>
          <w:rFonts w:cs="Arial"/>
          <w:sz w:val="20"/>
        </w:rPr>
        <w:t>BANCO FICTICIO</w:t>
      </w:r>
      <w:r w:rsidRPr="00AE6652">
        <w:rPr>
          <w:rFonts w:cs="Arial"/>
          <w:sz w:val="20"/>
        </w:rPr>
        <w:t>;</w:t>
      </w:r>
    </w:p>
    <w:p w14:paraId="44DF09EB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Vazamento de dados e proteção de senhas;</w:t>
      </w:r>
    </w:p>
    <w:p w14:paraId="3B8C523D" w14:textId="3A638209" w:rsidR="00514916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- Metodologia e princípios de </w:t>
      </w:r>
      <w:r w:rsidRPr="00AE6652">
        <w:rPr>
          <w:rFonts w:cs="Arial"/>
          <w:i/>
          <w:iCs/>
          <w:sz w:val="20"/>
        </w:rPr>
        <w:t>Privacy by Design</w:t>
      </w:r>
      <w:r w:rsidRPr="00AE6652">
        <w:rPr>
          <w:rFonts w:cs="Arial"/>
          <w:sz w:val="20"/>
        </w:rPr>
        <w:t xml:space="preserve"> e </w:t>
      </w:r>
      <w:r w:rsidRPr="00AE6652">
        <w:rPr>
          <w:rFonts w:cs="Arial"/>
          <w:i/>
          <w:iCs/>
          <w:sz w:val="20"/>
        </w:rPr>
        <w:t>Secure by Design</w:t>
      </w:r>
      <w:r>
        <w:rPr>
          <w:rFonts w:cs="Arial"/>
          <w:sz w:val="20"/>
        </w:rPr>
        <w:t>.</w:t>
      </w:r>
    </w:p>
    <w:p w14:paraId="617A8F50" w14:textId="794E4CC9" w:rsidR="0003782D" w:rsidRDefault="0003782D" w:rsidP="0003782D">
      <w:pPr>
        <w:spacing w:line="360" w:lineRule="auto"/>
        <w:ind w:left="708"/>
        <w:jc w:val="both"/>
        <w:rPr>
          <w:rFonts w:cs="Arial"/>
          <w:sz w:val="20"/>
        </w:rPr>
      </w:pPr>
    </w:p>
    <w:p w14:paraId="5F927034" w14:textId="1662EB16" w:rsidR="0003782D" w:rsidRPr="00AE6652" w:rsidRDefault="0003782D" w:rsidP="0003782D">
      <w:pPr>
        <w:spacing w:line="360" w:lineRule="auto"/>
        <w:ind w:left="708"/>
        <w:jc w:val="both"/>
        <w:rPr>
          <w:rFonts w:cs="Arial"/>
          <w:sz w:val="20"/>
        </w:rPr>
      </w:pPr>
    </w:p>
    <w:p w14:paraId="113BCE25" w14:textId="77777777" w:rsidR="00514916" w:rsidRPr="00AE6652" w:rsidRDefault="00514916" w:rsidP="00514916">
      <w:pPr>
        <w:jc w:val="both"/>
        <w:rPr>
          <w:rFonts w:cs="Arial"/>
          <w:sz w:val="20"/>
        </w:rPr>
      </w:pPr>
    </w:p>
    <w:p w14:paraId="3E602F11" w14:textId="3BA346EB" w:rsidR="00514916" w:rsidRPr="00AE6652" w:rsidRDefault="00514916" w:rsidP="00514916">
      <w:pPr>
        <w:jc w:val="center"/>
        <w:rPr>
          <w:rFonts w:cs="Arial"/>
          <w:sz w:val="20"/>
        </w:rPr>
      </w:pPr>
      <w:r w:rsidRPr="00AE6652">
        <w:rPr>
          <w:rFonts w:cs="Arial"/>
          <w:sz w:val="20"/>
        </w:rPr>
        <w:t>______________________________</w:t>
      </w:r>
      <w:r>
        <w:rPr>
          <w:rFonts w:cs="Arial"/>
          <w:sz w:val="20"/>
        </w:rPr>
        <w:t>__</w:t>
      </w:r>
      <w:r w:rsidRPr="00AE6652">
        <w:rPr>
          <w:rFonts w:cs="Arial"/>
          <w:sz w:val="20"/>
        </w:rPr>
        <w:t>__</w:t>
      </w:r>
      <w:r>
        <w:rPr>
          <w:rFonts w:cs="Arial"/>
          <w:sz w:val="20"/>
        </w:rPr>
        <w:t xml:space="preserve">                        </w:t>
      </w:r>
      <w:r w:rsidR="001A1FE4">
        <w:rPr>
          <w:rFonts w:cs="Arial"/>
          <w:sz w:val="20"/>
        </w:rPr>
        <w:t>___________</w:t>
      </w:r>
      <w:r w:rsidRPr="00AE6652">
        <w:rPr>
          <w:rFonts w:cs="Arial"/>
          <w:sz w:val="20"/>
        </w:rPr>
        <w:t>_</w:t>
      </w:r>
      <w:r>
        <w:rPr>
          <w:rFonts w:cs="Arial"/>
          <w:sz w:val="20"/>
        </w:rPr>
        <w:t>__</w:t>
      </w:r>
      <w:r w:rsidRPr="00AE6652">
        <w:rPr>
          <w:rFonts w:cs="Arial"/>
          <w:sz w:val="20"/>
        </w:rPr>
        <w:t>_______________________________</w:t>
      </w:r>
    </w:p>
    <w:p w14:paraId="6A83AD26" w14:textId="77777777" w:rsidR="005E16A0" w:rsidRDefault="005E16A0" w:rsidP="005E16A0">
      <w:pPr>
        <w:rPr>
          <w:rFonts w:cs="Arial"/>
          <w:sz w:val="20"/>
        </w:rPr>
      </w:pPr>
    </w:p>
    <w:p w14:paraId="50D0D775" w14:textId="77777777" w:rsidR="000F26F9" w:rsidRDefault="000F26F9" w:rsidP="000F26F9">
      <w:pPr>
        <w:autoSpaceDE w:val="0"/>
        <w:autoSpaceDN w:val="0"/>
        <w:adjustRightInd w:val="0"/>
        <w:spacing w:line="360" w:lineRule="auto"/>
        <w:jc w:val="both"/>
        <w:rPr>
          <w:rFonts w:cs="Arial"/>
          <w:sz w:val="20"/>
        </w:rPr>
        <w:sectPr w:rsidR="000F26F9" w:rsidSect="00514916">
          <w:headerReference w:type="default" r:id="rId23"/>
          <w:footerReference w:type="default" r:id="rId24"/>
          <w:pgSz w:w="11906" w:h="16838"/>
          <w:pgMar w:top="851" w:right="851" w:bottom="568" w:left="851" w:header="708" w:footer="708" w:gutter="0"/>
          <w:pgNumType w:start="1"/>
          <w:cols w:space="708"/>
          <w:docGrid w:linePitch="360"/>
        </w:sectPr>
      </w:pPr>
    </w:p>
    <w:p w14:paraId="567E23C4" w14:textId="24C52D98" w:rsidR="000F26F9" w:rsidRPr="000F26F9" w:rsidRDefault="005E16A0" w:rsidP="000F26F9">
      <w:pPr>
        <w:autoSpaceDE w:val="0"/>
        <w:autoSpaceDN w:val="0"/>
        <w:adjustRightInd w:val="0"/>
        <w:spacing w:line="360" w:lineRule="auto"/>
        <w:jc w:val="both"/>
        <w:rPr>
          <w:rFonts w:cs="Arial"/>
          <w:sz w:val="20"/>
        </w:rPr>
      </w:pPr>
      <w:r w:rsidRPr="000F26F9">
        <w:rPr>
          <w:rFonts w:cs="Arial"/>
          <w:sz w:val="20"/>
        </w:rPr>
        <w:t xml:space="preserve">Assinatura </w:t>
      </w:r>
      <w:r w:rsidRPr="000F26F9">
        <w:rPr>
          <w:rFonts w:cs="Arial"/>
          <w:b/>
          <w:bCs/>
          <w:sz w:val="20"/>
          <w:u w:val="single"/>
        </w:rPr>
        <w:t>digital</w:t>
      </w:r>
      <w:r w:rsidRPr="000F26F9">
        <w:rPr>
          <w:rFonts w:cs="Arial"/>
          <w:sz w:val="20"/>
        </w:rPr>
        <w:t xml:space="preserve"> do</w:t>
      </w:r>
      <w:r w:rsidR="000F26F9">
        <w:rPr>
          <w:rFonts w:cs="Arial"/>
          <w:sz w:val="20"/>
        </w:rPr>
        <w:t>(a)</w:t>
      </w:r>
      <w:r w:rsidRPr="000F26F9">
        <w:rPr>
          <w:rFonts w:cs="Arial"/>
          <w:sz w:val="20"/>
        </w:rPr>
        <w:t xml:space="preserve"> </w:t>
      </w:r>
      <w:r w:rsidR="000F26F9" w:rsidRPr="000F26F9">
        <w:rPr>
          <w:rFonts w:cs="Arial"/>
          <w:sz w:val="20"/>
        </w:rPr>
        <w:fldChar w:fldCharType="begin"/>
      </w:r>
      <w:r w:rsidR="000F26F9" w:rsidRPr="000F26F9">
        <w:rPr>
          <w:rFonts w:cs="Arial"/>
          <w:sz w:val="20"/>
        </w:rPr>
        <w:instrText xml:space="preserve"> REF  nome </w:instrText>
      </w:r>
      <w:r w:rsidR="000F26F9">
        <w:rPr>
          <w:rFonts w:cs="Arial"/>
          <w:sz w:val="20"/>
        </w:rPr>
        <w:instrText xml:space="preserve"> \* MERGEFORMAT </w:instrText>
      </w:r>
      <w:r w:rsidR="000F26F9" w:rsidRPr="000F26F9">
        <w:rPr>
          <w:rFonts w:cs="Arial"/>
          <w:sz w:val="20"/>
        </w:rPr>
        <w:fldChar w:fldCharType="separate"/>
      </w:r>
      <w:r w:rsidR="00A831EE">
        <w:rPr>
          <w:noProof/>
          <w:sz w:val="20"/>
        </w:rPr>
        <w:t>COLABORADOR 26</w:t>
      </w:r>
      <w:r w:rsidR="000F26F9" w:rsidRPr="000F26F9">
        <w:rPr>
          <w:rFonts w:cs="Arial"/>
          <w:sz w:val="20"/>
        </w:rPr>
        <w:fldChar w:fldCharType="end"/>
      </w:r>
      <w:proofErr w:type="gramStart"/>
      <w:r w:rsidR="000F26F9">
        <w:rPr>
          <w:rFonts w:cs="Arial"/>
          <w:sz w:val="20"/>
        </w:rPr>
        <w:t xml:space="preserve">   </w:t>
      </w:r>
      <w:r w:rsidR="000F26F9" w:rsidRPr="000F26F9">
        <w:rPr>
          <w:rFonts w:cs="Arial"/>
          <w:sz w:val="20"/>
        </w:rPr>
        <w:t>(</w:t>
      </w:r>
      <w:proofErr w:type="gramEnd"/>
      <w:r w:rsidR="000F26F9" w:rsidRPr="000F26F9">
        <w:rPr>
          <w:rFonts w:cs="Arial"/>
          <w:sz w:val="20"/>
        </w:rPr>
        <w:t>PRESTADOR)</w:t>
      </w:r>
    </w:p>
    <w:p w14:paraId="05CA8EF8" w14:textId="67E91082" w:rsidR="000F26F9" w:rsidRPr="000F26F9" w:rsidRDefault="005E16A0" w:rsidP="000F26F9">
      <w:pPr>
        <w:autoSpaceDE w:val="0"/>
        <w:autoSpaceDN w:val="0"/>
        <w:adjustRightInd w:val="0"/>
        <w:spacing w:line="360" w:lineRule="auto"/>
        <w:jc w:val="both"/>
        <w:rPr>
          <w:rFonts w:cs="Arial"/>
          <w:sz w:val="20"/>
        </w:rPr>
        <w:sectPr w:rsidR="000F26F9" w:rsidRPr="000F26F9" w:rsidSect="000F26F9">
          <w:type w:val="continuous"/>
          <w:pgSz w:w="11906" w:h="16838"/>
          <w:pgMar w:top="851" w:right="851" w:bottom="568" w:left="851" w:header="708" w:footer="708" w:gutter="0"/>
          <w:pgNumType w:start="1"/>
          <w:cols w:num="2" w:space="708"/>
          <w:docGrid w:linePitch="360"/>
        </w:sectPr>
      </w:pPr>
      <w:r w:rsidRPr="000F26F9">
        <w:rPr>
          <w:rFonts w:cs="Arial"/>
          <w:sz w:val="20"/>
        </w:rPr>
        <w:t xml:space="preserve">Assinatura </w:t>
      </w:r>
      <w:r w:rsidRPr="000F26F9">
        <w:rPr>
          <w:rFonts w:cs="Arial"/>
          <w:b/>
          <w:bCs/>
          <w:sz w:val="20"/>
          <w:u w:val="single"/>
        </w:rPr>
        <w:t>digital</w:t>
      </w:r>
      <w:r w:rsidRPr="000F26F9">
        <w:rPr>
          <w:rFonts w:cs="Arial"/>
          <w:sz w:val="20"/>
        </w:rPr>
        <w:t xml:space="preserve"> d</w:t>
      </w:r>
      <w:r w:rsidR="000F26F9">
        <w:rPr>
          <w:rFonts w:cs="Arial"/>
          <w:sz w:val="20"/>
        </w:rPr>
        <w:t>o(a)</w:t>
      </w:r>
      <w:r w:rsidRPr="000F26F9">
        <w:rPr>
          <w:rFonts w:cs="Arial"/>
          <w:sz w:val="20"/>
        </w:rPr>
        <w:t xml:space="preserve"> </w:t>
      </w:r>
      <w:proofErr w:type="gramStart"/>
      <w:r w:rsidR="00402F97">
        <w:rPr>
          <w:rFonts w:cs="Arial"/>
          <w:sz w:val="20"/>
        </w:rPr>
        <w:t>PREPOSTO</w:t>
      </w:r>
      <w:r w:rsidR="000F26F9">
        <w:rPr>
          <w:rFonts w:cs="Arial"/>
          <w:sz w:val="20"/>
        </w:rPr>
        <w:t xml:space="preserve">  </w:t>
      </w:r>
      <w:r w:rsidR="000F26F9" w:rsidRPr="000F26F9">
        <w:rPr>
          <w:rFonts w:cs="Arial"/>
          <w:sz w:val="20"/>
        </w:rPr>
        <w:t>(</w:t>
      </w:r>
      <w:proofErr w:type="gramEnd"/>
      <w:r w:rsidR="000F26F9" w:rsidRPr="000F26F9">
        <w:rPr>
          <w:rFonts w:cs="Arial"/>
          <w:sz w:val="20"/>
        </w:rPr>
        <w:t>PREPOST</w:t>
      </w:r>
      <w:r w:rsidR="000F26F9">
        <w:rPr>
          <w:rFonts w:cs="Arial"/>
          <w:sz w:val="20"/>
        </w:rPr>
        <w:t>O</w:t>
      </w:r>
      <w:r w:rsidR="000F26F9" w:rsidRPr="000F26F9">
        <w:rPr>
          <w:rFonts w:cs="Arial"/>
          <w:sz w:val="20"/>
        </w:rPr>
        <w:t>)</w:t>
      </w:r>
    </w:p>
    <w:p w14:paraId="36DD9F86" w14:textId="0ACC9460" w:rsidR="005E16A0" w:rsidRDefault="005E16A0" w:rsidP="00514916">
      <w:pPr>
        <w:jc w:val="both"/>
        <w:rPr>
          <w:rStyle w:val="hgkelc"/>
          <w:rFonts w:eastAsiaTheme="majorEastAsia" w:cs="Arial"/>
          <w:sz w:val="20"/>
        </w:rPr>
      </w:pPr>
    </w:p>
    <w:p w14:paraId="75A0FC13" w14:textId="72EF38B0" w:rsidR="008C4F66" w:rsidRPr="00F178FD" w:rsidRDefault="008C4F66" w:rsidP="008C4F66">
      <w:pPr>
        <w:jc w:val="both"/>
        <w:rPr>
          <w:rFonts w:cs="Arial"/>
          <w:sz w:val="20"/>
        </w:rPr>
      </w:pPr>
      <w:r w:rsidRPr="00F178FD">
        <w:rPr>
          <w:rFonts w:cs="Arial"/>
          <w:b/>
          <w:bCs/>
          <w:sz w:val="20"/>
        </w:rPr>
        <w:t xml:space="preserve">Prazo de validade do Treinamento: </w:t>
      </w:r>
      <w:r w:rsidR="00915FC0" w:rsidRPr="00915FC0">
        <w:rPr>
          <w:rFonts w:cs="Arial"/>
          <w:b/>
          <w:sz w:val="20"/>
        </w:rPr>
        <w:fldChar w:fldCharType="begin"/>
      </w:r>
      <w:r w:rsidR="00915FC0" w:rsidRPr="00915FC0">
        <w:rPr>
          <w:rFonts w:cs="Arial"/>
          <w:b/>
          <w:sz w:val="20"/>
        </w:rPr>
        <w:instrText xml:space="preserve"> REF  dia_val_treino  \* MERGEFORMAT </w:instrText>
      </w:r>
      <w:r w:rsidR="00915FC0" w:rsidRPr="00915FC0">
        <w:rPr>
          <w:rFonts w:cs="Arial"/>
          <w:b/>
          <w:sz w:val="20"/>
        </w:rPr>
        <w:fldChar w:fldCharType="separate"/>
      </w:r>
      <w:r w:rsidR="00693021" w:rsidRPr="00693021">
        <w:rPr>
          <w:b/>
          <w:noProof/>
        </w:rPr>
        <w:t>06</w:t>
      </w:r>
      <w:r w:rsidR="00915FC0" w:rsidRPr="00915FC0">
        <w:rPr>
          <w:rFonts w:cs="Arial"/>
          <w:b/>
          <w:sz w:val="20"/>
        </w:rPr>
        <w:fldChar w:fldCharType="end"/>
      </w:r>
      <w:r w:rsidRPr="00915FC0">
        <w:rPr>
          <w:rFonts w:cs="Arial"/>
          <w:b/>
          <w:bCs/>
          <w:sz w:val="20"/>
        </w:rPr>
        <w:t xml:space="preserve"> / </w:t>
      </w:r>
      <w:r w:rsidR="00915FC0" w:rsidRPr="00915FC0">
        <w:rPr>
          <w:rFonts w:cs="Arial"/>
          <w:b/>
          <w:sz w:val="20"/>
        </w:rPr>
        <w:fldChar w:fldCharType="begin"/>
      </w:r>
      <w:r w:rsidR="00915FC0" w:rsidRPr="00915FC0">
        <w:rPr>
          <w:rFonts w:cs="Arial"/>
          <w:b/>
          <w:sz w:val="20"/>
        </w:rPr>
        <w:instrText xml:space="preserve"> REF  mes_val_treino  \* MERGEFORMAT </w:instrText>
      </w:r>
      <w:r w:rsidR="00915FC0" w:rsidRPr="00915FC0">
        <w:rPr>
          <w:rFonts w:cs="Arial"/>
          <w:b/>
          <w:sz w:val="20"/>
        </w:rPr>
        <w:fldChar w:fldCharType="separate"/>
      </w:r>
      <w:r w:rsidR="00693021" w:rsidRPr="00693021">
        <w:rPr>
          <w:b/>
          <w:noProof/>
        </w:rPr>
        <w:t>02</w:t>
      </w:r>
      <w:r w:rsidR="00915FC0" w:rsidRPr="00915FC0">
        <w:rPr>
          <w:rFonts w:cs="Arial"/>
          <w:b/>
          <w:sz w:val="20"/>
        </w:rPr>
        <w:fldChar w:fldCharType="end"/>
      </w:r>
      <w:r w:rsidRPr="00915FC0">
        <w:rPr>
          <w:rFonts w:cs="Arial"/>
          <w:b/>
          <w:bCs/>
          <w:sz w:val="20"/>
        </w:rPr>
        <w:t xml:space="preserve"> / </w:t>
      </w:r>
      <w:r w:rsidR="00915FC0" w:rsidRPr="00915FC0">
        <w:rPr>
          <w:rFonts w:cs="Arial"/>
          <w:b/>
          <w:sz w:val="20"/>
        </w:rPr>
        <w:fldChar w:fldCharType="begin"/>
      </w:r>
      <w:r w:rsidR="00915FC0" w:rsidRPr="00915FC0">
        <w:rPr>
          <w:rFonts w:cs="Arial"/>
          <w:b/>
          <w:sz w:val="20"/>
        </w:rPr>
        <w:instrText xml:space="preserve"> REF  ano_val_treino  \* MERGEFORMAT </w:instrText>
      </w:r>
      <w:r w:rsidR="00915FC0" w:rsidRPr="00915FC0">
        <w:rPr>
          <w:rFonts w:cs="Arial"/>
          <w:b/>
          <w:sz w:val="20"/>
        </w:rPr>
        <w:fldChar w:fldCharType="separate"/>
      </w:r>
      <w:r w:rsidR="00693021" w:rsidRPr="00693021">
        <w:rPr>
          <w:b/>
          <w:noProof/>
        </w:rPr>
        <w:t>2026</w:t>
      </w:r>
      <w:r w:rsidR="00915FC0" w:rsidRPr="00915FC0">
        <w:rPr>
          <w:rFonts w:cs="Arial"/>
          <w:b/>
          <w:sz w:val="20"/>
        </w:rPr>
        <w:fldChar w:fldCharType="end"/>
      </w:r>
    </w:p>
    <w:p w14:paraId="7AE8D5D4" w14:textId="479949F7" w:rsidR="008C4F66" w:rsidRDefault="008C4F66" w:rsidP="008C4F66">
      <w:pPr>
        <w:jc w:val="both"/>
        <w:rPr>
          <w:rStyle w:val="hgkelc"/>
          <w:rFonts w:eastAsiaTheme="majorEastAsia" w:cs="Arial"/>
          <w:sz w:val="16"/>
          <w:szCs w:val="16"/>
        </w:rPr>
      </w:pPr>
      <w:r>
        <w:rPr>
          <w:rStyle w:val="hgkelc"/>
          <w:rFonts w:eastAsiaTheme="majorEastAsia" w:cs="Arial"/>
          <w:sz w:val="16"/>
          <w:szCs w:val="16"/>
        </w:rPr>
        <w:t>Definições:</w:t>
      </w:r>
    </w:p>
    <w:p w14:paraId="5EB77453" w14:textId="77777777" w:rsidR="008C4F66" w:rsidRDefault="008C4F66" w:rsidP="008C4F66">
      <w:pPr>
        <w:jc w:val="both"/>
        <w:rPr>
          <w:rStyle w:val="hgkelc"/>
          <w:rFonts w:eastAsiaTheme="majorEastAsia" w:cs="Arial"/>
          <w:b/>
          <w:bCs/>
          <w:sz w:val="16"/>
          <w:szCs w:val="16"/>
        </w:rPr>
      </w:pPr>
    </w:p>
    <w:p w14:paraId="516031E8" w14:textId="5487E917" w:rsidR="008C4F66" w:rsidRDefault="008C4F66" w:rsidP="008C4F66">
      <w:pPr>
        <w:jc w:val="both"/>
        <w:rPr>
          <w:rFonts w:cs="Arial"/>
          <w:sz w:val="16"/>
          <w:szCs w:val="16"/>
        </w:rPr>
      </w:pPr>
      <w:r w:rsidRPr="00CC4286">
        <w:rPr>
          <w:rFonts w:cs="Arial"/>
          <w:b/>
          <w:bCs/>
          <w:sz w:val="16"/>
          <w:szCs w:val="16"/>
        </w:rPr>
        <w:t>LGPD</w:t>
      </w:r>
      <w:r w:rsidRPr="00CC4286">
        <w:rPr>
          <w:rFonts w:cs="Arial"/>
          <w:sz w:val="16"/>
          <w:szCs w:val="16"/>
        </w:rPr>
        <w:t xml:space="preserve"> - Lei Geral de Proteção de Dados Pessoais, Lei nº 13.709/2018, é a legislação brasileira que regula as atividades de tratamento de dados pessoais e que também altera os artigos 7º e 16 do Marco Civil da Internet.</w:t>
      </w:r>
    </w:p>
    <w:p w14:paraId="7D060832" w14:textId="77777777" w:rsidR="008C4F66" w:rsidRPr="00CC4286" w:rsidRDefault="008C4F66" w:rsidP="008C4F66">
      <w:pPr>
        <w:jc w:val="both"/>
        <w:rPr>
          <w:rStyle w:val="hgkelc"/>
          <w:rFonts w:eastAsiaTheme="majorEastAsia" w:cs="Arial"/>
          <w:b/>
          <w:bCs/>
          <w:sz w:val="16"/>
          <w:szCs w:val="16"/>
        </w:rPr>
      </w:pPr>
    </w:p>
    <w:p w14:paraId="72676FEA" w14:textId="4CFBC752" w:rsidR="008C4F66" w:rsidRDefault="008C4F66" w:rsidP="008C4F66">
      <w:pPr>
        <w:jc w:val="both"/>
        <w:rPr>
          <w:rStyle w:val="hgkelc"/>
          <w:rFonts w:eastAsiaTheme="majorEastAsia" w:cs="Arial"/>
          <w:sz w:val="16"/>
          <w:szCs w:val="16"/>
        </w:rPr>
      </w:pPr>
      <w:r w:rsidRPr="00CC4286">
        <w:rPr>
          <w:rStyle w:val="hgkelc"/>
          <w:rFonts w:eastAsiaTheme="majorEastAsia" w:cs="Arial"/>
          <w:sz w:val="16"/>
          <w:szCs w:val="16"/>
        </w:rPr>
        <w:t>*</w:t>
      </w:r>
      <w:r w:rsidRPr="005E7C23">
        <w:rPr>
          <w:b/>
          <w:bCs/>
          <w:sz w:val="16"/>
        </w:rPr>
        <w:t>Phishing</w:t>
      </w:r>
      <w:r w:rsidRPr="005E7C23">
        <w:rPr>
          <w:rStyle w:val="hgkelc"/>
          <w:rFonts w:eastAsiaTheme="majorEastAsia" w:cs="Arial"/>
          <w:sz w:val="14"/>
          <w:szCs w:val="16"/>
        </w:rPr>
        <w:t xml:space="preserve"> </w:t>
      </w:r>
      <w:r w:rsidRPr="00CC4286">
        <w:rPr>
          <w:rStyle w:val="hgkelc"/>
          <w:rFonts w:eastAsiaTheme="majorEastAsia" w:cs="Arial"/>
          <w:sz w:val="16"/>
          <w:szCs w:val="16"/>
        </w:rPr>
        <w:t>é uma técnica de crime cibernético que usa fraude, truque ou engano para manipular as pessoas e obter informações confidenciais.</w:t>
      </w:r>
    </w:p>
    <w:p w14:paraId="721A7DC3" w14:textId="77777777" w:rsidR="008C4F66" w:rsidRPr="00CC4286" w:rsidRDefault="008C4F66" w:rsidP="008C4F66">
      <w:pPr>
        <w:jc w:val="both"/>
        <w:rPr>
          <w:rStyle w:val="hgkelc"/>
          <w:rFonts w:eastAsiaTheme="majorEastAsia" w:cs="Arial"/>
          <w:sz w:val="16"/>
          <w:szCs w:val="16"/>
        </w:rPr>
      </w:pPr>
    </w:p>
    <w:p w14:paraId="2B767BA9" w14:textId="63977D9C" w:rsidR="00514916" w:rsidRPr="00CC4286" w:rsidRDefault="008C4F66" w:rsidP="008C4F66">
      <w:pPr>
        <w:jc w:val="both"/>
        <w:rPr>
          <w:rFonts w:cs="Arial"/>
          <w:sz w:val="16"/>
          <w:szCs w:val="16"/>
        </w:rPr>
      </w:pPr>
      <w:r w:rsidRPr="006C6FBF">
        <w:rPr>
          <w:rFonts w:cs="Arial"/>
          <w:b/>
          <w:bCs/>
          <w:sz w:val="16"/>
          <w:szCs w:val="16"/>
        </w:rPr>
        <w:t>**Smishing</w:t>
      </w:r>
      <w:r w:rsidRPr="006C6FBF">
        <w:rPr>
          <w:rFonts w:cs="Arial"/>
          <w:sz w:val="16"/>
          <w:szCs w:val="16"/>
        </w:rPr>
        <w:t xml:space="preserve"> é um tipo de Phishing realizado por SMS e mensagens de texto enviadas para o celular. Geralmente, essas mensagens pedem para que você clique em um link e preencha um formulário ou responda à mensagem. Podem falar, por exemplo, sobre uma necessidade de atualização de cadastro ou a oportunidade de resgatar um prêmio imperdível.</w:t>
      </w:r>
    </w:p>
    <w:sectPr w:rsidR="00514916" w:rsidRPr="00CC4286" w:rsidSect="000F26F9">
      <w:type w:val="continuous"/>
      <w:pgSz w:w="11906" w:h="16838"/>
      <w:pgMar w:top="851" w:right="851" w:bottom="568" w:left="85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DE272F9" w14:textId="77777777" w:rsidR="00473C80" w:rsidRDefault="00473C80">
      <w:r>
        <w:separator/>
      </w:r>
    </w:p>
  </w:endnote>
  <w:endnote w:type="continuationSeparator" w:id="0">
    <w:p w14:paraId="3E8C1B6C" w14:textId="77777777" w:rsidR="00473C80" w:rsidRDefault="00473C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merType Md BT">
    <w:altName w:val="Century"/>
    <w:charset w:val="00"/>
    <w:family w:val="roman"/>
    <w:pitch w:val="variable"/>
    <w:sig w:usb0="00000087" w:usb1="00000000" w:usb2="00000000" w:usb3="00000000" w:csb0="0000001B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wis721 Md BT">
    <w:altName w:val="Arial"/>
    <w:charset w:val="00"/>
    <w:family w:val="swiss"/>
    <w:pitch w:val="variable"/>
    <w:sig w:usb0="00000001" w:usb1="00000000" w:usb2="00000000" w:usb3="00000000" w:csb0="0000001B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-Bold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B62938" w14:textId="77777777" w:rsidR="003D6C10" w:rsidRDefault="003D6C10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14:paraId="4D581D56" w14:textId="77777777" w:rsidR="003D6C10" w:rsidRDefault="003D6C10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9E9C4E" w14:textId="2424C9B0" w:rsidR="003D6C10" w:rsidRDefault="003D6C10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301E5E">
      <w:rPr>
        <w:rStyle w:val="Nmerodepgina"/>
        <w:noProof/>
      </w:rPr>
      <w:t>0</w:t>
    </w:r>
    <w:r>
      <w:rPr>
        <w:rStyle w:val="Nmerodepgina"/>
      </w:rPr>
      <w:fldChar w:fldCharType="end"/>
    </w:r>
  </w:p>
  <w:p w14:paraId="66DF33B3" w14:textId="4D8222CD" w:rsidR="003D6C10" w:rsidRDefault="003D6C10">
    <w:pPr>
      <w:pStyle w:val="Rodap"/>
      <w:ind w:right="360"/>
    </w:pPr>
    <w:r>
      <w:t>15.064 v007 micro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F6FFCF" w14:textId="5256273A" w:rsidR="003D6C10" w:rsidRDefault="003D6C10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301E5E">
      <w:rPr>
        <w:rStyle w:val="Nmerodepgina"/>
        <w:noProof/>
      </w:rPr>
      <w:t>4</w:t>
    </w:r>
    <w:r>
      <w:rPr>
        <w:rStyle w:val="Nmerodepgina"/>
      </w:rPr>
      <w:fldChar w:fldCharType="end"/>
    </w:r>
  </w:p>
  <w:p w14:paraId="02C0862A" w14:textId="667FEE1C" w:rsidR="003D6C10" w:rsidRDefault="003D6C10">
    <w:pPr>
      <w:pStyle w:val="Rodap"/>
      <w:ind w:right="360"/>
    </w:pPr>
    <w:r>
      <w:t>15.060 v010 micro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45EFEA" w14:textId="586D0AE8" w:rsidR="003D6C10" w:rsidRDefault="003D6C10">
    <w:pPr>
      <w:pStyle w:val="Rodap"/>
      <w:ind w:right="360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999FB1" w14:textId="74D9057A" w:rsidR="003D6C10" w:rsidRDefault="003D6C10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301E5E"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1DFACDBE" w14:textId="02EAD755" w:rsidR="003D6C10" w:rsidRDefault="003D6C10" w:rsidP="006774B9">
    <w:pPr>
      <w:pStyle w:val="Rodap"/>
      <w:ind w:right="360"/>
    </w:pPr>
    <w:r>
      <w:t>19.607 v002 micro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DFF8C0" w14:textId="77777777" w:rsidR="003D6C10" w:rsidRDefault="003D6C10">
    <w:pPr>
      <w:pStyle w:val="Rodap"/>
      <w:ind w:right="360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B5D970" w14:textId="41506E87" w:rsidR="003D6C10" w:rsidRDefault="003D6C10" w:rsidP="00514916">
    <w:pPr>
      <w:pStyle w:val="Rodap"/>
      <w:ind w:right="-428" w:hanging="709"/>
      <w:jc w:val="right"/>
    </w:pPr>
  </w:p>
  <w:p w14:paraId="643CE1F8" w14:textId="77777777" w:rsidR="003D6C10" w:rsidRDefault="003D6C10">
    <w:pPr>
      <w:pStyle w:val="Rodap"/>
      <w:ind w:right="360"/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623997807"/>
      <w:docPartObj>
        <w:docPartGallery w:val="Page Numbers (Bottom of Page)"/>
        <w:docPartUnique/>
      </w:docPartObj>
    </w:sdtPr>
    <w:sdtContent>
      <w:p w14:paraId="5FF88D76" w14:textId="637C51D3" w:rsidR="003D6C10" w:rsidRDefault="003D6C10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01E5E">
          <w:rPr>
            <w:noProof/>
          </w:rPr>
          <w:t>1</w:t>
        </w:r>
        <w:r>
          <w:fldChar w:fldCharType="end"/>
        </w:r>
      </w:p>
    </w:sdtContent>
  </w:sdt>
  <w:p w14:paraId="5D57C753" w14:textId="77777777" w:rsidR="003D6C10" w:rsidRDefault="003D6C1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07586E9" w14:textId="77777777" w:rsidR="00473C80" w:rsidRDefault="00473C80">
      <w:r>
        <w:separator/>
      </w:r>
    </w:p>
  </w:footnote>
  <w:footnote w:type="continuationSeparator" w:id="0">
    <w:p w14:paraId="69D79278" w14:textId="77777777" w:rsidR="00473C80" w:rsidRDefault="00473C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10348" w:type="dxa"/>
      <w:tblInd w:w="-57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268"/>
      <w:gridCol w:w="8080"/>
    </w:tblGrid>
    <w:tr w:rsidR="003D6C10" w14:paraId="250360CE" w14:textId="77777777" w:rsidTr="000F71CE">
      <w:trPr>
        <w:trHeight w:val="557"/>
      </w:trPr>
      <w:tc>
        <w:tcPr>
          <w:tcW w:w="2268" w:type="dxa"/>
        </w:tcPr>
        <w:p w14:paraId="671E93F6" w14:textId="0BDA8015" w:rsidR="003D6C10" w:rsidRDefault="003D6C10">
          <w:pPr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8080" w:type="dxa"/>
        </w:tcPr>
        <w:p w14:paraId="602125FE" w14:textId="77777777" w:rsidR="003D6C10" w:rsidRDefault="003D6C10" w:rsidP="002778DC">
          <w:pPr>
            <w:jc w:val="both"/>
            <w:rPr>
              <w:rFonts w:cs="Arial"/>
              <w:b/>
              <w:bCs/>
              <w:sz w:val="24"/>
              <w:szCs w:val="24"/>
            </w:rPr>
          </w:pPr>
        </w:p>
        <w:p w14:paraId="2B5F2033" w14:textId="77777777" w:rsidR="003D6C10" w:rsidRDefault="003D6C10" w:rsidP="002778DC">
          <w:pPr>
            <w:jc w:val="both"/>
            <w:rPr>
              <w:rFonts w:cs="Arial"/>
              <w:b/>
              <w:bCs/>
              <w:sz w:val="24"/>
              <w:szCs w:val="24"/>
            </w:rPr>
          </w:pPr>
        </w:p>
        <w:p w14:paraId="152419ED" w14:textId="0122FF88" w:rsidR="003D6C10" w:rsidRPr="00361886" w:rsidRDefault="003D6C10">
          <w:pPr>
            <w:jc w:val="both"/>
            <w:rPr>
              <w:noProof/>
              <w:sz w:val="24"/>
              <w:szCs w:val="24"/>
            </w:rPr>
          </w:pPr>
          <w:r w:rsidRPr="00F44A2E">
            <w:rPr>
              <w:rFonts w:cs="Arial"/>
              <w:b/>
              <w:bCs/>
              <w:sz w:val="24"/>
              <w:szCs w:val="24"/>
            </w:rPr>
            <w:t xml:space="preserve">FICUS </w:t>
          </w:r>
          <w:r>
            <w:rPr>
              <w:rFonts w:cs="Arial"/>
              <w:b/>
              <w:bCs/>
              <w:sz w:val="24"/>
              <w:szCs w:val="24"/>
            </w:rPr>
            <w:t>–</w:t>
          </w:r>
          <w:r w:rsidRPr="00F44A2E">
            <w:rPr>
              <w:rFonts w:cs="Arial"/>
              <w:b/>
              <w:bCs/>
              <w:sz w:val="24"/>
              <w:szCs w:val="24"/>
            </w:rPr>
            <w:t xml:space="preserve"> </w:t>
          </w:r>
          <w:r>
            <w:rPr>
              <w:rFonts w:cs="Arial"/>
              <w:b/>
              <w:bCs/>
              <w:sz w:val="24"/>
              <w:szCs w:val="24"/>
            </w:rPr>
            <w:t>INFORMAÇÕES DE</w:t>
          </w:r>
          <w:r w:rsidRPr="00F44A2E">
            <w:rPr>
              <w:rFonts w:cs="Arial"/>
              <w:b/>
              <w:bCs/>
              <w:sz w:val="24"/>
              <w:szCs w:val="24"/>
            </w:rPr>
            <w:t xml:space="preserve"> </w:t>
          </w:r>
          <w:r>
            <w:rPr>
              <w:rFonts w:cs="Arial"/>
              <w:b/>
              <w:bCs/>
              <w:sz w:val="24"/>
              <w:szCs w:val="24"/>
            </w:rPr>
            <w:t>PREENCHIMENTO DE FORMULÁRIOS</w:t>
          </w:r>
        </w:p>
      </w:tc>
    </w:tr>
  </w:tbl>
  <w:p w14:paraId="0DA59229" w14:textId="77777777" w:rsidR="003D6C10" w:rsidRDefault="003D6C10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34689F" w14:textId="77777777" w:rsidR="003D6C10" w:rsidRDefault="003D6C1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17D173" w14:textId="60BEDD3A" w:rsidR="003D6C10" w:rsidRPr="006E17FF" w:rsidRDefault="003D6C10" w:rsidP="006E17FF">
    <w:pPr>
      <w:pStyle w:val="Cabealh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10348" w:type="dxa"/>
      <w:tblInd w:w="-57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268"/>
      <w:gridCol w:w="8080"/>
    </w:tblGrid>
    <w:tr w:rsidR="003D6C10" w14:paraId="2979D76D" w14:textId="77777777" w:rsidTr="003B2B30">
      <w:trPr>
        <w:trHeight w:val="557"/>
      </w:trPr>
      <w:tc>
        <w:tcPr>
          <w:tcW w:w="2268" w:type="dxa"/>
        </w:tcPr>
        <w:p w14:paraId="1E8CA2F5" w14:textId="1BA6FA48" w:rsidR="003D6C10" w:rsidRDefault="003D6C10" w:rsidP="00121797">
          <w:pPr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8080" w:type="dxa"/>
        </w:tcPr>
        <w:p w14:paraId="24C4D9E6" w14:textId="77777777" w:rsidR="003D6C10" w:rsidRDefault="003D6C10" w:rsidP="00121797">
          <w:pPr>
            <w:pStyle w:val="Ttulo2"/>
            <w:jc w:val="both"/>
            <w:rPr>
              <w:rFonts w:ascii="Swis721 Md BT" w:hAnsi="Swis721 Md BT"/>
              <w:b w:val="0"/>
              <w:sz w:val="24"/>
              <w:szCs w:val="24"/>
            </w:rPr>
          </w:pPr>
          <w:bookmarkStart w:id="39" w:name="_Toc227645172"/>
          <w:bookmarkStart w:id="40" w:name="_Toc227758887"/>
          <w:bookmarkStart w:id="41" w:name="_Toc227763569"/>
          <w:bookmarkStart w:id="42" w:name="_Toc227763589"/>
          <w:bookmarkStart w:id="43" w:name="_Toc227763609"/>
          <w:bookmarkStart w:id="44" w:name="_Toc227763629"/>
          <w:bookmarkStart w:id="45" w:name="_Toc227763649"/>
          <w:bookmarkStart w:id="46" w:name="_Toc227763669"/>
          <w:bookmarkStart w:id="47" w:name="_Toc227765346"/>
          <w:bookmarkStart w:id="48" w:name="_Toc227765366"/>
          <w:bookmarkStart w:id="49" w:name="_Toc227765409"/>
          <w:bookmarkStart w:id="50" w:name="_Toc229547441"/>
        </w:p>
        <w:p w14:paraId="7EEEC7F4" w14:textId="19884960" w:rsidR="003D6C10" w:rsidRPr="00207BDA" w:rsidRDefault="003D6C10" w:rsidP="00207BDA">
          <w:pPr>
            <w:pStyle w:val="Ttulo2"/>
            <w:jc w:val="both"/>
            <w:rPr>
              <w:rFonts w:ascii="Swis721 Md BT" w:hAnsi="Swis721 Md BT"/>
              <w:b w:val="0"/>
              <w:sz w:val="24"/>
              <w:szCs w:val="24"/>
            </w:rPr>
          </w:pPr>
          <w:r w:rsidRPr="00CD754B">
            <w:rPr>
              <w:rFonts w:ascii="Swis721 Md BT" w:hAnsi="Swis721 Md BT"/>
              <w:b w:val="0"/>
              <w:sz w:val="24"/>
              <w:szCs w:val="24"/>
            </w:rPr>
            <w:t xml:space="preserve">Termo </w:t>
          </w:r>
          <w:r>
            <w:rPr>
              <w:rFonts w:ascii="Swis721 Md BT" w:hAnsi="Swis721 Md BT"/>
              <w:b w:val="0"/>
              <w:sz w:val="24"/>
              <w:szCs w:val="24"/>
            </w:rPr>
            <w:t>d</w:t>
          </w:r>
          <w:r w:rsidRPr="00CD754B">
            <w:rPr>
              <w:rFonts w:ascii="Swis721 Md BT" w:hAnsi="Swis721 Md BT"/>
              <w:b w:val="0"/>
              <w:sz w:val="24"/>
              <w:szCs w:val="24"/>
            </w:rPr>
            <w:t xml:space="preserve">e Responsabilidade </w:t>
          </w:r>
          <w:r>
            <w:rPr>
              <w:rFonts w:ascii="Swis721 Md BT" w:hAnsi="Swis721 Md BT"/>
              <w:b w:val="0"/>
              <w:sz w:val="24"/>
              <w:szCs w:val="24"/>
            </w:rPr>
            <w:t>d</w:t>
          </w:r>
          <w:r w:rsidRPr="00CD754B">
            <w:rPr>
              <w:rFonts w:ascii="Swis721 Md BT" w:hAnsi="Swis721 Md BT"/>
              <w:b w:val="0"/>
              <w:sz w:val="24"/>
              <w:szCs w:val="24"/>
            </w:rPr>
            <w:t xml:space="preserve">e Segurança </w:t>
          </w:r>
          <w:r>
            <w:rPr>
              <w:rFonts w:ascii="Swis721 Md BT" w:hAnsi="Swis721 Md BT"/>
              <w:b w:val="0"/>
              <w:sz w:val="24"/>
              <w:szCs w:val="24"/>
            </w:rPr>
            <w:t>d</w:t>
          </w:r>
          <w:r w:rsidRPr="00CD754B">
            <w:rPr>
              <w:rFonts w:ascii="Swis721 Md BT" w:hAnsi="Swis721 Md BT"/>
              <w:b w:val="0"/>
              <w:sz w:val="24"/>
              <w:szCs w:val="24"/>
            </w:rPr>
            <w:t>a Informação</w:t>
          </w:r>
          <w:r>
            <w:rPr>
              <w:rFonts w:ascii="Swis721 Md BT" w:hAnsi="Swis721 Md BT"/>
              <w:b w:val="0"/>
              <w:sz w:val="24"/>
              <w:szCs w:val="24"/>
            </w:rPr>
            <w:t xml:space="preserve"> –       Exclusivo para Prestador de Serviço</w:t>
          </w:r>
          <w:bookmarkEnd w:id="39"/>
          <w:bookmarkEnd w:id="40"/>
          <w:bookmarkEnd w:id="41"/>
          <w:bookmarkEnd w:id="42"/>
          <w:bookmarkEnd w:id="43"/>
          <w:bookmarkEnd w:id="44"/>
          <w:bookmarkEnd w:id="45"/>
          <w:bookmarkEnd w:id="46"/>
          <w:bookmarkEnd w:id="47"/>
          <w:bookmarkEnd w:id="48"/>
          <w:bookmarkEnd w:id="49"/>
          <w:bookmarkEnd w:id="50"/>
        </w:p>
      </w:tc>
    </w:tr>
    <w:tr w:rsidR="003D6C10" w14:paraId="3D6D457F" w14:textId="77777777" w:rsidTr="003B2B30">
      <w:trPr>
        <w:trHeight w:val="557"/>
      </w:trPr>
      <w:tc>
        <w:tcPr>
          <w:tcW w:w="2268" w:type="dxa"/>
        </w:tcPr>
        <w:p w14:paraId="40874E49" w14:textId="77777777" w:rsidR="003D6C10" w:rsidRDefault="003D6C10" w:rsidP="00121797">
          <w:pPr>
            <w:jc w:val="both"/>
            <w:rPr>
              <w:rFonts w:ascii="Swis721 Md BT" w:hAnsi="Swis721 Md BT"/>
              <w:noProof/>
              <w:sz w:val="24"/>
            </w:rPr>
          </w:pPr>
        </w:p>
      </w:tc>
      <w:tc>
        <w:tcPr>
          <w:tcW w:w="8080" w:type="dxa"/>
        </w:tcPr>
        <w:p w14:paraId="21D32CE0" w14:textId="77777777" w:rsidR="003D6C10" w:rsidRDefault="003D6C10" w:rsidP="00121797">
          <w:pPr>
            <w:pStyle w:val="Ttulo2"/>
            <w:jc w:val="both"/>
            <w:rPr>
              <w:rFonts w:ascii="Swis721 Md BT" w:hAnsi="Swis721 Md BT"/>
              <w:b w:val="0"/>
              <w:sz w:val="24"/>
              <w:szCs w:val="24"/>
            </w:rPr>
          </w:pPr>
        </w:p>
      </w:tc>
    </w:tr>
  </w:tbl>
  <w:p w14:paraId="424A3DD9" w14:textId="77777777" w:rsidR="003D6C10" w:rsidRDefault="003D6C10">
    <w:pPr>
      <w:pStyle w:val="Corpodetexto"/>
      <w:spacing w:line="14" w:lineRule="auto"/>
      <w:rPr>
        <w:sz w:val="20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78312F" w14:textId="23B8D4E3" w:rsidR="003D6C10" w:rsidRDefault="003D6C10" w:rsidP="00121797">
    <w:pPr>
      <w:pStyle w:val="Corpodetexto"/>
      <w:spacing w:line="14" w:lineRule="auto"/>
      <w:rPr>
        <w:sz w:val="20"/>
      </w:rPr>
    </w:pPr>
    <w:r>
      <w:rPr>
        <w:noProof/>
        <w:sz w:val="22"/>
      </w:rPr>
      <mc:AlternateContent>
        <mc:Choice Requires="wps">
          <w:drawing>
            <wp:anchor distT="0" distB="0" distL="114300" distR="114300" simplePos="0" relativeHeight="251674624" behindDoc="1" locked="0" layoutInCell="1" allowOverlap="1" wp14:anchorId="021DC404" wp14:editId="04CBC490">
              <wp:simplePos x="0" y="0"/>
              <wp:positionH relativeFrom="page">
                <wp:posOffset>3397250</wp:posOffset>
              </wp:positionH>
              <wp:positionV relativeFrom="page">
                <wp:posOffset>639445</wp:posOffset>
              </wp:positionV>
              <wp:extent cx="1353185" cy="182245"/>
              <wp:effectExtent l="0" t="0" r="0" b="0"/>
              <wp:wrapNone/>
              <wp:docPr id="28" name="Caixa de Texto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5318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57FB80C" w14:textId="32D240BD" w:rsidR="003D6C10" w:rsidRDefault="003D6C10" w:rsidP="00121797">
                          <w:pPr>
                            <w:spacing w:before="13"/>
                            <w:ind w:left="20"/>
                            <w:rPr>
                              <w:b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21DC404" id="_x0000_t202" coordsize="21600,21600" o:spt="202" path="m,l,21600r21600,l21600,xe">
              <v:stroke joinstyle="miter"/>
              <v:path gradientshapeok="t" o:connecttype="rect"/>
            </v:shapetype>
            <v:shape id="Caixa de Texto 28" o:spid="_x0000_s1029" type="#_x0000_t202" style="position:absolute;left:0;text-align:left;margin-left:267.5pt;margin-top:50.35pt;width:106.55pt;height:14.35pt;z-index:-251641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" filled="f" stroked="f">
              <v:textbox inset="0,0,0,0">
                <w:txbxContent>
                  <w:p w14:paraId="557FB80C" w14:textId="32D240BD" w:rsidR="003D6C10" w:rsidRDefault="003D6C10" w:rsidP="00121797">
                    <w:pPr>
                      <w:spacing w:before="13"/>
                      <w:ind w:left="20"/>
                      <w:rPr>
                        <w:b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  <w:p w14:paraId="1C038DBA" w14:textId="3568DEF5" w:rsidR="003D6C10" w:rsidRDefault="003D6C10">
    <w:pPr>
      <w:pStyle w:val="Corpodetexto"/>
      <w:spacing w:line="14" w:lineRule="auto"/>
      <w:rPr>
        <w:sz w:val="20"/>
      </w:rPr>
    </w:pPr>
    <w:r>
      <w:rPr>
        <w:noProof/>
        <w:sz w:val="22"/>
      </w:rPr>
      <mc:AlternateContent>
        <mc:Choice Requires="wps">
          <w:drawing>
            <wp:anchor distT="0" distB="0" distL="114300" distR="114300" simplePos="0" relativeHeight="251673600" behindDoc="1" locked="0" layoutInCell="1" allowOverlap="1" wp14:anchorId="61525FE1" wp14:editId="74F63601">
              <wp:simplePos x="0" y="0"/>
              <wp:positionH relativeFrom="page">
                <wp:posOffset>5869207</wp:posOffset>
              </wp:positionH>
              <wp:positionV relativeFrom="page">
                <wp:posOffset>685068</wp:posOffset>
              </wp:positionV>
              <wp:extent cx="812165" cy="224790"/>
              <wp:effectExtent l="0" t="0" r="0" b="0"/>
              <wp:wrapNone/>
              <wp:docPr id="29" name="Caixa de Texto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12165" cy="2247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52A6AE2" w14:textId="741A7C1F" w:rsidR="003D6C10" w:rsidRPr="00CD59A0" w:rsidRDefault="003D6C10" w:rsidP="00121797">
                          <w:pPr>
                            <w:spacing w:before="11"/>
                            <w:ind w:left="20"/>
                            <w:rPr>
                              <w:b/>
                              <w:sz w:val="12"/>
                            </w:rPr>
                          </w:pPr>
                          <w:r w:rsidRPr="00CD59A0">
                            <w:rPr>
                              <w:b/>
                              <w:sz w:val="16"/>
                            </w:rPr>
                            <w:t>TE</w:t>
                          </w:r>
                          <w:r w:rsidRPr="00CD59A0">
                            <w:rPr>
                              <w:b/>
                              <w:spacing w:val="-2"/>
                              <w:sz w:val="16"/>
                            </w:rPr>
                            <w:t xml:space="preserve"> </w:t>
                          </w:r>
                          <w:r w:rsidRPr="00CD59A0">
                            <w:rPr>
                              <w:b/>
                              <w:sz w:val="20"/>
                            </w:rPr>
                            <w:t>231</w:t>
                          </w:r>
                          <w:r w:rsidRPr="00CD59A0">
                            <w:rPr>
                              <w:b/>
                              <w:spacing w:val="-18"/>
                              <w:sz w:val="20"/>
                            </w:rPr>
                            <w:t xml:space="preserve"> </w:t>
                          </w:r>
                          <w:r w:rsidRPr="00CD59A0">
                            <w:rPr>
                              <w:b/>
                              <w:sz w:val="16"/>
                            </w:rPr>
                            <w:t>005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1525FE1" id="Caixa de Texto 29" o:spid="_x0000_s1030" type="#_x0000_t202" style="position:absolute;left:0;text-align:left;margin-left:462.15pt;margin-top:53.95pt;width:63.95pt;height:17.7pt;z-index:-251642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" filled="f" stroked="f">
              <v:textbox inset="0,0,0,0">
                <w:txbxContent>
                  <w:p w14:paraId="752A6AE2" w14:textId="741A7C1F" w:rsidR="003D6C10" w:rsidRPr="00CD59A0" w:rsidRDefault="003D6C10" w:rsidP="00121797">
                    <w:pPr>
                      <w:spacing w:before="11"/>
                      <w:ind w:left="20"/>
                      <w:rPr>
                        <w:b/>
                        <w:sz w:val="12"/>
                      </w:rPr>
                    </w:pPr>
                    <w:r w:rsidRPr="00CD59A0">
                      <w:rPr>
                        <w:b/>
                        <w:sz w:val="16"/>
                      </w:rPr>
                      <w:t>TE</w:t>
                    </w:r>
                    <w:r w:rsidRPr="00CD59A0">
                      <w:rPr>
                        <w:b/>
                        <w:spacing w:val="-2"/>
                        <w:sz w:val="16"/>
                      </w:rPr>
                      <w:t xml:space="preserve"> </w:t>
                    </w:r>
                    <w:r w:rsidRPr="00CD59A0">
                      <w:rPr>
                        <w:b/>
                        <w:sz w:val="20"/>
                      </w:rPr>
                      <w:t>231</w:t>
                    </w:r>
                    <w:r w:rsidRPr="00CD59A0">
                      <w:rPr>
                        <w:b/>
                        <w:spacing w:val="-18"/>
                        <w:sz w:val="20"/>
                      </w:rPr>
                      <w:t xml:space="preserve"> </w:t>
                    </w:r>
                    <w:r w:rsidRPr="00CD59A0">
                      <w:rPr>
                        <w:b/>
                        <w:sz w:val="16"/>
                      </w:rPr>
                      <w:t>005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sz w:val="20"/>
      </w:rPr>
      <w:t xml:space="preserve">  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19430" w:type="dxa"/>
      <w:tblInd w:w="-57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982"/>
      <w:gridCol w:w="3974"/>
      <w:gridCol w:w="4394"/>
      <w:gridCol w:w="8080"/>
    </w:tblGrid>
    <w:tr w:rsidR="003D6C10" w14:paraId="638F883C" w14:textId="77777777" w:rsidTr="00121797">
      <w:trPr>
        <w:trHeight w:val="557"/>
      </w:trPr>
      <w:tc>
        <w:tcPr>
          <w:tcW w:w="2982" w:type="dxa"/>
        </w:tcPr>
        <w:p w14:paraId="4FD13669" w14:textId="33D20631" w:rsidR="003D6C10" w:rsidRDefault="003D6C10">
          <w:pPr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3974" w:type="dxa"/>
        </w:tcPr>
        <w:p w14:paraId="2821333C" w14:textId="78E1FB15" w:rsidR="003D6C10" w:rsidRDefault="003D6C10" w:rsidP="00121797">
          <w:pPr>
            <w:spacing w:before="13"/>
            <w:ind w:left="20"/>
            <w:jc w:val="center"/>
            <w:rPr>
              <w:b/>
            </w:rPr>
          </w:pPr>
          <w:r>
            <w:rPr>
              <w:b/>
              <w:sz w:val="22"/>
            </w:rPr>
            <w:t>#INTERNO.TODOS</w:t>
          </w:r>
        </w:p>
        <w:p w14:paraId="1CB75D84" w14:textId="77777777" w:rsidR="003D6C10" w:rsidRDefault="003D6C10" w:rsidP="00121797">
          <w:pPr>
            <w:pStyle w:val="Ttulo2"/>
            <w:jc w:val="center"/>
            <w:rPr>
              <w:rFonts w:ascii="Swis721 Md BT" w:hAnsi="Swis721 Md BT"/>
              <w:sz w:val="24"/>
            </w:rPr>
          </w:pPr>
        </w:p>
      </w:tc>
      <w:tc>
        <w:tcPr>
          <w:tcW w:w="4394" w:type="dxa"/>
        </w:tcPr>
        <w:p w14:paraId="418B46D4" w14:textId="48FC2DD2" w:rsidR="003D6C10" w:rsidRDefault="003D6C10" w:rsidP="00121797">
          <w:pPr>
            <w:spacing w:before="11"/>
            <w:ind w:left="20"/>
            <w:jc w:val="center"/>
            <w:rPr>
              <w:b/>
            </w:rPr>
          </w:pPr>
          <w:r>
            <w:rPr>
              <w:b/>
              <w:sz w:val="22"/>
            </w:rPr>
            <w:t>TE</w:t>
          </w:r>
          <w:r>
            <w:rPr>
              <w:b/>
              <w:spacing w:val="-2"/>
              <w:sz w:val="22"/>
            </w:rPr>
            <w:t xml:space="preserve"> </w:t>
          </w:r>
          <w:r>
            <w:rPr>
              <w:b/>
              <w:sz w:val="28"/>
            </w:rPr>
            <w:t>231</w:t>
          </w:r>
          <w:r>
            <w:rPr>
              <w:b/>
              <w:spacing w:val="-18"/>
              <w:sz w:val="28"/>
            </w:rPr>
            <w:t xml:space="preserve"> </w:t>
          </w:r>
          <w:r>
            <w:rPr>
              <w:b/>
              <w:sz w:val="22"/>
            </w:rPr>
            <w:t>005</w:t>
          </w:r>
        </w:p>
        <w:p w14:paraId="1728FD7F" w14:textId="77777777" w:rsidR="003D6C10" w:rsidRDefault="003D6C10" w:rsidP="00931693">
          <w:pPr>
            <w:pStyle w:val="Ttulo2"/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8080" w:type="dxa"/>
        </w:tcPr>
        <w:p w14:paraId="1A91B9BF" w14:textId="77777777" w:rsidR="003D6C10" w:rsidRDefault="003D6C10" w:rsidP="00931693">
          <w:pPr>
            <w:pStyle w:val="Ttulo2"/>
            <w:jc w:val="both"/>
            <w:rPr>
              <w:rFonts w:ascii="Swis721 Md BT" w:hAnsi="Swis721 Md BT"/>
              <w:sz w:val="24"/>
            </w:rPr>
          </w:pPr>
        </w:p>
      </w:tc>
    </w:tr>
  </w:tbl>
  <w:p w14:paraId="146A5A50" w14:textId="636F53AB" w:rsidR="003D6C10" w:rsidRDefault="003D6C10"/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19430" w:type="dxa"/>
      <w:tblInd w:w="-57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982"/>
      <w:gridCol w:w="3974"/>
      <w:gridCol w:w="4394"/>
      <w:gridCol w:w="8080"/>
    </w:tblGrid>
    <w:tr w:rsidR="003D6C10" w14:paraId="30F20E37" w14:textId="77777777" w:rsidTr="00121797">
      <w:trPr>
        <w:trHeight w:val="557"/>
      </w:trPr>
      <w:tc>
        <w:tcPr>
          <w:tcW w:w="2982" w:type="dxa"/>
        </w:tcPr>
        <w:p w14:paraId="6411DD7A" w14:textId="5E1EC0CE" w:rsidR="003D6C10" w:rsidRDefault="003D6C10" w:rsidP="004B7045">
          <w:pPr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3974" w:type="dxa"/>
        </w:tcPr>
        <w:p w14:paraId="3BA05E6B" w14:textId="77777777" w:rsidR="003D6C10" w:rsidRDefault="003D6C10" w:rsidP="00121797">
          <w:pPr>
            <w:pStyle w:val="Ttulo2"/>
            <w:jc w:val="center"/>
            <w:rPr>
              <w:rFonts w:ascii="Swis721 Md BT" w:hAnsi="Swis721 Md BT"/>
              <w:sz w:val="24"/>
            </w:rPr>
          </w:pPr>
        </w:p>
      </w:tc>
      <w:tc>
        <w:tcPr>
          <w:tcW w:w="4394" w:type="dxa"/>
        </w:tcPr>
        <w:p w14:paraId="15206FB3" w14:textId="77777777" w:rsidR="003D6C10" w:rsidRDefault="003D6C10" w:rsidP="00931693">
          <w:pPr>
            <w:pStyle w:val="Ttulo2"/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8080" w:type="dxa"/>
        </w:tcPr>
        <w:p w14:paraId="1869E139" w14:textId="77777777" w:rsidR="003D6C10" w:rsidRDefault="003D6C10" w:rsidP="00931693">
          <w:pPr>
            <w:pStyle w:val="Ttulo2"/>
            <w:jc w:val="both"/>
            <w:rPr>
              <w:rFonts w:ascii="Swis721 Md BT" w:hAnsi="Swis721 Md BT"/>
              <w:sz w:val="24"/>
            </w:rPr>
          </w:pPr>
        </w:p>
      </w:tc>
    </w:tr>
  </w:tbl>
  <w:p w14:paraId="51182AE6" w14:textId="2A6EBDF6" w:rsidR="003D6C10" w:rsidRDefault="003D6C10" w:rsidP="004B7045"/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D3EF19" w14:textId="1AA437AF" w:rsidR="003D6C10" w:rsidRDefault="003D6C10"/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11B631" w14:textId="2B17A7C9" w:rsidR="003D6C10" w:rsidRDefault="003D6C10" w:rsidP="0046796C">
    <w:pPr>
      <w:spacing w:line="26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476A4AC9" wp14:editId="53C3EB58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tângulo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4B2B8123" id="Retângulo 222" o:spid="_x0000_s1026" style="position:absolute;margin-left:0;margin-top:0;width:580.8pt;height:752.4pt;z-index:2516787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" filled="f" strokecolor="#747070 [1614]" strokeweight="1.25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2B6D10"/>
    <w:multiLevelType w:val="singleLevel"/>
    <w:tmpl w:val="61EC30A2"/>
    <w:lvl w:ilvl="0">
      <w:start w:val="1"/>
      <w:numFmt w:val="decimal"/>
      <w:pStyle w:val="num"/>
      <w:lvlText w:val="%1."/>
      <w:lvlJc w:val="left"/>
      <w:pPr>
        <w:tabs>
          <w:tab w:val="num" w:pos="360"/>
        </w:tabs>
        <w:ind w:left="284" w:hanging="284"/>
      </w:pPr>
      <w:rPr>
        <w:rFonts w:ascii="AmerType Md BT" w:hAnsi="AmerType Md BT" w:cs="Times New Roman" w:hint="default"/>
        <w:b/>
        <w:i w:val="0"/>
        <w:sz w:val="20"/>
      </w:rPr>
    </w:lvl>
  </w:abstractNum>
  <w:abstractNum w:abstractNumId="1" w15:restartNumberingAfterBreak="0">
    <w:nsid w:val="132F2AC4"/>
    <w:multiLevelType w:val="hybridMultilevel"/>
    <w:tmpl w:val="A822C4D8"/>
    <w:lvl w:ilvl="0" w:tplc="08CA7EAA">
      <w:start w:val="1"/>
      <w:numFmt w:val="bullet"/>
      <w:lvlText w:val=""/>
      <w:lvlJc w:val="left"/>
      <w:pPr>
        <w:ind w:left="7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4B233F2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BEA9D86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478D0B2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5206840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E88556E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D2863CE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D24E42A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144C2BC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C4008C5"/>
    <w:multiLevelType w:val="multilevel"/>
    <w:tmpl w:val="E0D61AAC"/>
    <w:lvl w:ilvl="0">
      <w:start w:val="1"/>
      <w:numFmt w:val="decimal"/>
      <w:lvlText w:val="%1"/>
      <w:lvlJc w:val="left"/>
      <w:pPr>
        <w:tabs>
          <w:tab w:val="num" w:pos="360"/>
        </w:tabs>
      </w:pPr>
      <w:rPr>
        <w:rFonts w:ascii="Arial" w:hAnsi="Arial" w:cs="Times New Roman" w:hint="default"/>
        <w:b/>
        <w:i w:val="0"/>
        <w:sz w:val="18"/>
      </w:rPr>
    </w:lvl>
    <w:lvl w:ilvl="1">
      <w:start w:val="1"/>
      <w:numFmt w:val="decimal"/>
      <w:pStyle w:val="Normal2"/>
      <w:lvlText w:val="%1.%2  "/>
      <w:lvlJc w:val="left"/>
      <w:pPr>
        <w:tabs>
          <w:tab w:val="num" w:pos="720"/>
        </w:tabs>
      </w:pPr>
      <w:rPr>
        <w:rFonts w:ascii="Arial" w:hAnsi="Arial" w:cs="Times New Roman" w:hint="default"/>
        <w:b/>
        <w:i w:val="0"/>
        <w:sz w:val="18"/>
      </w:rPr>
    </w:lvl>
    <w:lvl w:ilvl="2">
      <w:start w:val="1"/>
      <w:numFmt w:val="decimal"/>
      <w:pStyle w:val="Normal3"/>
      <w:lvlText w:val="%1.%2.%3  "/>
      <w:lvlJc w:val="left"/>
      <w:pPr>
        <w:tabs>
          <w:tab w:val="num" w:pos="720"/>
        </w:tabs>
      </w:pPr>
      <w:rPr>
        <w:rFonts w:ascii="Arial" w:hAnsi="Arial" w:cs="Times New Roman" w:hint="default"/>
        <w:b/>
        <w:i w:val="0"/>
        <w:sz w:val="18"/>
      </w:rPr>
    </w:lvl>
    <w:lvl w:ilvl="3">
      <w:start w:val="1"/>
      <w:numFmt w:val="decimal"/>
      <w:pStyle w:val="Normal4"/>
      <w:lvlText w:val="%1.%2.%3.%4  "/>
      <w:lvlJc w:val="left"/>
      <w:pPr>
        <w:tabs>
          <w:tab w:val="num" w:pos="1080"/>
        </w:tabs>
      </w:pPr>
      <w:rPr>
        <w:rFonts w:ascii="Arial" w:hAnsi="Arial" w:cs="Times New Roman" w:hint="default"/>
        <w:b/>
        <w:i w:val="0"/>
        <w:sz w:val="18"/>
      </w:rPr>
    </w:lvl>
    <w:lvl w:ilvl="4">
      <w:start w:val="1"/>
      <w:numFmt w:val="decimal"/>
      <w:pStyle w:val="Normal5"/>
      <w:lvlText w:val="%1.%2.%3.%4.%5  "/>
      <w:lvlJc w:val="left"/>
      <w:pPr>
        <w:tabs>
          <w:tab w:val="num" w:pos="1080"/>
        </w:tabs>
      </w:pPr>
      <w:rPr>
        <w:rFonts w:ascii="Arial" w:hAnsi="Arial" w:cs="Times New Roman" w:hint="default"/>
        <w:b/>
        <w:i w:val="0"/>
        <w:sz w:val="18"/>
      </w:rPr>
    </w:lvl>
    <w:lvl w:ilvl="5">
      <w:start w:val="1"/>
      <w:numFmt w:val="decimal"/>
      <w:pStyle w:val="Normal6"/>
      <w:lvlText w:val="%1.%2.%3.%4.%5.%6  "/>
      <w:lvlJc w:val="left"/>
      <w:pPr>
        <w:tabs>
          <w:tab w:val="num" w:pos="1080"/>
        </w:tabs>
      </w:pPr>
      <w:rPr>
        <w:rFonts w:ascii="Arial" w:hAnsi="Arial" w:cs="Times New Roman" w:hint="default"/>
        <w:b/>
        <w:i w:val="0"/>
        <w:sz w:val="18"/>
      </w:rPr>
    </w:lvl>
    <w:lvl w:ilvl="6">
      <w:start w:val="1"/>
      <w:numFmt w:val="none"/>
      <w:suff w:val="nothing"/>
      <w:lvlText w:val=""/>
      <w:lvlJc w:val="left"/>
      <w:rPr>
        <w:rFonts w:cs="Times New Roman"/>
      </w:rPr>
    </w:lvl>
    <w:lvl w:ilvl="7">
      <w:start w:val="1"/>
      <w:numFmt w:val="none"/>
      <w:suff w:val="nothing"/>
      <w:lvlText w:val=""/>
      <w:lvlJc w:val="left"/>
      <w:rPr>
        <w:rFonts w:cs="Times New Roman"/>
      </w:rPr>
    </w:lvl>
    <w:lvl w:ilvl="8">
      <w:start w:val="1"/>
      <w:numFmt w:val="none"/>
      <w:suff w:val="nothing"/>
      <w:lvlText w:val=""/>
      <w:lvlJc w:val="left"/>
      <w:rPr>
        <w:rFonts w:cs="Times New Roman"/>
      </w:rPr>
    </w:lvl>
  </w:abstractNum>
  <w:abstractNum w:abstractNumId="3" w15:restartNumberingAfterBreak="0">
    <w:nsid w:val="20742C25"/>
    <w:multiLevelType w:val="hybridMultilevel"/>
    <w:tmpl w:val="3E92C3FA"/>
    <w:lvl w:ilvl="0" w:tplc="F104BB5E">
      <w:start w:val="1"/>
      <w:numFmt w:val="lowerLetter"/>
      <w:lvlText w:val="%1)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F7615A4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B84450E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A763BE6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12EBC86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E6AD850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EC223FE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240B6F4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32CC304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EA0731D"/>
    <w:multiLevelType w:val="hybridMultilevel"/>
    <w:tmpl w:val="C92A04BA"/>
    <w:lvl w:ilvl="0" w:tplc="C0E8257A">
      <w:start w:val="1"/>
      <w:numFmt w:val="upperRoman"/>
      <w:lvlText w:val="%1."/>
      <w:lvlJc w:val="left"/>
      <w:pPr>
        <w:ind w:left="822" w:hanging="483"/>
        <w:jc w:val="right"/>
      </w:pPr>
      <w:rPr>
        <w:rFonts w:ascii="Arial MT" w:eastAsia="Arial MT" w:hAnsi="Arial MT" w:cs="Arial MT" w:hint="default"/>
        <w:spacing w:val="0"/>
        <w:w w:val="100"/>
        <w:sz w:val="22"/>
        <w:szCs w:val="22"/>
        <w:lang w:val="pt-PT" w:eastAsia="en-US" w:bidi="ar-SA"/>
      </w:rPr>
    </w:lvl>
    <w:lvl w:ilvl="1" w:tplc="3F587F9C">
      <w:start w:val="1"/>
      <w:numFmt w:val="lowerLetter"/>
      <w:lvlText w:val="%2)"/>
      <w:lvlJc w:val="left"/>
      <w:pPr>
        <w:ind w:left="822" w:hanging="360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pt-PT" w:eastAsia="en-US" w:bidi="ar-SA"/>
      </w:rPr>
    </w:lvl>
    <w:lvl w:ilvl="2" w:tplc="294EF60E">
      <w:numFmt w:val="bullet"/>
      <w:lvlText w:val="•"/>
      <w:lvlJc w:val="left"/>
      <w:pPr>
        <w:ind w:left="2401" w:hanging="360"/>
      </w:pPr>
      <w:rPr>
        <w:rFonts w:hint="default"/>
        <w:lang w:val="pt-PT" w:eastAsia="en-US" w:bidi="ar-SA"/>
      </w:rPr>
    </w:lvl>
    <w:lvl w:ilvl="3" w:tplc="0130016E">
      <w:numFmt w:val="bullet"/>
      <w:lvlText w:val="•"/>
      <w:lvlJc w:val="left"/>
      <w:pPr>
        <w:ind w:left="3191" w:hanging="360"/>
      </w:pPr>
      <w:rPr>
        <w:rFonts w:hint="default"/>
        <w:lang w:val="pt-PT" w:eastAsia="en-US" w:bidi="ar-SA"/>
      </w:rPr>
    </w:lvl>
    <w:lvl w:ilvl="4" w:tplc="4FA269B4">
      <w:numFmt w:val="bullet"/>
      <w:lvlText w:val="•"/>
      <w:lvlJc w:val="left"/>
      <w:pPr>
        <w:ind w:left="3982" w:hanging="360"/>
      </w:pPr>
      <w:rPr>
        <w:rFonts w:hint="default"/>
        <w:lang w:val="pt-PT" w:eastAsia="en-US" w:bidi="ar-SA"/>
      </w:rPr>
    </w:lvl>
    <w:lvl w:ilvl="5" w:tplc="8500CEF8">
      <w:numFmt w:val="bullet"/>
      <w:lvlText w:val="•"/>
      <w:lvlJc w:val="left"/>
      <w:pPr>
        <w:ind w:left="4773" w:hanging="360"/>
      </w:pPr>
      <w:rPr>
        <w:rFonts w:hint="default"/>
        <w:lang w:val="pt-PT" w:eastAsia="en-US" w:bidi="ar-SA"/>
      </w:rPr>
    </w:lvl>
    <w:lvl w:ilvl="6" w:tplc="8ADCC062">
      <w:numFmt w:val="bullet"/>
      <w:lvlText w:val="•"/>
      <w:lvlJc w:val="left"/>
      <w:pPr>
        <w:ind w:left="5563" w:hanging="360"/>
      </w:pPr>
      <w:rPr>
        <w:rFonts w:hint="default"/>
        <w:lang w:val="pt-PT" w:eastAsia="en-US" w:bidi="ar-SA"/>
      </w:rPr>
    </w:lvl>
    <w:lvl w:ilvl="7" w:tplc="FA02B104">
      <w:numFmt w:val="bullet"/>
      <w:lvlText w:val="•"/>
      <w:lvlJc w:val="left"/>
      <w:pPr>
        <w:ind w:left="6354" w:hanging="360"/>
      </w:pPr>
      <w:rPr>
        <w:rFonts w:hint="default"/>
        <w:lang w:val="pt-PT" w:eastAsia="en-US" w:bidi="ar-SA"/>
      </w:rPr>
    </w:lvl>
    <w:lvl w:ilvl="8" w:tplc="5224BE64">
      <w:numFmt w:val="bullet"/>
      <w:lvlText w:val="•"/>
      <w:lvlJc w:val="left"/>
      <w:pPr>
        <w:ind w:left="7145" w:hanging="360"/>
      </w:pPr>
      <w:rPr>
        <w:rFonts w:hint="default"/>
        <w:lang w:val="pt-PT" w:eastAsia="en-US" w:bidi="ar-SA"/>
      </w:rPr>
    </w:lvl>
  </w:abstractNum>
  <w:abstractNum w:abstractNumId="5" w15:restartNumberingAfterBreak="0">
    <w:nsid w:val="38E8672E"/>
    <w:multiLevelType w:val="hybridMultilevel"/>
    <w:tmpl w:val="D4B4BB86"/>
    <w:lvl w:ilvl="0" w:tplc="9DC2C17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F1620314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2" w:tplc="7E782EC4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3" w:tplc="9D14A9EC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4" w:tplc="5E82148E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5" w:tplc="0EFAD602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6" w:tplc="B6B83BA8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7" w:tplc="107E20DC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8" w:tplc="F9141C3E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</w:abstractNum>
  <w:abstractNum w:abstractNumId="6" w15:restartNumberingAfterBreak="0">
    <w:nsid w:val="406F2102"/>
    <w:multiLevelType w:val="hybridMultilevel"/>
    <w:tmpl w:val="E6583BDE"/>
    <w:lvl w:ilvl="0" w:tplc="0416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3EA27AF"/>
    <w:multiLevelType w:val="hybridMultilevel"/>
    <w:tmpl w:val="3E92C3FA"/>
    <w:lvl w:ilvl="0" w:tplc="F104BB5E">
      <w:start w:val="1"/>
      <w:numFmt w:val="lowerLetter"/>
      <w:lvlText w:val="%1)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F7615A4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B84450E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A763BE6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12EBC86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E6AD850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EC223FE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240B6F4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32CC304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485E030E"/>
    <w:multiLevelType w:val="hybridMultilevel"/>
    <w:tmpl w:val="B616EB72"/>
    <w:lvl w:ilvl="0" w:tplc="3D684550">
      <w:numFmt w:val="bullet"/>
      <w:lvlText w:val=""/>
      <w:lvlJc w:val="left"/>
      <w:pPr>
        <w:ind w:left="822" w:hanging="360"/>
      </w:pPr>
      <w:rPr>
        <w:rFonts w:ascii="Wingdings" w:eastAsia="Wingdings" w:hAnsi="Wingdings" w:cs="Wingdings" w:hint="default"/>
        <w:w w:val="100"/>
        <w:sz w:val="22"/>
        <w:szCs w:val="22"/>
        <w:lang w:val="pt-PT" w:eastAsia="en-US" w:bidi="ar-SA"/>
      </w:rPr>
    </w:lvl>
    <w:lvl w:ilvl="1" w:tplc="A538C968">
      <w:numFmt w:val="bullet"/>
      <w:lvlText w:val="•"/>
      <w:lvlJc w:val="left"/>
      <w:pPr>
        <w:ind w:left="1610" w:hanging="360"/>
      </w:pPr>
      <w:rPr>
        <w:rFonts w:hint="default"/>
        <w:lang w:val="pt-PT" w:eastAsia="en-US" w:bidi="ar-SA"/>
      </w:rPr>
    </w:lvl>
    <w:lvl w:ilvl="2" w:tplc="34EEFD96">
      <w:numFmt w:val="bullet"/>
      <w:lvlText w:val="•"/>
      <w:lvlJc w:val="left"/>
      <w:pPr>
        <w:ind w:left="2401" w:hanging="360"/>
      </w:pPr>
      <w:rPr>
        <w:rFonts w:hint="default"/>
        <w:lang w:val="pt-PT" w:eastAsia="en-US" w:bidi="ar-SA"/>
      </w:rPr>
    </w:lvl>
    <w:lvl w:ilvl="3" w:tplc="EEAAA526">
      <w:numFmt w:val="bullet"/>
      <w:lvlText w:val="•"/>
      <w:lvlJc w:val="left"/>
      <w:pPr>
        <w:ind w:left="3191" w:hanging="360"/>
      </w:pPr>
      <w:rPr>
        <w:rFonts w:hint="default"/>
        <w:lang w:val="pt-PT" w:eastAsia="en-US" w:bidi="ar-SA"/>
      </w:rPr>
    </w:lvl>
    <w:lvl w:ilvl="4" w:tplc="268AE9DA">
      <w:numFmt w:val="bullet"/>
      <w:lvlText w:val="•"/>
      <w:lvlJc w:val="left"/>
      <w:pPr>
        <w:ind w:left="3982" w:hanging="360"/>
      </w:pPr>
      <w:rPr>
        <w:rFonts w:hint="default"/>
        <w:lang w:val="pt-PT" w:eastAsia="en-US" w:bidi="ar-SA"/>
      </w:rPr>
    </w:lvl>
    <w:lvl w:ilvl="5" w:tplc="DE3AD224">
      <w:numFmt w:val="bullet"/>
      <w:lvlText w:val="•"/>
      <w:lvlJc w:val="left"/>
      <w:pPr>
        <w:ind w:left="4773" w:hanging="360"/>
      </w:pPr>
      <w:rPr>
        <w:rFonts w:hint="default"/>
        <w:lang w:val="pt-PT" w:eastAsia="en-US" w:bidi="ar-SA"/>
      </w:rPr>
    </w:lvl>
    <w:lvl w:ilvl="6" w:tplc="6A3AA546">
      <w:numFmt w:val="bullet"/>
      <w:lvlText w:val="•"/>
      <w:lvlJc w:val="left"/>
      <w:pPr>
        <w:ind w:left="5563" w:hanging="360"/>
      </w:pPr>
      <w:rPr>
        <w:rFonts w:hint="default"/>
        <w:lang w:val="pt-PT" w:eastAsia="en-US" w:bidi="ar-SA"/>
      </w:rPr>
    </w:lvl>
    <w:lvl w:ilvl="7" w:tplc="09125F0E">
      <w:numFmt w:val="bullet"/>
      <w:lvlText w:val="•"/>
      <w:lvlJc w:val="left"/>
      <w:pPr>
        <w:ind w:left="6354" w:hanging="360"/>
      </w:pPr>
      <w:rPr>
        <w:rFonts w:hint="default"/>
        <w:lang w:val="pt-PT" w:eastAsia="en-US" w:bidi="ar-SA"/>
      </w:rPr>
    </w:lvl>
    <w:lvl w:ilvl="8" w:tplc="2BC0D86C">
      <w:numFmt w:val="bullet"/>
      <w:lvlText w:val="•"/>
      <w:lvlJc w:val="left"/>
      <w:pPr>
        <w:ind w:left="7145" w:hanging="360"/>
      </w:pPr>
      <w:rPr>
        <w:rFonts w:hint="default"/>
        <w:lang w:val="pt-PT" w:eastAsia="en-US" w:bidi="ar-SA"/>
      </w:rPr>
    </w:lvl>
  </w:abstractNum>
  <w:abstractNum w:abstractNumId="9" w15:restartNumberingAfterBreak="0">
    <w:nsid w:val="59B96413"/>
    <w:multiLevelType w:val="hybridMultilevel"/>
    <w:tmpl w:val="0F48B17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EA10416"/>
    <w:multiLevelType w:val="hybridMultilevel"/>
    <w:tmpl w:val="B97203AC"/>
    <w:lvl w:ilvl="0" w:tplc="38C071F4">
      <w:start w:val="1"/>
      <w:numFmt w:val="upperRoman"/>
      <w:lvlText w:val="%1."/>
      <w:lvlJc w:val="left"/>
      <w:pPr>
        <w:ind w:left="20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A1E3A1A">
      <w:start w:val="1"/>
      <w:numFmt w:val="lowerLetter"/>
      <w:lvlText w:val="%2"/>
      <w:lvlJc w:val="left"/>
      <w:pPr>
        <w:ind w:left="24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D6C8B50">
      <w:start w:val="1"/>
      <w:numFmt w:val="lowerRoman"/>
      <w:lvlText w:val="%3"/>
      <w:lvlJc w:val="left"/>
      <w:pPr>
        <w:ind w:left="32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500F0B0">
      <w:start w:val="1"/>
      <w:numFmt w:val="decimal"/>
      <w:lvlText w:val="%4"/>
      <w:lvlJc w:val="left"/>
      <w:pPr>
        <w:ind w:left="39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05CAD6A">
      <w:start w:val="1"/>
      <w:numFmt w:val="lowerLetter"/>
      <w:lvlText w:val="%5"/>
      <w:lvlJc w:val="left"/>
      <w:pPr>
        <w:ind w:left="46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058839A">
      <w:start w:val="1"/>
      <w:numFmt w:val="lowerRoman"/>
      <w:lvlText w:val="%6"/>
      <w:lvlJc w:val="left"/>
      <w:pPr>
        <w:ind w:left="53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52091EA">
      <w:start w:val="1"/>
      <w:numFmt w:val="decimal"/>
      <w:lvlText w:val="%7"/>
      <w:lvlJc w:val="left"/>
      <w:pPr>
        <w:ind w:left="60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A9EC608">
      <w:start w:val="1"/>
      <w:numFmt w:val="lowerLetter"/>
      <w:lvlText w:val="%8"/>
      <w:lvlJc w:val="left"/>
      <w:pPr>
        <w:ind w:left="68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5BA17C0">
      <w:start w:val="1"/>
      <w:numFmt w:val="lowerRoman"/>
      <w:lvlText w:val="%9"/>
      <w:lvlJc w:val="left"/>
      <w:pPr>
        <w:ind w:left="75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772F066B"/>
    <w:multiLevelType w:val="multilevel"/>
    <w:tmpl w:val="B38A679A"/>
    <w:lvl w:ilvl="0">
      <w:start w:val="1"/>
      <w:numFmt w:val="decimal"/>
      <w:suff w:val="space"/>
      <w:lvlText w:val="%1"/>
      <w:lvlJc w:val="left"/>
      <w:rPr>
        <w:rFonts w:ascii="Arial" w:hAnsi="Arial" w:cs="Times New Roman" w:hint="default"/>
        <w:b/>
        <w:i w:val="0"/>
        <w:sz w:val="18"/>
      </w:rPr>
    </w:lvl>
    <w:lvl w:ilvl="1">
      <w:start w:val="1"/>
      <w:numFmt w:val="decimal"/>
      <w:suff w:val="space"/>
      <w:lvlText w:val="%1.%2"/>
      <w:lvlJc w:val="left"/>
      <w:rPr>
        <w:rFonts w:ascii="Arial" w:hAnsi="Arial" w:cs="Times New Roman" w:hint="default"/>
        <w:b/>
        <w:i w:val="0"/>
        <w:sz w:val="18"/>
      </w:rPr>
    </w:lvl>
    <w:lvl w:ilvl="2">
      <w:start w:val="1"/>
      <w:numFmt w:val="decimal"/>
      <w:suff w:val="space"/>
      <w:lvlText w:val="%1.%2.%3"/>
      <w:lvlJc w:val="left"/>
      <w:rPr>
        <w:rFonts w:ascii="Arial" w:hAnsi="Arial" w:cs="Times New Roman" w:hint="default"/>
        <w:b/>
        <w:i w:val="0"/>
        <w:sz w:val="18"/>
      </w:rPr>
    </w:lvl>
    <w:lvl w:ilvl="3">
      <w:start w:val="1"/>
      <w:numFmt w:val="decimal"/>
      <w:suff w:val="space"/>
      <w:lvlText w:val="%1.%2.%3.%4"/>
      <w:lvlJc w:val="left"/>
      <w:rPr>
        <w:rFonts w:ascii="Arial" w:hAnsi="Arial" w:cs="Times New Roman" w:hint="default"/>
        <w:b/>
        <w:i w:val="0"/>
        <w:sz w:val="18"/>
      </w:rPr>
    </w:lvl>
    <w:lvl w:ilvl="4">
      <w:start w:val="1"/>
      <w:numFmt w:val="decimal"/>
      <w:suff w:val="space"/>
      <w:lvlText w:val="%1.%2.%3.%4.%5"/>
      <w:lvlJc w:val="left"/>
      <w:rPr>
        <w:rFonts w:ascii="Arial" w:hAnsi="Arial" w:cs="Times New Roman" w:hint="default"/>
        <w:b/>
        <w:i w:val="0"/>
        <w:sz w:val="18"/>
      </w:rPr>
    </w:lvl>
    <w:lvl w:ilvl="5">
      <w:start w:val="1"/>
      <w:numFmt w:val="decimal"/>
      <w:suff w:val="space"/>
      <w:lvlText w:val="%1.%2.%3.%4.%5.%6"/>
      <w:lvlJc w:val="left"/>
      <w:rPr>
        <w:rFonts w:ascii="Arial" w:hAnsi="Arial" w:cs="Times New Roman" w:hint="default"/>
        <w:b/>
        <w:i w:val="0"/>
        <w:sz w:val="18"/>
      </w:rPr>
    </w:lvl>
    <w:lvl w:ilvl="6">
      <w:start w:val="1"/>
      <w:numFmt w:val="none"/>
      <w:suff w:val="nothing"/>
      <w:lvlText w:val=""/>
      <w:lvlJc w:val="left"/>
      <w:rPr>
        <w:rFonts w:cs="Times New Roman"/>
      </w:rPr>
    </w:lvl>
    <w:lvl w:ilvl="7">
      <w:start w:val="1"/>
      <w:numFmt w:val="none"/>
      <w:suff w:val="nothing"/>
      <w:lvlText w:val=""/>
      <w:lvlJc w:val="left"/>
      <w:rPr>
        <w:rFonts w:cs="Times New Roman"/>
      </w:rPr>
    </w:lvl>
    <w:lvl w:ilvl="8">
      <w:start w:val="1"/>
      <w:numFmt w:val="none"/>
      <w:suff w:val="nothing"/>
      <w:lvlText w:val=""/>
      <w:lvlJc w:val="left"/>
      <w:rPr>
        <w:rFonts w:cs="Times New Roman"/>
      </w:rPr>
    </w:lvl>
  </w:abstractNum>
  <w:num w:numId="1" w16cid:durableId="1518034108">
    <w:abstractNumId w:val="0"/>
  </w:num>
  <w:num w:numId="2" w16cid:durableId="2047677169">
    <w:abstractNumId w:val="2"/>
  </w:num>
  <w:num w:numId="3" w16cid:durableId="2078896153">
    <w:abstractNumId w:val="5"/>
  </w:num>
  <w:num w:numId="4" w16cid:durableId="674305108">
    <w:abstractNumId w:val="6"/>
  </w:num>
  <w:num w:numId="5" w16cid:durableId="2012027096">
    <w:abstractNumId w:val="8"/>
  </w:num>
  <w:num w:numId="6" w16cid:durableId="1057164273">
    <w:abstractNumId w:val="4"/>
  </w:num>
  <w:num w:numId="7" w16cid:durableId="1309480617">
    <w:abstractNumId w:val="11"/>
  </w:num>
  <w:num w:numId="8" w16cid:durableId="1174295092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363942333">
    <w:abstractNumId w:val="10"/>
  </w:num>
  <w:num w:numId="10" w16cid:durableId="1403017566">
    <w:abstractNumId w:val="7"/>
  </w:num>
  <w:num w:numId="11" w16cid:durableId="1204710395">
    <w:abstractNumId w:val="3"/>
  </w:num>
  <w:num w:numId="12" w16cid:durableId="185795822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hideSpellingErrors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4907"/>
    <w:rsid w:val="00000F44"/>
    <w:rsid w:val="0000778E"/>
    <w:rsid w:val="000079A2"/>
    <w:rsid w:val="00012D51"/>
    <w:rsid w:val="000134FB"/>
    <w:rsid w:val="00014DB4"/>
    <w:rsid w:val="00020360"/>
    <w:rsid w:val="000221C5"/>
    <w:rsid w:val="0003782D"/>
    <w:rsid w:val="0004170F"/>
    <w:rsid w:val="0004261E"/>
    <w:rsid w:val="000437BD"/>
    <w:rsid w:val="000442BA"/>
    <w:rsid w:val="00046307"/>
    <w:rsid w:val="0005137D"/>
    <w:rsid w:val="00052C4E"/>
    <w:rsid w:val="00053849"/>
    <w:rsid w:val="00053E96"/>
    <w:rsid w:val="0005538C"/>
    <w:rsid w:val="00055496"/>
    <w:rsid w:val="00062558"/>
    <w:rsid w:val="00063109"/>
    <w:rsid w:val="00065558"/>
    <w:rsid w:val="000664EA"/>
    <w:rsid w:val="000716AF"/>
    <w:rsid w:val="000731DB"/>
    <w:rsid w:val="00074285"/>
    <w:rsid w:val="00076ACC"/>
    <w:rsid w:val="00080E7E"/>
    <w:rsid w:val="00082021"/>
    <w:rsid w:val="00083AC4"/>
    <w:rsid w:val="00084048"/>
    <w:rsid w:val="00092CE5"/>
    <w:rsid w:val="000A007D"/>
    <w:rsid w:val="000A2C0D"/>
    <w:rsid w:val="000A4A62"/>
    <w:rsid w:val="000A5C22"/>
    <w:rsid w:val="000A6AAA"/>
    <w:rsid w:val="000B2922"/>
    <w:rsid w:val="000B38CB"/>
    <w:rsid w:val="000B7621"/>
    <w:rsid w:val="000C5B8F"/>
    <w:rsid w:val="000E17C1"/>
    <w:rsid w:val="000E1FD7"/>
    <w:rsid w:val="000E53E9"/>
    <w:rsid w:val="000E5547"/>
    <w:rsid w:val="000E5B1C"/>
    <w:rsid w:val="000E5B4C"/>
    <w:rsid w:val="000F26F9"/>
    <w:rsid w:val="000F574F"/>
    <w:rsid w:val="000F71CE"/>
    <w:rsid w:val="001008C4"/>
    <w:rsid w:val="00103D35"/>
    <w:rsid w:val="001047B7"/>
    <w:rsid w:val="00115465"/>
    <w:rsid w:val="00117FC0"/>
    <w:rsid w:val="00121797"/>
    <w:rsid w:val="0012617B"/>
    <w:rsid w:val="00144127"/>
    <w:rsid w:val="00146344"/>
    <w:rsid w:val="001472E0"/>
    <w:rsid w:val="0015125A"/>
    <w:rsid w:val="00156BEB"/>
    <w:rsid w:val="00161D52"/>
    <w:rsid w:val="0016377E"/>
    <w:rsid w:val="00163A86"/>
    <w:rsid w:val="0016472C"/>
    <w:rsid w:val="00174297"/>
    <w:rsid w:val="00177C20"/>
    <w:rsid w:val="00180F97"/>
    <w:rsid w:val="00182975"/>
    <w:rsid w:val="001842E5"/>
    <w:rsid w:val="00185A78"/>
    <w:rsid w:val="0018639F"/>
    <w:rsid w:val="0018770B"/>
    <w:rsid w:val="00187869"/>
    <w:rsid w:val="00190729"/>
    <w:rsid w:val="00190AFD"/>
    <w:rsid w:val="00196A28"/>
    <w:rsid w:val="00196E92"/>
    <w:rsid w:val="001979AC"/>
    <w:rsid w:val="001A0A7D"/>
    <w:rsid w:val="001A1FE4"/>
    <w:rsid w:val="001A2A88"/>
    <w:rsid w:val="001A2E50"/>
    <w:rsid w:val="001A4A47"/>
    <w:rsid w:val="001B6719"/>
    <w:rsid w:val="001B774F"/>
    <w:rsid w:val="001C0005"/>
    <w:rsid w:val="001C2CA7"/>
    <w:rsid w:val="001C4200"/>
    <w:rsid w:val="001C470F"/>
    <w:rsid w:val="001C493D"/>
    <w:rsid w:val="001C7E6D"/>
    <w:rsid w:val="001D05A4"/>
    <w:rsid w:val="001D1A6C"/>
    <w:rsid w:val="001D4E8E"/>
    <w:rsid w:val="001D6A31"/>
    <w:rsid w:val="001E10BB"/>
    <w:rsid w:val="001E176F"/>
    <w:rsid w:val="001E187D"/>
    <w:rsid w:val="001E3524"/>
    <w:rsid w:val="001E3A3F"/>
    <w:rsid w:val="001E4425"/>
    <w:rsid w:val="001F35A4"/>
    <w:rsid w:val="001F534F"/>
    <w:rsid w:val="001F66B1"/>
    <w:rsid w:val="002033BD"/>
    <w:rsid w:val="0020455F"/>
    <w:rsid w:val="0020617C"/>
    <w:rsid w:val="00207BDA"/>
    <w:rsid w:val="00213E3C"/>
    <w:rsid w:val="00223036"/>
    <w:rsid w:val="002248CF"/>
    <w:rsid w:val="00226295"/>
    <w:rsid w:val="00227536"/>
    <w:rsid w:val="002319C5"/>
    <w:rsid w:val="00237308"/>
    <w:rsid w:val="00237355"/>
    <w:rsid w:val="0024021D"/>
    <w:rsid w:val="0024125F"/>
    <w:rsid w:val="00246F7F"/>
    <w:rsid w:val="00247B81"/>
    <w:rsid w:val="00252372"/>
    <w:rsid w:val="0025418C"/>
    <w:rsid w:val="00254E68"/>
    <w:rsid w:val="00257E9F"/>
    <w:rsid w:val="00272B86"/>
    <w:rsid w:val="002763C5"/>
    <w:rsid w:val="002778DC"/>
    <w:rsid w:val="00284195"/>
    <w:rsid w:val="00293A6B"/>
    <w:rsid w:val="00296B14"/>
    <w:rsid w:val="002A11C6"/>
    <w:rsid w:val="002A60AF"/>
    <w:rsid w:val="002A615F"/>
    <w:rsid w:val="002B2D7E"/>
    <w:rsid w:val="002B2D7F"/>
    <w:rsid w:val="002B370D"/>
    <w:rsid w:val="002B4644"/>
    <w:rsid w:val="002B63FE"/>
    <w:rsid w:val="002B69EE"/>
    <w:rsid w:val="002B7398"/>
    <w:rsid w:val="002C37B4"/>
    <w:rsid w:val="002C45B9"/>
    <w:rsid w:val="002C704A"/>
    <w:rsid w:val="002C7F20"/>
    <w:rsid w:val="002D46E4"/>
    <w:rsid w:val="002D478F"/>
    <w:rsid w:val="002D6296"/>
    <w:rsid w:val="002D65D6"/>
    <w:rsid w:val="002D6840"/>
    <w:rsid w:val="002E25D8"/>
    <w:rsid w:val="002E39E9"/>
    <w:rsid w:val="002E3B5C"/>
    <w:rsid w:val="002E4EB8"/>
    <w:rsid w:val="002E5EAE"/>
    <w:rsid w:val="002E6B4A"/>
    <w:rsid w:val="002F1ABC"/>
    <w:rsid w:val="002F263E"/>
    <w:rsid w:val="002F4D49"/>
    <w:rsid w:val="002F6484"/>
    <w:rsid w:val="00301E5E"/>
    <w:rsid w:val="00302CB1"/>
    <w:rsid w:val="00303B7A"/>
    <w:rsid w:val="00305AB6"/>
    <w:rsid w:val="00305E59"/>
    <w:rsid w:val="00311204"/>
    <w:rsid w:val="00322BF8"/>
    <w:rsid w:val="00323781"/>
    <w:rsid w:val="003279E2"/>
    <w:rsid w:val="003342DE"/>
    <w:rsid w:val="003407CC"/>
    <w:rsid w:val="00340E59"/>
    <w:rsid w:val="00347172"/>
    <w:rsid w:val="00350C69"/>
    <w:rsid w:val="0035203D"/>
    <w:rsid w:val="00354796"/>
    <w:rsid w:val="00355096"/>
    <w:rsid w:val="00355AAD"/>
    <w:rsid w:val="0036120A"/>
    <w:rsid w:val="00361886"/>
    <w:rsid w:val="0036285C"/>
    <w:rsid w:val="00365C87"/>
    <w:rsid w:val="00373FA3"/>
    <w:rsid w:val="003764A1"/>
    <w:rsid w:val="00381526"/>
    <w:rsid w:val="00382EFD"/>
    <w:rsid w:val="0038463E"/>
    <w:rsid w:val="00385FC1"/>
    <w:rsid w:val="00387688"/>
    <w:rsid w:val="00387980"/>
    <w:rsid w:val="00392182"/>
    <w:rsid w:val="003953BA"/>
    <w:rsid w:val="00396B72"/>
    <w:rsid w:val="003977DF"/>
    <w:rsid w:val="003A1DA9"/>
    <w:rsid w:val="003B2B30"/>
    <w:rsid w:val="003B502D"/>
    <w:rsid w:val="003C0070"/>
    <w:rsid w:val="003C3CE2"/>
    <w:rsid w:val="003C7FFE"/>
    <w:rsid w:val="003D6C10"/>
    <w:rsid w:val="003E0D93"/>
    <w:rsid w:val="003E5350"/>
    <w:rsid w:val="003E709A"/>
    <w:rsid w:val="003F0ACD"/>
    <w:rsid w:val="003F1188"/>
    <w:rsid w:val="003F11FA"/>
    <w:rsid w:val="003F3F74"/>
    <w:rsid w:val="003F6C8A"/>
    <w:rsid w:val="00402003"/>
    <w:rsid w:val="0040278B"/>
    <w:rsid w:val="00402F97"/>
    <w:rsid w:val="004043BF"/>
    <w:rsid w:val="004056B6"/>
    <w:rsid w:val="00414310"/>
    <w:rsid w:val="004146B4"/>
    <w:rsid w:val="00415753"/>
    <w:rsid w:val="004168D5"/>
    <w:rsid w:val="0041727A"/>
    <w:rsid w:val="00417CCA"/>
    <w:rsid w:val="0042449E"/>
    <w:rsid w:val="00424C54"/>
    <w:rsid w:val="0042618F"/>
    <w:rsid w:val="00431AB0"/>
    <w:rsid w:val="00433328"/>
    <w:rsid w:val="00435DDD"/>
    <w:rsid w:val="00436BE9"/>
    <w:rsid w:val="00436F6B"/>
    <w:rsid w:val="004443D7"/>
    <w:rsid w:val="00445C2D"/>
    <w:rsid w:val="00446635"/>
    <w:rsid w:val="00450C97"/>
    <w:rsid w:val="0045182B"/>
    <w:rsid w:val="00451D61"/>
    <w:rsid w:val="00452734"/>
    <w:rsid w:val="00457961"/>
    <w:rsid w:val="00457FE6"/>
    <w:rsid w:val="004622BC"/>
    <w:rsid w:val="004645E1"/>
    <w:rsid w:val="00466882"/>
    <w:rsid w:val="0046796C"/>
    <w:rsid w:val="00473C80"/>
    <w:rsid w:val="00475A9C"/>
    <w:rsid w:val="00477730"/>
    <w:rsid w:val="0048064E"/>
    <w:rsid w:val="004812AB"/>
    <w:rsid w:val="00490D61"/>
    <w:rsid w:val="004916D7"/>
    <w:rsid w:val="004921D4"/>
    <w:rsid w:val="004A0B8A"/>
    <w:rsid w:val="004A52D9"/>
    <w:rsid w:val="004A57D0"/>
    <w:rsid w:val="004A6821"/>
    <w:rsid w:val="004A6918"/>
    <w:rsid w:val="004B0BA0"/>
    <w:rsid w:val="004B1FDB"/>
    <w:rsid w:val="004B2A30"/>
    <w:rsid w:val="004B7045"/>
    <w:rsid w:val="004C3904"/>
    <w:rsid w:val="004D1668"/>
    <w:rsid w:val="004E3F8D"/>
    <w:rsid w:val="004E50E4"/>
    <w:rsid w:val="004E5E34"/>
    <w:rsid w:val="004E6800"/>
    <w:rsid w:val="004F131C"/>
    <w:rsid w:val="004F26C4"/>
    <w:rsid w:val="004F3DEA"/>
    <w:rsid w:val="004F4387"/>
    <w:rsid w:val="004F6166"/>
    <w:rsid w:val="00504964"/>
    <w:rsid w:val="00511B14"/>
    <w:rsid w:val="00514916"/>
    <w:rsid w:val="00515F61"/>
    <w:rsid w:val="00516048"/>
    <w:rsid w:val="0052238F"/>
    <w:rsid w:val="00522782"/>
    <w:rsid w:val="00522FE3"/>
    <w:rsid w:val="005246C1"/>
    <w:rsid w:val="00526661"/>
    <w:rsid w:val="005300BF"/>
    <w:rsid w:val="005338F7"/>
    <w:rsid w:val="00535284"/>
    <w:rsid w:val="00536BCA"/>
    <w:rsid w:val="00536CBC"/>
    <w:rsid w:val="00540C5A"/>
    <w:rsid w:val="005421CC"/>
    <w:rsid w:val="00542721"/>
    <w:rsid w:val="005437F9"/>
    <w:rsid w:val="00547EFE"/>
    <w:rsid w:val="00551026"/>
    <w:rsid w:val="0055275E"/>
    <w:rsid w:val="005548D6"/>
    <w:rsid w:val="005637A7"/>
    <w:rsid w:val="005640D1"/>
    <w:rsid w:val="00564169"/>
    <w:rsid w:val="0056657A"/>
    <w:rsid w:val="0056795C"/>
    <w:rsid w:val="00570B93"/>
    <w:rsid w:val="00573B7E"/>
    <w:rsid w:val="00574ADA"/>
    <w:rsid w:val="00577D1B"/>
    <w:rsid w:val="00581535"/>
    <w:rsid w:val="00591449"/>
    <w:rsid w:val="0059665A"/>
    <w:rsid w:val="005A0218"/>
    <w:rsid w:val="005A4622"/>
    <w:rsid w:val="005B0788"/>
    <w:rsid w:val="005B1748"/>
    <w:rsid w:val="005B6025"/>
    <w:rsid w:val="005B7450"/>
    <w:rsid w:val="005C1AFA"/>
    <w:rsid w:val="005C4A9D"/>
    <w:rsid w:val="005C5069"/>
    <w:rsid w:val="005C561A"/>
    <w:rsid w:val="005D1A21"/>
    <w:rsid w:val="005D3466"/>
    <w:rsid w:val="005D3F32"/>
    <w:rsid w:val="005D6482"/>
    <w:rsid w:val="005D772F"/>
    <w:rsid w:val="005E0302"/>
    <w:rsid w:val="005E16A0"/>
    <w:rsid w:val="005E3F86"/>
    <w:rsid w:val="005E5E6F"/>
    <w:rsid w:val="005E6DB5"/>
    <w:rsid w:val="005E7C23"/>
    <w:rsid w:val="005F3010"/>
    <w:rsid w:val="005F4832"/>
    <w:rsid w:val="005F4A26"/>
    <w:rsid w:val="006045DE"/>
    <w:rsid w:val="00607805"/>
    <w:rsid w:val="00607DA8"/>
    <w:rsid w:val="0061120B"/>
    <w:rsid w:val="006152A4"/>
    <w:rsid w:val="00621423"/>
    <w:rsid w:val="00621604"/>
    <w:rsid w:val="006227B8"/>
    <w:rsid w:val="006229B3"/>
    <w:rsid w:val="006254BD"/>
    <w:rsid w:val="0063464F"/>
    <w:rsid w:val="00637E08"/>
    <w:rsid w:val="00640109"/>
    <w:rsid w:val="00644D20"/>
    <w:rsid w:val="0064652C"/>
    <w:rsid w:val="00647FCB"/>
    <w:rsid w:val="0065329F"/>
    <w:rsid w:val="0065376E"/>
    <w:rsid w:val="0066490F"/>
    <w:rsid w:val="006658C6"/>
    <w:rsid w:val="00665C12"/>
    <w:rsid w:val="00666E99"/>
    <w:rsid w:val="00667927"/>
    <w:rsid w:val="00671220"/>
    <w:rsid w:val="00676F29"/>
    <w:rsid w:val="006774B9"/>
    <w:rsid w:val="00677EB9"/>
    <w:rsid w:val="00677FBA"/>
    <w:rsid w:val="006814F1"/>
    <w:rsid w:val="006829BF"/>
    <w:rsid w:val="00683CEA"/>
    <w:rsid w:val="006919F3"/>
    <w:rsid w:val="00693021"/>
    <w:rsid w:val="00695E36"/>
    <w:rsid w:val="006962FB"/>
    <w:rsid w:val="006A33CD"/>
    <w:rsid w:val="006A60FA"/>
    <w:rsid w:val="006A6F7D"/>
    <w:rsid w:val="006B2278"/>
    <w:rsid w:val="006B45A6"/>
    <w:rsid w:val="006B45D8"/>
    <w:rsid w:val="006B5BC0"/>
    <w:rsid w:val="006B6752"/>
    <w:rsid w:val="006B73D9"/>
    <w:rsid w:val="006C0D31"/>
    <w:rsid w:val="006C5C0D"/>
    <w:rsid w:val="006C71A9"/>
    <w:rsid w:val="006C7344"/>
    <w:rsid w:val="006D251D"/>
    <w:rsid w:val="006D38D5"/>
    <w:rsid w:val="006D5564"/>
    <w:rsid w:val="006D5D9D"/>
    <w:rsid w:val="006E17FF"/>
    <w:rsid w:val="006E1C3D"/>
    <w:rsid w:val="006E48C4"/>
    <w:rsid w:val="006E4C61"/>
    <w:rsid w:val="006F0E61"/>
    <w:rsid w:val="006F4ABC"/>
    <w:rsid w:val="006F4F18"/>
    <w:rsid w:val="007003E7"/>
    <w:rsid w:val="007055FF"/>
    <w:rsid w:val="00720B79"/>
    <w:rsid w:val="00723009"/>
    <w:rsid w:val="00724CF6"/>
    <w:rsid w:val="007270BF"/>
    <w:rsid w:val="007315CF"/>
    <w:rsid w:val="00732F6A"/>
    <w:rsid w:val="00741770"/>
    <w:rsid w:val="007424D7"/>
    <w:rsid w:val="00743CF1"/>
    <w:rsid w:val="00744BD8"/>
    <w:rsid w:val="00744D35"/>
    <w:rsid w:val="007452BB"/>
    <w:rsid w:val="007457E3"/>
    <w:rsid w:val="00746592"/>
    <w:rsid w:val="00751427"/>
    <w:rsid w:val="00754154"/>
    <w:rsid w:val="00761EC0"/>
    <w:rsid w:val="00767D88"/>
    <w:rsid w:val="00771BD6"/>
    <w:rsid w:val="00777B73"/>
    <w:rsid w:val="0078527A"/>
    <w:rsid w:val="007852E0"/>
    <w:rsid w:val="007905AB"/>
    <w:rsid w:val="00790C9F"/>
    <w:rsid w:val="00797B09"/>
    <w:rsid w:val="007A56ED"/>
    <w:rsid w:val="007A5DF4"/>
    <w:rsid w:val="007A7E39"/>
    <w:rsid w:val="007B1A44"/>
    <w:rsid w:val="007B2951"/>
    <w:rsid w:val="007B2D35"/>
    <w:rsid w:val="007B2DC8"/>
    <w:rsid w:val="007B44D5"/>
    <w:rsid w:val="007B7A83"/>
    <w:rsid w:val="007C700C"/>
    <w:rsid w:val="007D4322"/>
    <w:rsid w:val="007D4C2B"/>
    <w:rsid w:val="007D500A"/>
    <w:rsid w:val="007D5D83"/>
    <w:rsid w:val="007E11F2"/>
    <w:rsid w:val="007E17F3"/>
    <w:rsid w:val="007E4546"/>
    <w:rsid w:val="007E4D55"/>
    <w:rsid w:val="007E5C9B"/>
    <w:rsid w:val="007F057C"/>
    <w:rsid w:val="007F43D7"/>
    <w:rsid w:val="007F4930"/>
    <w:rsid w:val="007F7654"/>
    <w:rsid w:val="008001F3"/>
    <w:rsid w:val="00801483"/>
    <w:rsid w:val="00803643"/>
    <w:rsid w:val="008071D7"/>
    <w:rsid w:val="00811337"/>
    <w:rsid w:val="0081140C"/>
    <w:rsid w:val="008159FA"/>
    <w:rsid w:val="00815EE8"/>
    <w:rsid w:val="00820E9A"/>
    <w:rsid w:val="00821C03"/>
    <w:rsid w:val="00821C5B"/>
    <w:rsid w:val="00823A7B"/>
    <w:rsid w:val="0082485E"/>
    <w:rsid w:val="00827B9C"/>
    <w:rsid w:val="008300B9"/>
    <w:rsid w:val="00830F3A"/>
    <w:rsid w:val="00831948"/>
    <w:rsid w:val="00834D8D"/>
    <w:rsid w:val="00837023"/>
    <w:rsid w:val="008379BF"/>
    <w:rsid w:val="00840B95"/>
    <w:rsid w:val="00843100"/>
    <w:rsid w:val="00854F86"/>
    <w:rsid w:val="00854FDC"/>
    <w:rsid w:val="0087012E"/>
    <w:rsid w:val="00874167"/>
    <w:rsid w:val="0087478F"/>
    <w:rsid w:val="00877D80"/>
    <w:rsid w:val="00880027"/>
    <w:rsid w:val="008857C7"/>
    <w:rsid w:val="0088618E"/>
    <w:rsid w:val="0089097C"/>
    <w:rsid w:val="00891FAA"/>
    <w:rsid w:val="00893244"/>
    <w:rsid w:val="00894FD4"/>
    <w:rsid w:val="00897A0D"/>
    <w:rsid w:val="008A220D"/>
    <w:rsid w:val="008A289D"/>
    <w:rsid w:val="008A5979"/>
    <w:rsid w:val="008A6101"/>
    <w:rsid w:val="008A63A2"/>
    <w:rsid w:val="008A64DB"/>
    <w:rsid w:val="008A727B"/>
    <w:rsid w:val="008C1151"/>
    <w:rsid w:val="008C48CF"/>
    <w:rsid w:val="008C4F66"/>
    <w:rsid w:val="008D05F1"/>
    <w:rsid w:val="008D0D38"/>
    <w:rsid w:val="008D1B0E"/>
    <w:rsid w:val="008D1D3B"/>
    <w:rsid w:val="008D7007"/>
    <w:rsid w:val="008E240B"/>
    <w:rsid w:val="008F2B90"/>
    <w:rsid w:val="008F55BC"/>
    <w:rsid w:val="0090053B"/>
    <w:rsid w:val="00901C68"/>
    <w:rsid w:val="009023A0"/>
    <w:rsid w:val="00907BE8"/>
    <w:rsid w:val="00910781"/>
    <w:rsid w:val="00915FC0"/>
    <w:rsid w:val="00916138"/>
    <w:rsid w:val="00916AB5"/>
    <w:rsid w:val="00920B7F"/>
    <w:rsid w:val="00921748"/>
    <w:rsid w:val="0092328A"/>
    <w:rsid w:val="00923444"/>
    <w:rsid w:val="00925EC4"/>
    <w:rsid w:val="009269C2"/>
    <w:rsid w:val="00931693"/>
    <w:rsid w:val="00932624"/>
    <w:rsid w:val="00942674"/>
    <w:rsid w:val="009442B7"/>
    <w:rsid w:val="00946FA8"/>
    <w:rsid w:val="0094778C"/>
    <w:rsid w:val="00951889"/>
    <w:rsid w:val="00952C9B"/>
    <w:rsid w:val="00957FA8"/>
    <w:rsid w:val="00964AAD"/>
    <w:rsid w:val="00974C2F"/>
    <w:rsid w:val="0097563E"/>
    <w:rsid w:val="009812F3"/>
    <w:rsid w:val="009839A9"/>
    <w:rsid w:val="00983EBA"/>
    <w:rsid w:val="00984BC0"/>
    <w:rsid w:val="00985EB1"/>
    <w:rsid w:val="009932A0"/>
    <w:rsid w:val="009A248C"/>
    <w:rsid w:val="009A3427"/>
    <w:rsid w:val="009A386C"/>
    <w:rsid w:val="009A5F78"/>
    <w:rsid w:val="009A7641"/>
    <w:rsid w:val="009A764C"/>
    <w:rsid w:val="009B34E3"/>
    <w:rsid w:val="009B55A5"/>
    <w:rsid w:val="009B5BF9"/>
    <w:rsid w:val="009C08F2"/>
    <w:rsid w:val="009D24A6"/>
    <w:rsid w:val="009D3280"/>
    <w:rsid w:val="009D3825"/>
    <w:rsid w:val="009D64FF"/>
    <w:rsid w:val="009D6CAB"/>
    <w:rsid w:val="009D7202"/>
    <w:rsid w:val="009E6C81"/>
    <w:rsid w:val="009E7DBD"/>
    <w:rsid w:val="009F19DB"/>
    <w:rsid w:val="009F1D9A"/>
    <w:rsid w:val="009F4B31"/>
    <w:rsid w:val="009F5A23"/>
    <w:rsid w:val="009F7DD0"/>
    <w:rsid w:val="00A01CC3"/>
    <w:rsid w:val="00A04829"/>
    <w:rsid w:val="00A12DB7"/>
    <w:rsid w:val="00A160E0"/>
    <w:rsid w:val="00A165BE"/>
    <w:rsid w:val="00A221FB"/>
    <w:rsid w:val="00A23E9E"/>
    <w:rsid w:val="00A24C6F"/>
    <w:rsid w:val="00A250A7"/>
    <w:rsid w:val="00A3032A"/>
    <w:rsid w:val="00A32171"/>
    <w:rsid w:val="00A40BF4"/>
    <w:rsid w:val="00A40F93"/>
    <w:rsid w:val="00A4229D"/>
    <w:rsid w:val="00A42DD5"/>
    <w:rsid w:val="00A45175"/>
    <w:rsid w:val="00A50200"/>
    <w:rsid w:val="00A50650"/>
    <w:rsid w:val="00A50EA9"/>
    <w:rsid w:val="00A51C38"/>
    <w:rsid w:val="00A61032"/>
    <w:rsid w:val="00A61A44"/>
    <w:rsid w:val="00A647E6"/>
    <w:rsid w:val="00A6653B"/>
    <w:rsid w:val="00A73A13"/>
    <w:rsid w:val="00A762B5"/>
    <w:rsid w:val="00A8088D"/>
    <w:rsid w:val="00A831EE"/>
    <w:rsid w:val="00A84B6E"/>
    <w:rsid w:val="00A902E9"/>
    <w:rsid w:val="00A91C9D"/>
    <w:rsid w:val="00A922B5"/>
    <w:rsid w:val="00A94907"/>
    <w:rsid w:val="00A94B90"/>
    <w:rsid w:val="00A95454"/>
    <w:rsid w:val="00A978F2"/>
    <w:rsid w:val="00AA1085"/>
    <w:rsid w:val="00AA2B93"/>
    <w:rsid w:val="00AB46C1"/>
    <w:rsid w:val="00AB635D"/>
    <w:rsid w:val="00AC084B"/>
    <w:rsid w:val="00AC15D2"/>
    <w:rsid w:val="00AC3606"/>
    <w:rsid w:val="00AC677B"/>
    <w:rsid w:val="00AC786C"/>
    <w:rsid w:val="00AD0215"/>
    <w:rsid w:val="00AD0FE4"/>
    <w:rsid w:val="00AD1514"/>
    <w:rsid w:val="00AD160A"/>
    <w:rsid w:val="00AD5EC8"/>
    <w:rsid w:val="00AD7ABC"/>
    <w:rsid w:val="00AE08F1"/>
    <w:rsid w:val="00AE67D3"/>
    <w:rsid w:val="00AE6800"/>
    <w:rsid w:val="00AF2369"/>
    <w:rsid w:val="00AF414C"/>
    <w:rsid w:val="00AF4393"/>
    <w:rsid w:val="00AF64F9"/>
    <w:rsid w:val="00AF699E"/>
    <w:rsid w:val="00AF7595"/>
    <w:rsid w:val="00B007AD"/>
    <w:rsid w:val="00B043D2"/>
    <w:rsid w:val="00B118FC"/>
    <w:rsid w:val="00B17055"/>
    <w:rsid w:val="00B20897"/>
    <w:rsid w:val="00B238F6"/>
    <w:rsid w:val="00B25AAA"/>
    <w:rsid w:val="00B25B55"/>
    <w:rsid w:val="00B26B8E"/>
    <w:rsid w:val="00B35F4E"/>
    <w:rsid w:val="00B40B67"/>
    <w:rsid w:val="00B41235"/>
    <w:rsid w:val="00B421F3"/>
    <w:rsid w:val="00B42561"/>
    <w:rsid w:val="00B45858"/>
    <w:rsid w:val="00B47F84"/>
    <w:rsid w:val="00B51D48"/>
    <w:rsid w:val="00B540CB"/>
    <w:rsid w:val="00B541AD"/>
    <w:rsid w:val="00B60AC3"/>
    <w:rsid w:val="00B6199B"/>
    <w:rsid w:val="00B63F53"/>
    <w:rsid w:val="00B702DD"/>
    <w:rsid w:val="00B76CF0"/>
    <w:rsid w:val="00B76FE7"/>
    <w:rsid w:val="00B8046C"/>
    <w:rsid w:val="00B86A46"/>
    <w:rsid w:val="00B9267F"/>
    <w:rsid w:val="00B95075"/>
    <w:rsid w:val="00B97A2B"/>
    <w:rsid w:val="00BB132C"/>
    <w:rsid w:val="00BB71F3"/>
    <w:rsid w:val="00BC046A"/>
    <w:rsid w:val="00BC09E8"/>
    <w:rsid w:val="00BC126B"/>
    <w:rsid w:val="00BC3435"/>
    <w:rsid w:val="00BD0FDD"/>
    <w:rsid w:val="00BD3D9C"/>
    <w:rsid w:val="00BE0350"/>
    <w:rsid w:val="00BE341B"/>
    <w:rsid w:val="00BF5EB0"/>
    <w:rsid w:val="00BF7532"/>
    <w:rsid w:val="00C044AA"/>
    <w:rsid w:val="00C125F4"/>
    <w:rsid w:val="00C2073D"/>
    <w:rsid w:val="00C25313"/>
    <w:rsid w:val="00C26D69"/>
    <w:rsid w:val="00C311FA"/>
    <w:rsid w:val="00C31B67"/>
    <w:rsid w:val="00C436D8"/>
    <w:rsid w:val="00C436FA"/>
    <w:rsid w:val="00C47F73"/>
    <w:rsid w:val="00C51E59"/>
    <w:rsid w:val="00C52834"/>
    <w:rsid w:val="00C5372D"/>
    <w:rsid w:val="00C57039"/>
    <w:rsid w:val="00C57737"/>
    <w:rsid w:val="00C621D1"/>
    <w:rsid w:val="00C65E75"/>
    <w:rsid w:val="00C65F71"/>
    <w:rsid w:val="00C71D26"/>
    <w:rsid w:val="00C75574"/>
    <w:rsid w:val="00C75CCA"/>
    <w:rsid w:val="00C804F9"/>
    <w:rsid w:val="00C807BB"/>
    <w:rsid w:val="00C8485F"/>
    <w:rsid w:val="00C92DBA"/>
    <w:rsid w:val="00C95504"/>
    <w:rsid w:val="00C95D7F"/>
    <w:rsid w:val="00C978FA"/>
    <w:rsid w:val="00CA132A"/>
    <w:rsid w:val="00CB0530"/>
    <w:rsid w:val="00CB1D21"/>
    <w:rsid w:val="00CB2131"/>
    <w:rsid w:val="00CB28C9"/>
    <w:rsid w:val="00CB349E"/>
    <w:rsid w:val="00CB5DF4"/>
    <w:rsid w:val="00CB6AEC"/>
    <w:rsid w:val="00CC0D36"/>
    <w:rsid w:val="00CC52CA"/>
    <w:rsid w:val="00CC5EA0"/>
    <w:rsid w:val="00CC65F3"/>
    <w:rsid w:val="00CD3DF4"/>
    <w:rsid w:val="00CD59A0"/>
    <w:rsid w:val="00CD5A93"/>
    <w:rsid w:val="00CD5C1E"/>
    <w:rsid w:val="00CE6D4D"/>
    <w:rsid w:val="00CF0BE0"/>
    <w:rsid w:val="00CF228D"/>
    <w:rsid w:val="00CF44AF"/>
    <w:rsid w:val="00CF5CE8"/>
    <w:rsid w:val="00D06305"/>
    <w:rsid w:val="00D066BC"/>
    <w:rsid w:val="00D0671E"/>
    <w:rsid w:val="00D1062C"/>
    <w:rsid w:val="00D146A0"/>
    <w:rsid w:val="00D15050"/>
    <w:rsid w:val="00D2250D"/>
    <w:rsid w:val="00D34DF8"/>
    <w:rsid w:val="00D3547B"/>
    <w:rsid w:val="00D3587A"/>
    <w:rsid w:val="00D366C4"/>
    <w:rsid w:val="00D402CE"/>
    <w:rsid w:val="00D41E58"/>
    <w:rsid w:val="00D4228A"/>
    <w:rsid w:val="00D43588"/>
    <w:rsid w:val="00D4663E"/>
    <w:rsid w:val="00D4712D"/>
    <w:rsid w:val="00D504DC"/>
    <w:rsid w:val="00D511F7"/>
    <w:rsid w:val="00D528ED"/>
    <w:rsid w:val="00D54345"/>
    <w:rsid w:val="00D54966"/>
    <w:rsid w:val="00D60927"/>
    <w:rsid w:val="00D60C62"/>
    <w:rsid w:val="00D61277"/>
    <w:rsid w:val="00D67F41"/>
    <w:rsid w:val="00D73687"/>
    <w:rsid w:val="00D77D4B"/>
    <w:rsid w:val="00D82D03"/>
    <w:rsid w:val="00D92145"/>
    <w:rsid w:val="00D92915"/>
    <w:rsid w:val="00D9704F"/>
    <w:rsid w:val="00D97E35"/>
    <w:rsid w:val="00DA130A"/>
    <w:rsid w:val="00DA5083"/>
    <w:rsid w:val="00DA7D6A"/>
    <w:rsid w:val="00DB37CA"/>
    <w:rsid w:val="00DB4126"/>
    <w:rsid w:val="00DB43AB"/>
    <w:rsid w:val="00DB4F81"/>
    <w:rsid w:val="00DC1826"/>
    <w:rsid w:val="00DC1B29"/>
    <w:rsid w:val="00DC2F0C"/>
    <w:rsid w:val="00DC5C40"/>
    <w:rsid w:val="00DC5D1E"/>
    <w:rsid w:val="00DC730B"/>
    <w:rsid w:val="00DD09B9"/>
    <w:rsid w:val="00DD0F11"/>
    <w:rsid w:val="00DD26D7"/>
    <w:rsid w:val="00DD6F6D"/>
    <w:rsid w:val="00DE2551"/>
    <w:rsid w:val="00DE27B0"/>
    <w:rsid w:val="00DF1465"/>
    <w:rsid w:val="00E0043A"/>
    <w:rsid w:val="00E01B67"/>
    <w:rsid w:val="00E03000"/>
    <w:rsid w:val="00E03A9B"/>
    <w:rsid w:val="00E06046"/>
    <w:rsid w:val="00E15F4D"/>
    <w:rsid w:val="00E201EF"/>
    <w:rsid w:val="00E2082E"/>
    <w:rsid w:val="00E21BCE"/>
    <w:rsid w:val="00E2476A"/>
    <w:rsid w:val="00E31500"/>
    <w:rsid w:val="00E3736E"/>
    <w:rsid w:val="00E41078"/>
    <w:rsid w:val="00E45111"/>
    <w:rsid w:val="00E4648F"/>
    <w:rsid w:val="00E47FFB"/>
    <w:rsid w:val="00E52C19"/>
    <w:rsid w:val="00E579A9"/>
    <w:rsid w:val="00E64184"/>
    <w:rsid w:val="00E71F39"/>
    <w:rsid w:val="00E75D0A"/>
    <w:rsid w:val="00E76BA6"/>
    <w:rsid w:val="00E8084E"/>
    <w:rsid w:val="00E828E5"/>
    <w:rsid w:val="00E93A06"/>
    <w:rsid w:val="00EA1924"/>
    <w:rsid w:val="00EA2544"/>
    <w:rsid w:val="00EB08FA"/>
    <w:rsid w:val="00EB3622"/>
    <w:rsid w:val="00EB468F"/>
    <w:rsid w:val="00EB627B"/>
    <w:rsid w:val="00EC002D"/>
    <w:rsid w:val="00EC3F63"/>
    <w:rsid w:val="00EC5673"/>
    <w:rsid w:val="00ED79FC"/>
    <w:rsid w:val="00EE2FBC"/>
    <w:rsid w:val="00EE58AF"/>
    <w:rsid w:val="00EE713E"/>
    <w:rsid w:val="00EE741B"/>
    <w:rsid w:val="00EF105A"/>
    <w:rsid w:val="00EF393F"/>
    <w:rsid w:val="00F004CD"/>
    <w:rsid w:val="00F12D68"/>
    <w:rsid w:val="00F1612B"/>
    <w:rsid w:val="00F17DE3"/>
    <w:rsid w:val="00F20D2D"/>
    <w:rsid w:val="00F2764D"/>
    <w:rsid w:val="00F3067D"/>
    <w:rsid w:val="00F352EC"/>
    <w:rsid w:val="00F40078"/>
    <w:rsid w:val="00F41BC5"/>
    <w:rsid w:val="00F45534"/>
    <w:rsid w:val="00F47A38"/>
    <w:rsid w:val="00F533BA"/>
    <w:rsid w:val="00F55DFF"/>
    <w:rsid w:val="00F56692"/>
    <w:rsid w:val="00F632B7"/>
    <w:rsid w:val="00F6542B"/>
    <w:rsid w:val="00F66337"/>
    <w:rsid w:val="00F74E60"/>
    <w:rsid w:val="00F75770"/>
    <w:rsid w:val="00F8512B"/>
    <w:rsid w:val="00F9311C"/>
    <w:rsid w:val="00F935FF"/>
    <w:rsid w:val="00F9718F"/>
    <w:rsid w:val="00FA0728"/>
    <w:rsid w:val="00FA2CCC"/>
    <w:rsid w:val="00FA34E9"/>
    <w:rsid w:val="00FB022D"/>
    <w:rsid w:val="00FB11C1"/>
    <w:rsid w:val="00FB1A74"/>
    <w:rsid w:val="00FB65D8"/>
    <w:rsid w:val="00FB75C0"/>
    <w:rsid w:val="00FC0A39"/>
    <w:rsid w:val="00FC3D06"/>
    <w:rsid w:val="00FC565F"/>
    <w:rsid w:val="00FD1B76"/>
    <w:rsid w:val="00FD4864"/>
    <w:rsid w:val="00FD49C5"/>
    <w:rsid w:val="00FE3095"/>
    <w:rsid w:val="00FE604F"/>
    <w:rsid w:val="00FE72FE"/>
    <w:rsid w:val="00FF3916"/>
    <w:rsid w:val="00FF6E21"/>
    <w:rsid w:val="00FF7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metricconverter"/>
  <w:shapeDefaults>
    <o:shapedefaults v:ext="edit" spidmax="2050"/>
    <o:shapelayout v:ext="edit">
      <o:idmap v:ext="edit" data="2"/>
    </o:shapelayout>
  </w:shapeDefaults>
  <w:decimalSymbol w:val=","/>
  <w:listSeparator w:val=";"/>
  <w14:docId w14:val="251D6904"/>
  <w14:defaultImageDpi w14:val="96"/>
  <w15:docId w15:val="{9FF6E0D5-31DE-463C-B3F2-C293D447B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Body Text" w:uiPriority="99"/>
    <w:lsdException w:name="Subtitle" w:qFormat="1"/>
    <w:lsdException w:name="Strong" w:qFormat="1"/>
    <w:lsdException w:name="Emphasis" w:qFormat="1"/>
    <w:lsdException w:name="HTML Keyboard" w:semiHidden="1" w:unhideWhenUsed="1"/>
    <w:lsdException w:name="HTML Preformatte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B73D9"/>
    <w:pPr>
      <w:tabs>
        <w:tab w:val="left" w:pos="8505"/>
      </w:tabs>
    </w:pPr>
    <w:rPr>
      <w:rFonts w:ascii="Arial" w:hAnsi="Arial"/>
      <w:color w:val="000000"/>
      <w:sz w:val="18"/>
    </w:rPr>
  </w:style>
  <w:style w:type="paragraph" w:styleId="Ttulo1">
    <w:name w:val="heading 1"/>
    <w:basedOn w:val="Normal"/>
    <w:next w:val="Normal"/>
    <w:link w:val="Ttulo1Char"/>
    <w:uiPriority w:val="9"/>
    <w:qFormat/>
    <w:pPr>
      <w:keepNext/>
      <w:tabs>
        <w:tab w:val="clear" w:pos="8505"/>
      </w:tabs>
      <w:jc w:val="both"/>
      <w:outlineLvl w:val="0"/>
    </w:pPr>
    <w:rPr>
      <w:b/>
      <w:sz w:val="20"/>
    </w:rPr>
  </w:style>
  <w:style w:type="paragraph" w:styleId="Ttulo2">
    <w:name w:val="heading 2"/>
    <w:basedOn w:val="Normal"/>
    <w:next w:val="Normal"/>
    <w:link w:val="Ttulo2Char"/>
    <w:uiPriority w:val="9"/>
    <w:qFormat/>
    <w:pPr>
      <w:keepNext/>
      <w:tabs>
        <w:tab w:val="clear" w:pos="8505"/>
      </w:tabs>
      <w:ind w:left="360"/>
      <w:outlineLvl w:val="1"/>
    </w:pPr>
    <w:rPr>
      <w:b/>
      <w:color w:val="auto"/>
    </w:rPr>
  </w:style>
  <w:style w:type="paragraph" w:styleId="Ttulo3">
    <w:name w:val="heading 3"/>
    <w:basedOn w:val="Normal"/>
    <w:next w:val="Normal"/>
    <w:link w:val="Ttulo3Char"/>
    <w:uiPriority w:val="9"/>
    <w:qFormat/>
    <w:pPr>
      <w:keepNext/>
      <w:tabs>
        <w:tab w:val="clear" w:pos="8505"/>
      </w:tabs>
      <w:jc w:val="both"/>
      <w:outlineLvl w:val="2"/>
    </w:pPr>
    <w:rPr>
      <w:color w:val="auto"/>
    </w:rPr>
  </w:style>
  <w:style w:type="paragraph" w:styleId="Ttulo4">
    <w:name w:val="heading 4"/>
    <w:basedOn w:val="Normal"/>
    <w:next w:val="Normal"/>
    <w:link w:val="Ttulo4Char"/>
    <w:uiPriority w:val="9"/>
    <w:qFormat/>
    <w:pPr>
      <w:keepNext/>
      <w:jc w:val="both"/>
      <w:outlineLvl w:val="3"/>
    </w:pPr>
    <w:rPr>
      <w:b/>
    </w:rPr>
  </w:style>
  <w:style w:type="paragraph" w:styleId="Ttulo5">
    <w:name w:val="heading 5"/>
    <w:basedOn w:val="Normal"/>
    <w:next w:val="Normal"/>
    <w:link w:val="Ttulo5Char"/>
    <w:uiPriority w:val="9"/>
    <w:qFormat/>
    <w:pPr>
      <w:keepNext/>
      <w:jc w:val="center"/>
      <w:outlineLvl w:val="4"/>
    </w:pPr>
    <w:rPr>
      <w:rFonts w:cs="Arial"/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Pr>
      <w:rFonts w:asciiTheme="majorHAnsi" w:eastAsiaTheme="majorEastAsia" w:hAnsiTheme="majorHAnsi" w:cstheme="majorBidi"/>
      <w:b/>
      <w:bCs/>
      <w:color w:val="000000"/>
      <w:kern w:val="32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Pr>
      <w:rFonts w:asciiTheme="majorHAnsi" w:eastAsiaTheme="majorEastAsia" w:hAnsiTheme="majorHAnsi" w:cstheme="majorBidi"/>
      <w:b/>
      <w:bCs/>
      <w:i/>
      <w:iCs/>
      <w:color w:val="000000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Pr>
      <w:rFonts w:asciiTheme="majorHAnsi" w:eastAsiaTheme="majorEastAsia" w:hAnsiTheme="majorHAnsi" w:cstheme="majorBidi"/>
      <w:b/>
      <w:bCs/>
      <w:color w:val="000000"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rPr>
      <w:rFonts w:asciiTheme="minorHAnsi" w:eastAsiaTheme="minorEastAsia" w:hAnsiTheme="minorHAnsi" w:cstheme="minorBidi"/>
      <w:b/>
      <w:bCs/>
      <w:color w:val="000000"/>
      <w:sz w:val="28"/>
      <w:szCs w:val="28"/>
    </w:rPr>
  </w:style>
  <w:style w:type="character" w:customStyle="1" w:styleId="Ttulo5Char">
    <w:name w:val="Título 5 Char"/>
    <w:basedOn w:val="Fontepargpadro"/>
    <w:link w:val="Ttulo5"/>
    <w:uiPriority w:val="9"/>
    <w:semiHidden/>
    <w:rPr>
      <w:rFonts w:asciiTheme="minorHAnsi" w:eastAsiaTheme="minorEastAsia" w:hAnsiTheme="minorHAnsi" w:cstheme="minorBidi"/>
      <w:b/>
      <w:bCs/>
      <w:i/>
      <w:iCs/>
      <w:color w:val="000000"/>
      <w:sz w:val="26"/>
      <w:szCs w:val="26"/>
    </w:rPr>
  </w:style>
  <w:style w:type="paragraph" w:styleId="Cabealho">
    <w:name w:val="header"/>
    <w:basedOn w:val="Normal"/>
    <w:link w:val="CabealhoChar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rPr>
      <w:rFonts w:ascii="Arial" w:hAnsi="Arial"/>
      <w:color w:val="000000"/>
      <w:sz w:val="18"/>
    </w:rPr>
  </w:style>
  <w:style w:type="paragraph" w:styleId="Rodap">
    <w:name w:val="footer"/>
    <w:basedOn w:val="Normal"/>
    <w:link w:val="RodapChar"/>
    <w:uiPriority w:val="99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rPr>
      <w:rFonts w:ascii="Arial" w:hAnsi="Arial"/>
      <w:color w:val="000000"/>
      <w:sz w:val="18"/>
    </w:rPr>
  </w:style>
  <w:style w:type="paragraph" w:customStyle="1" w:styleId="MNN1">
    <w:name w:val="MNN1"/>
    <w:next w:val="Normal"/>
    <w:rPr>
      <w:rFonts w:ascii="Arial" w:hAnsi="Arial"/>
      <w:noProof/>
      <w:spacing w:val="10"/>
      <w:sz w:val="18"/>
    </w:rPr>
  </w:style>
  <w:style w:type="paragraph" w:styleId="Recuodecorpodetexto2">
    <w:name w:val="Body Text Indent 2"/>
    <w:basedOn w:val="Normal"/>
    <w:link w:val="Recuodecorpodetexto2Char"/>
    <w:uiPriority w:val="99"/>
    <w:pPr>
      <w:ind w:left="2835"/>
      <w:jc w:val="both"/>
    </w:pPr>
    <w:rPr>
      <w:rFonts w:ascii="Swis721 Md BT" w:hAnsi="Swis721 Md BT"/>
      <w:sz w:val="24"/>
    </w:r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rPr>
      <w:rFonts w:ascii="Arial" w:hAnsi="Arial"/>
      <w:color w:val="000000"/>
      <w:sz w:val="18"/>
    </w:rPr>
  </w:style>
  <w:style w:type="character" w:styleId="Nmerodepgina">
    <w:name w:val="page number"/>
    <w:basedOn w:val="Fontepargpadro"/>
    <w:uiPriority w:val="99"/>
    <w:rPr>
      <w:rFonts w:cs="Times New Roman"/>
    </w:rPr>
  </w:style>
  <w:style w:type="paragraph" w:customStyle="1" w:styleId="Normal1">
    <w:name w:val="Normal 1"/>
    <w:basedOn w:val="Normal"/>
    <w:next w:val="Normal"/>
    <w:pPr>
      <w:keepLines/>
      <w:outlineLvl w:val="0"/>
    </w:pPr>
    <w:rPr>
      <w:b/>
    </w:rPr>
  </w:style>
  <w:style w:type="paragraph" w:customStyle="1" w:styleId="EDITAL">
    <w:name w:val="EDITAL"/>
    <w:basedOn w:val="Normal"/>
    <w:pPr>
      <w:ind w:left="1247" w:hanging="1247"/>
      <w:jc w:val="both"/>
    </w:pPr>
    <w:rPr>
      <w:sz w:val="24"/>
      <w:lang w:val="pt-PT"/>
    </w:rPr>
  </w:style>
  <w:style w:type="character" w:styleId="Hyperlink">
    <w:name w:val="Hyperlink"/>
    <w:basedOn w:val="Fontepargpadro"/>
    <w:uiPriority w:val="99"/>
    <w:rPr>
      <w:rFonts w:cs="Times New Roman"/>
      <w:color w:val="0000FF"/>
      <w:u w:val="single"/>
    </w:rPr>
  </w:style>
  <w:style w:type="paragraph" w:customStyle="1" w:styleId="num">
    <w:name w:val="num"/>
    <w:basedOn w:val="Normal"/>
    <w:next w:val="Normal"/>
    <w:autoRedefine/>
    <w:pPr>
      <w:numPr>
        <w:numId w:val="1"/>
      </w:numPr>
    </w:pPr>
    <w:rPr>
      <w:rFonts w:ascii="AmerType Md BT" w:hAnsi="AmerType Md BT"/>
      <w:spacing w:val="10"/>
      <w:sz w:val="24"/>
    </w:rPr>
  </w:style>
  <w:style w:type="paragraph" w:customStyle="1" w:styleId="Normal2">
    <w:name w:val="Normal 2"/>
    <w:basedOn w:val="Normal"/>
    <w:pPr>
      <w:keepLines/>
      <w:numPr>
        <w:ilvl w:val="1"/>
        <w:numId w:val="2"/>
      </w:numPr>
      <w:tabs>
        <w:tab w:val="clear" w:pos="8505"/>
      </w:tabs>
      <w:spacing w:before="120"/>
      <w:jc w:val="both"/>
      <w:outlineLvl w:val="1"/>
    </w:pPr>
    <w:rPr>
      <w:color w:val="auto"/>
      <w:spacing w:val="10"/>
    </w:rPr>
  </w:style>
  <w:style w:type="paragraph" w:customStyle="1" w:styleId="Normal3">
    <w:name w:val="Normal 3"/>
    <w:basedOn w:val="Normal"/>
    <w:pPr>
      <w:keepLines/>
      <w:numPr>
        <w:ilvl w:val="2"/>
        <w:numId w:val="2"/>
      </w:numPr>
      <w:tabs>
        <w:tab w:val="clear" w:pos="8505"/>
      </w:tabs>
      <w:spacing w:before="120"/>
      <w:jc w:val="both"/>
      <w:outlineLvl w:val="2"/>
    </w:pPr>
    <w:rPr>
      <w:color w:val="auto"/>
      <w:spacing w:val="10"/>
    </w:rPr>
  </w:style>
  <w:style w:type="paragraph" w:customStyle="1" w:styleId="Normal4">
    <w:name w:val="Normal 4"/>
    <w:basedOn w:val="Normal"/>
    <w:pPr>
      <w:keepLines/>
      <w:numPr>
        <w:ilvl w:val="3"/>
        <w:numId w:val="2"/>
      </w:numPr>
      <w:tabs>
        <w:tab w:val="clear" w:pos="8505"/>
      </w:tabs>
      <w:spacing w:before="120"/>
      <w:jc w:val="both"/>
      <w:outlineLvl w:val="3"/>
    </w:pPr>
    <w:rPr>
      <w:color w:val="auto"/>
      <w:spacing w:val="10"/>
    </w:rPr>
  </w:style>
  <w:style w:type="paragraph" w:customStyle="1" w:styleId="Normal5">
    <w:name w:val="Normal 5"/>
    <w:basedOn w:val="Normal"/>
    <w:pPr>
      <w:keepLines/>
      <w:numPr>
        <w:ilvl w:val="4"/>
        <w:numId w:val="2"/>
      </w:numPr>
      <w:tabs>
        <w:tab w:val="clear" w:pos="8505"/>
      </w:tabs>
      <w:spacing w:before="120"/>
      <w:jc w:val="both"/>
      <w:outlineLvl w:val="4"/>
    </w:pPr>
    <w:rPr>
      <w:color w:val="auto"/>
      <w:spacing w:val="10"/>
    </w:rPr>
  </w:style>
  <w:style w:type="paragraph" w:customStyle="1" w:styleId="Normal6">
    <w:name w:val="Normal 6"/>
    <w:basedOn w:val="Normal"/>
    <w:pPr>
      <w:keepLines/>
      <w:numPr>
        <w:ilvl w:val="5"/>
        <w:numId w:val="2"/>
      </w:numPr>
      <w:tabs>
        <w:tab w:val="clear" w:pos="8505"/>
      </w:tabs>
      <w:spacing w:before="120"/>
      <w:jc w:val="both"/>
      <w:outlineLvl w:val="5"/>
    </w:pPr>
    <w:rPr>
      <w:color w:val="auto"/>
      <w:spacing w:val="10"/>
    </w:rPr>
  </w:style>
  <w:style w:type="paragraph" w:styleId="Recuodecorpodetexto">
    <w:name w:val="Body Text Indent"/>
    <w:basedOn w:val="Normal"/>
    <w:link w:val="RecuodecorpodetextoChar"/>
    <w:uiPriority w:val="99"/>
    <w:pPr>
      <w:tabs>
        <w:tab w:val="clear" w:pos="8505"/>
      </w:tabs>
      <w:autoSpaceDE w:val="0"/>
      <w:autoSpaceDN w:val="0"/>
      <w:adjustRightInd w:val="0"/>
      <w:jc w:val="both"/>
    </w:pPr>
    <w:rPr>
      <w:rFonts w:cs="Arial"/>
      <w:color w:val="FF0000"/>
      <w:szCs w:val="18"/>
    </w:r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Pr>
      <w:rFonts w:ascii="Arial" w:hAnsi="Arial"/>
      <w:color w:val="000000"/>
      <w:sz w:val="18"/>
    </w:rPr>
  </w:style>
  <w:style w:type="paragraph" w:styleId="Corpodetexto2">
    <w:name w:val="Body Text 2"/>
    <w:basedOn w:val="Normal"/>
    <w:link w:val="Corpodetexto2Char"/>
    <w:uiPriority w:val="99"/>
    <w:pPr>
      <w:tabs>
        <w:tab w:val="clear" w:pos="8505"/>
      </w:tabs>
      <w:autoSpaceDE w:val="0"/>
      <w:autoSpaceDN w:val="0"/>
      <w:adjustRightInd w:val="0"/>
      <w:jc w:val="both"/>
    </w:pPr>
    <w:rPr>
      <w:rFonts w:cs="Arial"/>
      <w:color w:val="FF0000"/>
      <w:szCs w:val="18"/>
    </w:rPr>
  </w:style>
  <w:style w:type="character" w:customStyle="1" w:styleId="Corpodetexto2Char">
    <w:name w:val="Corpo de texto 2 Char"/>
    <w:basedOn w:val="Fontepargpadro"/>
    <w:link w:val="Corpodetexto2"/>
    <w:uiPriority w:val="99"/>
    <w:semiHidden/>
    <w:rPr>
      <w:rFonts w:ascii="Arial" w:hAnsi="Arial"/>
      <w:color w:val="000000"/>
      <w:sz w:val="18"/>
    </w:rPr>
  </w:style>
  <w:style w:type="paragraph" w:styleId="Corpodetexto">
    <w:name w:val="Body Text"/>
    <w:basedOn w:val="Normal"/>
    <w:link w:val="CorpodetextoChar"/>
    <w:uiPriority w:val="99"/>
    <w:pPr>
      <w:jc w:val="both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Pr>
      <w:rFonts w:ascii="Arial" w:hAnsi="Arial"/>
      <w:color w:val="000000"/>
      <w:sz w:val="18"/>
    </w:rPr>
  </w:style>
  <w:style w:type="character" w:styleId="HiperlinkVisitado">
    <w:name w:val="FollowedHyperlink"/>
    <w:basedOn w:val="Fontepargpadro"/>
    <w:uiPriority w:val="99"/>
    <w:rPr>
      <w:rFonts w:cs="Times New Roman"/>
      <w:color w:val="800080"/>
      <w:u w:val="single"/>
    </w:rPr>
  </w:style>
  <w:style w:type="paragraph" w:styleId="Recuodecorpodetexto3">
    <w:name w:val="Body Text Indent 3"/>
    <w:basedOn w:val="Normal"/>
    <w:link w:val="Recuodecorpodetexto3Char"/>
    <w:uiPriority w:val="99"/>
    <w:pPr>
      <w:tabs>
        <w:tab w:val="clear" w:pos="8505"/>
      </w:tabs>
      <w:ind w:left="284" w:hanging="284"/>
      <w:jc w:val="both"/>
    </w:pPr>
    <w:rPr>
      <w:rFonts w:cs="Arial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Pr>
      <w:rFonts w:ascii="Arial" w:hAnsi="Arial"/>
      <w:color w:val="000000"/>
      <w:sz w:val="16"/>
      <w:szCs w:val="16"/>
    </w:rPr>
  </w:style>
  <w:style w:type="paragraph" w:styleId="Textodebalo">
    <w:name w:val="Balloon Text"/>
    <w:basedOn w:val="Normal"/>
    <w:link w:val="TextodebaloChar"/>
    <w:uiPriority w:val="99"/>
    <w:rsid w:val="00D066BC"/>
    <w:rPr>
      <w:rFonts w:ascii="Segoe UI" w:hAnsi="Segoe UI" w:cs="Segoe UI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locked/>
    <w:rsid w:val="00D066BC"/>
    <w:rPr>
      <w:rFonts w:ascii="Segoe UI" w:hAnsi="Segoe UI" w:cs="Segoe UI"/>
      <w:color w:val="000000"/>
      <w:sz w:val="18"/>
      <w:szCs w:val="18"/>
    </w:rPr>
  </w:style>
  <w:style w:type="table" w:styleId="Tabelacomgrade">
    <w:name w:val="Table Grid"/>
    <w:basedOn w:val="Tabelanormal"/>
    <w:rsid w:val="000F71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Justificado">
    <w:name w:val="Normal + Justificado"/>
    <w:basedOn w:val="Normal"/>
    <w:rsid w:val="00931693"/>
    <w:pPr>
      <w:jc w:val="both"/>
    </w:pPr>
  </w:style>
  <w:style w:type="paragraph" w:styleId="PargrafodaLista">
    <w:name w:val="List Paragraph"/>
    <w:basedOn w:val="Normal"/>
    <w:uiPriority w:val="1"/>
    <w:qFormat/>
    <w:rsid w:val="00121797"/>
    <w:pPr>
      <w:widowControl w:val="0"/>
      <w:tabs>
        <w:tab w:val="clear" w:pos="8505"/>
      </w:tabs>
      <w:autoSpaceDE w:val="0"/>
      <w:autoSpaceDN w:val="0"/>
      <w:spacing w:before="120"/>
      <w:ind w:left="821" w:right="118" w:hanging="360"/>
      <w:jc w:val="both"/>
    </w:pPr>
    <w:rPr>
      <w:rFonts w:ascii="Arial MT" w:eastAsia="Arial MT" w:hAnsi="Arial MT" w:cs="Arial MT"/>
      <w:color w:val="auto"/>
      <w:sz w:val="22"/>
      <w:szCs w:val="22"/>
      <w:lang w:val="pt-PT" w:eastAsia="en-US"/>
    </w:rPr>
  </w:style>
  <w:style w:type="character" w:styleId="TextodoEspaoReservado">
    <w:name w:val="Placeholder Text"/>
    <w:basedOn w:val="Fontepargpadro"/>
    <w:uiPriority w:val="99"/>
    <w:semiHidden/>
    <w:rsid w:val="00EB468F"/>
    <w:rPr>
      <w:color w:val="808080"/>
    </w:rPr>
  </w:style>
  <w:style w:type="character" w:customStyle="1" w:styleId="hgkelc">
    <w:name w:val="hgkelc"/>
    <w:basedOn w:val="Fontepargpadro"/>
    <w:rsid w:val="000E5B1C"/>
  </w:style>
  <w:style w:type="paragraph" w:styleId="SemEspaamento">
    <w:name w:val="No Spacing"/>
    <w:uiPriority w:val="1"/>
    <w:qFormat/>
    <w:rsid w:val="0003782D"/>
    <w:pPr>
      <w:tabs>
        <w:tab w:val="left" w:pos="8505"/>
      </w:tabs>
    </w:pPr>
    <w:rPr>
      <w:rFonts w:ascii="Arial" w:hAnsi="Arial"/>
      <w:color w:val="000000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9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84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87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4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7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4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9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9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7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26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4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5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8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9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6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footer" Target="footer6.xm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eader" Target="header8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5.xm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5.xml"/><Relationship Id="rId20" Type="http://schemas.openxmlformats.org/officeDocument/2006/relationships/header" Target="header7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footer" Target="footer8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header" Target="header9.xml"/><Relationship Id="rId10" Type="http://schemas.openxmlformats.org/officeDocument/2006/relationships/footer" Target="footer2.xml"/><Relationship Id="rId19" Type="http://schemas.openxmlformats.org/officeDocument/2006/relationships/header" Target="header6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4.xml"/><Relationship Id="rId22" Type="http://schemas.openxmlformats.org/officeDocument/2006/relationships/footer" Target="footer7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elissandron\Desktop\0011-Novo%20Loterias\005-FICUS\2018_01_GLOBALWEB_ELISSANDRO_NEVES_Cnascimento\Mod.%2015.064%20v007%20-%20Pol&#237;tica%20para%20Acesso%20aos%20Recursos%20Computacionais%20da%20CAIXA%20por%20Entidades%20Externas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A5396D-045C-4DB1-A2DB-21C6ABF69B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Mod. 15.064 v007 - Política para Acesso aos Recursos Computacionais da CAIXA por Entidades Externas.dot</Template>
  <TotalTime>6511</TotalTime>
  <Pages>13</Pages>
  <Words>4593</Words>
  <Characters>24803</Characters>
  <Application>Microsoft Office Word</Application>
  <DocSecurity>0</DocSecurity>
  <Lines>206</Lines>
  <Paragraphs>58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(TÍTULO EM CAIXA ALTA)</vt:lpstr>
    </vt:vector>
  </TitlesOfParts>
  <Company>Caixa Econômica Federal</Company>
  <LinksUpToDate>false</LinksUpToDate>
  <CharactersWithSpaces>29338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(TÍTULO EM CAIXA ALTA)</dc:title>
  <dc:subject/>
  <dc:creator>Nickolas Gomes Duraes</dc:creator>
  <cp:keywords/>
  <dc:description/>
  <cp:lastModifiedBy>Nickolas Gomes Duraes</cp:lastModifiedBy>
  <cp:revision>47</cp:revision>
  <cp:lastPrinted>2025-08-27T18:48:00Z</cp:lastPrinted>
  <dcterms:created xsi:type="dcterms:W3CDTF">2024-06-04T18:00:00Z</dcterms:created>
  <dcterms:modified xsi:type="dcterms:W3CDTF">2025-10-12T00:27:00Z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LPManualFileClassification">
    <vt:lpwstr>{8EBBB668-0561-4CCB-B8D7-F79C88DF0428} {0D2BEAA8-0324-4D06-959B-DD032383DE96}</vt:lpwstr>
  </property>
  <property fmtid="{D5CDD505-2E9C-101B-9397-08002B2CF9AE}" pid="3" name="DLPManualFileClassificationLastModifiedBy">
    <vt:lpwstr>CORPCAIXA\f517584</vt:lpwstr>
  </property>
  <property fmtid="{D5CDD505-2E9C-101B-9397-08002B2CF9AE}" pid="4" name="DLPManualFileClassificationLastModificationDate">
    <vt:lpwstr>1604422936</vt:lpwstr>
  </property>
  <property fmtid="{D5CDD505-2E9C-101B-9397-08002B2CF9AE}" pid="5" name="DLPManualFileClassificationVersion">
    <vt:lpwstr>11.5.0.60</vt:lpwstr>
  </property>
</Properties>
</file>