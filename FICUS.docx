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fulano@gmail.com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000-000-00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000000000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SSP SP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DEV POWER BUILDER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0389AD" w:rsidR="00516048" w:rsidRPr="00AF414C" w:rsidRDefault="00944F3B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00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0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0000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0000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 w:rsidR="00944F3B"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 w:rsidR="00944F3B"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000000000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000000000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SSP SP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36B2A" w14:textId="77777777" w:rsidR="00710E30" w:rsidRDefault="00710E30">
      <w:r>
        <w:separator/>
      </w:r>
    </w:p>
  </w:endnote>
  <w:endnote w:type="continuationSeparator" w:id="0">
    <w:p w14:paraId="6593CFD1" w14:textId="77777777" w:rsidR="00710E30" w:rsidRDefault="0071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9F19A" w14:textId="77777777" w:rsidR="00710E30" w:rsidRDefault="00710E30">
      <w:r>
        <w:separator/>
      </w:r>
    </w:p>
  </w:footnote>
  <w:footnote w:type="continuationSeparator" w:id="0">
    <w:p w14:paraId="7C2B0AE5" w14:textId="77777777" w:rsidR="00710E30" w:rsidRDefault="00710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6514</TotalTime>
  <Pages>13</Pages>
  <Words>4573</Words>
  <Characters>24699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48</cp:revision>
  <cp:lastPrinted>2025-08-27T18:48:00Z</cp:lastPrinted>
  <dcterms:created xsi:type="dcterms:W3CDTF">2024-06-04T18:00:00Z</dcterms:created>
  <dcterms:modified xsi:type="dcterms:W3CDTF">2025-10-12T02:49:00Z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