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40608279118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6997153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11410371595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