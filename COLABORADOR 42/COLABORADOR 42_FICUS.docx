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30637944062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9871872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56047243374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