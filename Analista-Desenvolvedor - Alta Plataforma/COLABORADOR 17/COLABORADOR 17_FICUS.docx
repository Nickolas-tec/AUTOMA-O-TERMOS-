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70271104816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9277015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9277015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9277015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