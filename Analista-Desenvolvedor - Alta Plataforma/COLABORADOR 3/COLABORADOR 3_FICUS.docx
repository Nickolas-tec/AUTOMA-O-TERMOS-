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48737508899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7949084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7949084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7949084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