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57915665377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7521932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GHI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GHID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7521932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7521932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