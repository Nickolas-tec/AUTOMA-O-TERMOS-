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28312867507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5965737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58157695482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