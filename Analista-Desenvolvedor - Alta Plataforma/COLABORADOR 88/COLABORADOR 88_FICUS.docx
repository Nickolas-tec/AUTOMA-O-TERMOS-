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31893325269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1925142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72938967123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