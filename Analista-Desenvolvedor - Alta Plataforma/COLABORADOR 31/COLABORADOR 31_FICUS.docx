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13917639772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2275423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DEFD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2275423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2275423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