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60867910572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2797847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90263704506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