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12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colaborador12@outlook.com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79698532368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3625745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65531070330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12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12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