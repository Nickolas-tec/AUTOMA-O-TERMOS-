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75327862923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1075350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1075350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1075350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