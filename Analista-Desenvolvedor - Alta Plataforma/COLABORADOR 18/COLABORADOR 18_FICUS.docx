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75637965313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4362611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4362611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4362611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