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28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colaborador28@outlook.com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93377713265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5912139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ORG1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DEF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634625DE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33015001215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01F5E7DF" w:rsidR="00516048" w:rsidRPr="00AF414C" w:rsidRDefault="00693021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 w:val="0"/>
                  <w:calcOnExit/>
                  <w:textInput>
                    <w:default w:val="16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 w:val="0"/>
                  <w:calcOnExit w:val="0"/>
                  <w:textInput>
                    <w:default w:val="03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default w:val="1967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693021" w:rsidP="00451D61">
            <w:pPr>
              <w:tabs>
                <w:tab w:val="clear" w:pos="8505"/>
              </w:tabs>
            </w:pP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693021" w:rsidP="00451D61">
            <w:pPr>
              <w:tabs>
                <w:tab w:val="clear" w:pos="8505"/>
              </w:tabs>
            </w:pP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35900BD4" w:rsidR="002778DC" w:rsidRPr="00875609" w:rsidRDefault="00693021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121.44236.62.5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5C1188EA" w:rsidR="002778DC" w:rsidRPr="00875609" w:rsidRDefault="00693021" w:rsidP="00A4229D">
            <w:pPr>
              <w:tabs>
                <w:tab w:val="clear" w:pos="8505"/>
              </w:tabs>
            </w:pPr>
            <w:fldSimple w:instr=" REF  dia_nasc ">
              <w:r>
                <w:rPr>
                  <w:noProof/>
                </w:rPr>
                <w:t>16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mes_nasc ">
              <w:r>
                <w:rPr>
                  <w:noProof/>
                </w:rPr>
                <w:t>03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ano_nasc ">
              <w:r>
                <w:rPr>
                  <w:noProof/>
                </w:rPr>
                <w:t>1967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F6F322B" w:rsidR="002778DC" w:rsidRPr="00875609" w:rsidRDefault="00693021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155892186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09449923" w:rsidR="002778DC" w:rsidRPr="00875609" w:rsidRDefault="00693021" w:rsidP="00A4229D">
            <w:pPr>
              <w:tabs>
                <w:tab w:val="clear" w:pos="8505"/>
              </w:tabs>
            </w:pPr>
            <w:fldSimple w:instr=" REF  dia_expedicao ">
              <w:r>
                <w:rPr>
                  <w:noProof/>
                </w:rPr>
                <w:t>08</w:t>
              </w:r>
            </w:fldSimple>
            <w:r w:rsidR="00C804F9">
              <w:t xml:space="preserve"> </w:t>
            </w:r>
            <w:r w:rsidR="00B421F3" w:rsidRPr="00B421F3">
              <w:t>/</w:t>
            </w:r>
            <w:r w:rsidR="00C804F9">
              <w:t xml:space="preserve"> </w:t>
            </w:r>
            <w:fldSimple w:instr=" REF  mes_expedicao ">
              <w:r>
                <w:rPr>
                  <w:noProof/>
                </w:rPr>
                <w:t>06</w:t>
              </w:r>
            </w:fldSimple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 xml:space="preserve">/ </w:t>
            </w:r>
            <w:fldSimple w:instr=" REF  ano_expedicao ">
              <w:r>
                <w:rPr>
                  <w:noProof/>
                </w:rPr>
                <w:t>2015</w:t>
              </w:r>
            </w:fldSimple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1E39611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>Sigla do Sistema (Exemplo: SIPIS)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28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693021" w:rsidP="00207BDA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693021" w:rsidP="00207BDA"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Processar, acessar, copiar ou armazenar programas de computador, jogos ou quaisquer outros materiais (músicas, fotos, </w:t>
      </w:r>
      <w:proofErr w:type="gramStart"/>
      <w:r w:rsidRPr="00E43CC7">
        <w:rPr>
          <w:sz w:val="20"/>
        </w:rPr>
        <w:t>vídeos, etc.</w:t>
      </w:r>
      <w:proofErr w:type="gramEnd"/>
      <w:r w:rsidRPr="00E43CC7">
        <w:rPr>
          <w:sz w:val="20"/>
        </w:rPr>
        <w:t>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</w:t>
      </w:r>
      <w:proofErr w:type="gramStart"/>
      <w:r w:rsidRPr="00E43CC7">
        <w:rPr>
          <w:sz w:val="20"/>
        </w:rPr>
        <w:t>removíveis, etc.</w:t>
      </w:r>
      <w:proofErr w:type="gramEnd"/>
      <w:r w:rsidRPr="00E43CC7">
        <w:rPr>
          <w:sz w:val="20"/>
        </w:rPr>
        <w:t>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693021" w:rsidP="00A4229D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28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28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ORG1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28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272F9" w14:textId="77777777" w:rsidR="00473C80" w:rsidRDefault="00473C80">
      <w:r>
        <w:separator/>
      </w:r>
    </w:p>
  </w:endnote>
  <w:endnote w:type="continuationSeparator" w:id="0">
    <w:p w14:paraId="3E8C1B6C" w14:textId="77777777" w:rsidR="00473C80" w:rsidRDefault="0047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586E9" w14:textId="77777777" w:rsidR="00473C80" w:rsidRDefault="00473C80">
      <w:r>
        <w:separator/>
      </w:r>
    </w:p>
  </w:footnote>
  <w:footnote w:type="continuationSeparator" w:id="0">
    <w:p w14:paraId="69D79278" w14:textId="77777777" w:rsidR="00473C80" w:rsidRDefault="00473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Externas.dot</Template>
  <TotalTime>6511</TotalTime>
  <Pages>13</Pages>
  <Words>4593</Words>
  <Characters>24803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Duraes</cp:lastModifiedBy>
  <cp:revision>47</cp:revision>
  <cp:lastPrinted>2025-08-27T18:48:00Z</cp:lastPrinted>
  <dcterms:created xsi:type="dcterms:W3CDTF">2024-06-04T18:00:00Z</dcterms:created>
  <dcterms:modified xsi:type="dcterms:W3CDTF">2025-10-12T00:27:00Z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