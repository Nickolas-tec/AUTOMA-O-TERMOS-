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40608279118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6997153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 - SPD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6997153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6997153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