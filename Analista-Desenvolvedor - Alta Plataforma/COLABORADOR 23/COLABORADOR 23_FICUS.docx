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44488662153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7703695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7703695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7703695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