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85945316180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9795072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ABC - SPD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9795072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9795072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