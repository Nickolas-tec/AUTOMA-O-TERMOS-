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84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colaborador84@outlook.com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63384049551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8294960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MNO - DF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24489713610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84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84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84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84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