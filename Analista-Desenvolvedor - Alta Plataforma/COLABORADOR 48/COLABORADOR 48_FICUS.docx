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69026407529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2891464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2891464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2891464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