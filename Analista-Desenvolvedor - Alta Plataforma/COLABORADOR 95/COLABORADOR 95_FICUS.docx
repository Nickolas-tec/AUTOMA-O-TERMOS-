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15639674704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7887262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MNO - DF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40407925162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