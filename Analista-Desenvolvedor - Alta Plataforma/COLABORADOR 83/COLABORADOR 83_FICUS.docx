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83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colaborador83@outlook.com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56151392715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8239645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MNO - DF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27598149773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83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83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83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83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