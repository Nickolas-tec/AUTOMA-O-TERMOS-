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94886028716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8370681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8370681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8370681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