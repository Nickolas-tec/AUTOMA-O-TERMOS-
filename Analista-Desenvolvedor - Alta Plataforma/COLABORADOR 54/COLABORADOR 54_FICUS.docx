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78432147560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1433458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GHI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GHID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1433458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1433458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