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90954492477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4923680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17744105341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