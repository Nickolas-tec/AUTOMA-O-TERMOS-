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90450590323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1068463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GHI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GHID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1068463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1068463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