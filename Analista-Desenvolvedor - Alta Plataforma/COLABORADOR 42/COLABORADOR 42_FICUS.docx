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42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colaborador42@outlook.com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30637944062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9871872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DEF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0E34B06B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 w:rsidR="00944F3B">
              <w:rPr>
                <w:noProof/>
              </w:rPr>
              <w:t>000.00000.00.0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77993911" w:rsidR="00516048" w:rsidRPr="00AF414C" w:rsidRDefault="00CF0DB7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/>
                  <w:calcOnExit/>
                  <w:textInput>
                    <w:type w:val="date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/>
                  <w:calcOnExit w:val="0"/>
                  <w:textInput>
                    <w:type w:val="date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type w:val="date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4E718622" w:rsidR="002778DC" w:rsidRPr="00875609" w:rsidRDefault="00944F3B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000.00000.00.0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46B7BB22" w:rsidR="002778DC" w:rsidRPr="00875609" w:rsidRDefault="00944F3B" w:rsidP="00A4229D">
            <w:pPr>
              <w:tabs>
                <w:tab w:val="clear" w:pos="8505"/>
              </w:tabs>
            </w:pPr>
            <w:r>
              <w:t xml:space="preserve">00 </w:t>
            </w:r>
            <w:r w:rsidR="002778DC" w:rsidRPr="00875609">
              <w:t xml:space="preserve">/ </w:t>
            </w:r>
            <w:r>
              <w:t>00</w:t>
            </w:r>
            <w:r w:rsidR="00C804F9">
              <w:t xml:space="preserve"> </w:t>
            </w:r>
            <w:r w:rsidR="002778DC" w:rsidRPr="00875609">
              <w:t xml:space="preserve">/ </w:t>
            </w:r>
            <w:r>
              <w:t>0000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2524A655" w:rsidR="002778DC" w:rsidRPr="00875609" w:rsidRDefault="00944F3B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000000000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4A619C27" w:rsidR="002778DC" w:rsidRPr="00944F3B" w:rsidRDefault="00944F3B" w:rsidP="00A4229D">
            <w:pPr>
              <w:tabs>
                <w:tab w:val="clear" w:pos="8505"/>
              </w:tabs>
              <w:rPr>
                <w:u w:val="single"/>
              </w:rPr>
            </w:pPr>
            <w:r>
              <w:t xml:space="preserve">00 </w:t>
            </w:r>
            <w:r w:rsidR="00B421F3" w:rsidRPr="00B421F3">
              <w:t>/</w:t>
            </w:r>
            <w:r w:rsidR="00C804F9">
              <w:t xml:space="preserve"> </w:t>
            </w:r>
            <w:proofErr w:type="gramStart"/>
            <w:r>
              <w:t>00</w:t>
            </w:r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>/</w:t>
            </w:r>
            <w:proofErr w:type="gramEnd"/>
            <w:r w:rsidR="00B421F3" w:rsidRPr="00B421F3">
              <w:t xml:space="preserve"> </w:t>
            </w:r>
            <w:r>
              <w:t>0000</w:t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C594BF9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944F3B">
              <w:rPr>
                <w:b w:val="0"/>
              </w:rPr>
              <w:t>DEFD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42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06793464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42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944F3B">
        <w:rPr>
          <w:rFonts w:cs="Arial"/>
          <w:sz w:val="24"/>
          <w:szCs w:val="24"/>
        </w:rPr>
        <w:t>9871872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6ADF2D3B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42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944F3B">
        <w:rPr>
          <w:noProof/>
        </w:rPr>
        <w:t>9871872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42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531E" w14:textId="77777777" w:rsidR="00654121" w:rsidRDefault="00654121">
      <w:r>
        <w:separator/>
      </w:r>
    </w:p>
  </w:endnote>
  <w:endnote w:type="continuationSeparator" w:id="0">
    <w:p w14:paraId="57B853A2" w14:textId="77777777" w:rsidR="00654121" w:rsidRDefault="0065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093C2" w14:textId="77777777" w:rsidR="00654121" w:rsidRDefault="00654121">
      <w:r>
        <w:separator/>
      </w:r>
    </w:p>
  </w:footnote>
  <w:footnote w:type="continuationSeparator" w:id="0">
    <w:p w14:paraId="54BE7B65" w14:textId="77777777" w:rsidR="00654121" w:rsidRDefault="0065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4666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06F9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54121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10E30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4F3B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0DB7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6515</TotalTime>
  <Pages>13</Pages>
  <Words>4574</Words>
  <Characters>24701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49</cp:revision>
  <cp:lastPrinted>2025-08-27T18:48:00Z</cp:lastPrinted>
  <dcterms:created xsi:type="dcterms:W3CDTF">2024-06-04T18:00:00Z</dcterms:created>
  <dcterms:modified xsi:type="dcterms:W3CDTF">2025-10-14T02:26:00Z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